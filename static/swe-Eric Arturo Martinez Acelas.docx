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53"/>
      </w:tblGrid>
      <w:tr w:rsidR="001B2ABD" w:rsidRPr="004B4E89" w14:paraId="1AF97F28" w14:textId="77777777" w:rsidTr="00A56FAF">
        <w:trPr>
          <w:trHeight w:val="15599"/>
        </w:trPr>
        <w:tc>
          <w:tcPr>
            <w:tcW w:w="3600" w:type="dxa"/>
          </w:tcPr>
          <w:p w14:paraId="52F6CD4E" w14:textId="19BF98F7" w:rsidR="0028744D" w:rsidRPr="00311578" w:rsidRDefault="00BB7D07" w:rsidP="00ED0305">
            <w:pPr>
              <w:pStyle w:val="Ttulo3"/>
              <w:rPr>
                <w:lang w:val="es-CO"/>
              </w:rPr>
            </w:pPr>
            <w:r>
              <w:rPr>
                <w:lang w:val="es-CO"/>
              </w:rPr>
              <w:t>Acerca de mi</w:t>
            </w:r>
          </w:p>
          <w:p w14:paraId="77CE3994" w14:textId="7E436DC4" w:rsidR="00E30A3A" w:rsidRDefault="007E7425" w:rsidP="00DA7FC9">
            <w:pPr>
              <w:jc w:val="both"/>
              <w:rPr>
                <w:lang w:val="es-CO"/>
              </w:rPr>
            </w:pPr>
            <w:r w:rsidRPr="00311578">
              <w:rPr>
                <w:lang w:val="es-CO"/>
              </w:rPr>
              <w:t>Líder, promotor de buenas prácticas y de la calidad, capaz de</w:t>
            </w:r>
            <w:r w:rsidR="00E75DA3">
              <w:rPr>
                <w:lang w:val="es-CO"/>
              </w:rPr>
              <w:t xml:space="preserve"> buscar y</w:t>
            </w:r>
            <w:r w:rsidRPr="00311578">
              <w:rPr>
                <w:lang w:val="es-CO"/>
              </w:rPr>
              <w:t xml:space="preserve"> afrontar retos</w:t>
            </w:r>
            <w:r w:rsidR="00E75DA3">
              <w:rPr>
                <w:lang w:val="es-CO"/>
              </w:rPr>
              <w:t xml:space="preserve">, </w:t>
            </w:r>
            <w:r w:rsidRPr="00311578">
              <w:rPr>
                <w:lang w:val="es-CO"/>
              </w:rPr>
              <w:t>orientado al logro, optimista</w:t>
            </w:r>
            <w:r w:rsidR="00DB2512">
              <w:rPr>
                <w:lang w:val="es-CO"/>
              </w:rPr>
              <w:t>, analista y enfocado en solución de problemas, con buena actitud y paciencia para ello,</w:t>
            </w:r>
            <w:r w:rsidRPr="00311578">
              <w:rPr>
                <w:lang w:val="es-CO"/>
              </w:rPr>
              <w:t xml:space="preserve"> responsable, con sólidos principios éticos y gran disposición para el aprendizaje tanto guiado como autónomo</w:t>
            </w:r>
            <w:r w:rsidR="003E41F8">
              <w:rPr>
                <w:lang w:val="es-CO"/>
              </w:rPr>
              <w:t>,</w:t>
            </w:r>
            <w:r w:rsidRPr="00311578">
              <w:rPr>
                <w:lang w:val="es-CO"/>
              </w:rPr>
              <w:t xml:space="preserve"> </w:t>
            </w:r>
            <w:r w:rsidR="003E41F8">
              <w:rPr>
                <w:lang w:val="es-CO"/>
              </w:rPr>
              <w:t>con gran deseo de poder progresar como profesional.</w:t>
            </w:r>
            <w:r w:rsidR="00BF399D">
              <w:rPr>
                <w:lang w:val="es-CO"/>
              </w:rPr>
              <w:t xml:space="preserve"> De Excelente comunicación asertiva y objetiva con clientes, compañeros y jefes, y grandes capacidades y pasión por la generación de ideas creativas y productivas.</w:t>
            </w:r>
          </w:p>
          <w:p w14:paraId="5B4FEA62" w14:textId="77777777" w:rsidR="000A0CEA" w:rsidRPr="000A0CEA" w:rsidRDefault="000A0CEA" w:rsidP="000A0CEA">
            <w:pPr>
              <w:jc w:val="both"/>
              <w:rPr>
                <w:lang w:val="es-CO"/>
              </w:rPr>
            </w:pPr>
          </w:p>
          <w:p w14:paraId="29759488" w14:textId="16057E0F" w:rsidR="00DA7FC9" w:rsidRPr="00311578" w:rsidRDefault="000A0CEA" w:rsidP="00DA7FC9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>
              <w:rPr>
                <w:lang w:val="es-CO"/>
              </w:rPr>
              <w:t>i</w:t>
            </w:r>
            <w:r w:rsidR="009F1E65" w:rsidRPr="00311578">
              <w:rPr>
                <w:lang w:val="es-CO"/>
              </w:rPr>
              <w:t>NFORMA</w:t>
            </w:r>
            <w:r>
              <w:rPr>
                <w:lang w:val="es-CO"/>
              </w:rPr>
              <w:t>ción personal</w:t>
            </w:r>
          </w:p>
          <w:p w14:paraId="1518889D" w14:textId="77777777" w:rsidR="0092643C" w:rsidRPr="00311578" w:rsidRDefault="0092643C" w:rsidP="0092643C">
            <w:pPr>
              <w:rPr>
                <w:lang w:val="es-CO"/>
              </w:rPr>
            </w:pPr>
          </w:p>
          <w:p w14:paraId="11D5CD93" w14:textId="6EF39CC6" w:rsidR="004D3011" w:rsidRPr="00311578" w:rsidRDefault="005F4182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Fecha de nacimiento:</w:t>
            </w:r>
          </w:p>
          <w:p w14:paraId="05C9A271" w14:textId="12D24926" w:rsidR="00FC6B1E" w:rsidRPr="00311578" w:rsidRDefault="00FC6B1E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Jun 16, </w:t>
            </w:r>
            <w:r w:rsidR="008A146A" w:rsidRPr="00311578">
              <w:rPr>
                <w:lang w:val="es-CO"/>
              </w:rPr>
              <w:t>1992</w:t>
            </w:r>
            <w:r w:rsidR="00A8220D" w:rsidRPr="00311578">
              <w:rPr>
                <w:lang w:val="es-CO"/>
              </w:rPr>
              <w:t xml:space="preserve"> (Colombia)</w:t>
            </w:r>
          </w:p>
          <w:p w14:paraId="3BD48683" w14:textId="77777777" w:rsidR="002B52D9" w:rsidRPr="00311578" w:rsidRDefault="002B52D9" w:rsidP="00BA3390">
            <w:pPr>
              <w:rPr>
                <w:lang w:val="es-CO"/>
              </w:rPr>
            </w:pPr>
          </w:p>
          <w:p w14:paraId="21C0C09A" w14:textId="2060F888" w:rsidR="002B52D9" w:rsidRPr="00311578" w:rsidRDefault="005F4182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Lugar de </w:t>
            </w:r>
            <w:r w:rsidR="005C4C6E" w:rsidRPr="00311578">
              <w:rPr>
                <w:lang w:val="es-CO"/>
              </w:rPr>
              <w:t>residencia</w:t>
            </w:r>
            <w:r w:rsidR="00A30F90" w:rsidRPr="00311578">
              <w:rPr>
                <w:lang w:val="es-CO"/>
              </w:rPr>
              <w:t>:</w:t>
            </w:r>
          </w:p>
          <w:p w14:paraId="32959FC9" w14:textId="5EC5E350" w:rsidR="00A30F90" w:rsidRPr="00311578" w:rsidRDefault="0032137C" w:rsidP="00BA3390">
            <w:pPr>
              <w:rPr>
                <w:spacing w:val="-58"/>
                <w:lang w:val="es-CO"/>
              </w:rPr>
            </w:pPr>
            <w:r w:rsidRPr="00311578">
              <w:rPr>
                <w:lang w:val="es-CO"/>
              </w:rPr>
              <w:t>K</w:t>
            </w:r>
            <w:r w:rsidR="00A30F90" w:rsidRPr="00311578">
              <w:rPr>
                <w:lang w:val="es-CO"/>
              </w:rPr>
              <w:t xml:space="preserve"> 12 #77b – </w:t>
            </w:r>
            <w:r w:rsidRPr="00311578">
              <w:rPr>
                <w:lang w:val="es-CO"/>
              </w:rPr>
              <w:t>67</w:t>
            </w:r>
            <w:r w:rsidRPr="00311578">
              <w:rPr>
                <w:spacing w:val="-58"/>
                <w:lang w:val="es-CO"/>
              </w:rPr>
              <w:t>,</w:t>
            </w:r>
            <w:r w:rsidR="00A30F90" w:rsidRPr="00311578">
              <w:rPr>
                <w:spacing w:val="-58"/>
                <w:lang w:val="es-CO"/>
              </w:rPr>
              <w:t xml:space="preserve"> </w:t>
            </w:r>
          </w:p>
          <w:p w14:paraId="5B280BF7" w14:textId="1DCF3E4C" w:rsidR="00A30F90" w:rsidRPr="00311578" w:rsidRDefault="00A30F90" w:rsidP="00BA3390">
            <w:pPr>
              <w:rPr>
                <w:lang w:val="es-CO"/>
              </w:rPr>
            </w:pPr>
            <w:r w:rsidRPr="00311578">
              <w:rPr>
                <w:lang w:val="es-CO"/>
              </w:rPr>
              <w:t>Soledad – Atlántico</w:t>
            </w:r>
          </w:p>
          <w:p w14:paraId="678AF469" w14:textId="77777777" w:rsidR="00E30A3A" w:rsidRPr="00311578" w:rsidRDefault="00E30A3A" w:rsidP="00BA3390">
            <w:pPr>
              <w:rPr>
                <w:lang w:val="es-CO"/>
              </w:rPr>
            </w:pPr>
          </w:p>
          <w:p w14:paraId="7C59A6A9" w14:textId="7F50DF14" w:rsidR="00E8279B" w:rsidRPr="00311578" w:rsidRDefault="00C546CF" w:rsidP="00E8279B">
            <w:pPr>
              <w:rPr>
                <w:lang w:val="es-CO"/>
              </w:rPr>
            </w:pPr>
            <w:r w:rsidRPr="00311578">
              <w:rPr>
                <w:lang w:val="es-CO"/>
              </w:rPr>
              <w:t>Contact</w:t>
            </w:r>
            <w:r w:rsidR="005C4C6E" w:rsidRPr="00311578">
              <w:rPr>
                <w:lang w:val="es-CO"/>
              </w:rPr>
              <w:t>o</w:t>
            </w:r>
            <w:r w:rsidRPr="00311578">
              <w:rPr>
                <w:lang w:val="es-CO"/>
              </w:rPr>
              <w:t>:</w:t>
            </w:r>
          </w:p>
          <w:p w14:paraId="165B9370" w14:textId="5280183D" w:rsidR="00E8279B" w:rsidRPr="00311578" w:rsidRDefault="007E7390" w:rsidP="00E8279B">
            <w:pPr>
              <w:rPr>
                <w:lang w:val="es-CO"/>
              </w:rPr>
            </w:pPr>
            <w:r>
              <w:rPr>
                <w:lang w:val="es-CO"/>
              </w:rPr>
              <w:t>300</w:t>
            </w:r>
            <w:r w:rsidR="00E0340C">
              <w:rPr>
                <w:lang w:val="es-CO"/>
              </w:rPr>
              <w:t>9858518</w:t>
            </w:r>
          </w:p>
          <w:p w14:paraId="1128BE70" w14:textId="7C20B211" w:rsidR="00BA3390" w:rsidRPr="00311578" w:rsidRDefault="00C04A79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 xml:space="preserve"> </w:t>
            </w:r>
          </w:p>
          <w:p w14:paraId="6EB6E2DE" w14:textId="3B404396" w:rsidR="004D3011" w:rsidRPr="00311578" w:rsidRDefault="00C546CF" w:rsidP="004D3011">
            <w:pPr>
              <w:rPr>
                <w:lang w:val="es-CO"/>
              </w:rPr>
            </w:pPr>
            <w:r w:rsidRPr="00311578">
              <w:rPr>
                <w:lang w:val="es-CO"/>
              </w:rPr>
              <w:t>e-mail:</w:t>
            </w:r>
          </w:p>
          <w:p w14:paraId="0FF9D0EF" w14:textId="134E9A2C" w:rsidR="00366C2A" w:rsidRPr="004C0CAC" w:rsidRDefault="00A8220D" w:rsidP="004D3011">
            <w:pPr>
              <w:rPr>
                <w:color w:val="B85A22" w:themeColor="accent2" w:themeShade="BF"/>
                <w:szCs w:val="18"/>
                <w:u w:val="single"/>
                <w:lang w:val="es-CO"/>
              </w:rPr>
            </w:pP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emartinezacelas@</w:t>
            </w:r>
            <w:r w:rsidR="00B3116A">
              <w:rPr>
                <w:color w:val="B85A22" w:themeColor="accent2" w:themeShade="BF"/>
                <w:szCs w:val="18"/>
                <w:u w:val="single"/>
                <w:lang w:val="es-CO"/>
              </w:rPr>
              <w:t>gmail</w:t>
            </w:r>
            <w:r w:rsidRPr="00311578">
              <w:rPr>
                <w:color w:val="B85A22" w:themeColor="accent2" w:themeShade="BF"/>
                <w:szCs w:val="18"/>
                <w:u w:val="single"/>
                <w:lang w:val="es-CO"/>
              </w:rPr>
              <w:t>.com</w:t>
            </w:r>
          </w:p>
          <w:p w14:paraId="7DD120A9" w14:textId="72B51C18" w:rsidR="00366C2A" w:rsidRPr="00311578" w:rsidRDefault="004B486B" w:rsidP="00366C2A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 w:rsidRPr="00311578">
              <w:rPr>
                <w:lang w:val="es-CO"/>
              </w:rPr>
              <w:t>Skills</w:t>
            </w:r>
          </w:p>
          <w:p w14:paraId="77D0E6EB" w14:textId="0735FD27" w:rsidR="004B486B" w:rsidRPr="00311578" w:rsidRDefault="005C4C6E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Lenguaje</w:t>
            </w:r>
            <w:r w:rsidR="00EF3FE7" w:rsidRPr="00311578">
              <w:rPr>
                <w:sz w:val="16"/>
                <w:szCs w:val="20"/>
                <w:lang w:val="es-CO"/>
              </w:rPr>
              <w:t>s</w:t>
            </w:r>
          </w:p>
          <w:p w14:paraId="04D424AE" w14:textId="77777777" w:rsidR="00B16122" w:rsidRPr="00311578" w:rsidRDefault="00B16122" w:rsidP="00D17D8B">
            <w:pPr>
              <w:rPr>
                <w:sz w:val="16"/>
                <w:szCs w:val="20"/>
                <w:lang w:val="es-CO"/>
              </w:rPr>
            </w:pPr>
          </w:p>
          <w:p w14:paraId="7E14DDBA" w14:textId="5D02E772" w:rsidR="00B16122" w:rsidRPr="00311578" w:rsidRDefault="00EF3FE7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Español</w:t>
            </w:r>
            <w:r w:rsidR="00E30A3A" w:rsidRPr="00311578">
              <w:rPr>
                <w:sz w:val="16"/>
                <w:szCs w:val="20"/>
                <w:lang w:val="es-CO"/>
              </w:rPr>
              <w:t xml:space="preserve"> (nativ</w:t>
            </w:r>
            <w:r w:rsidRPr="00311578">
              <w:rPr>
                <w:sz w:val="16"/>
                <w:szCs w:val="20"/>
                <w:lang w:val="es-CO"/>
              </w:rPr>
              <w:t>o</w:t>
            </w:r>
            <w:r w:rsidR="00E30A3A" w:rsidRPr="00311578">
              <w:rPr>
                <w:sz w:val="16"/>
                <w:szCs w:val="20"/>
                <w:lang w:val="es-CO"/>
              </w:rPr>
              <w:t>)</w:t>
            </w:r>
          </w:p>
          <w:p w14:paraId="3E958477" w14:textId="308EA263" w:rsidR="00E30A3A" w:rsidRPr="00311578" w:rsidRDefault="00D11F36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Inglés</w:t>
            </w:r>
            <w:r w:rsidR="00E30A3A" w:rsidRPr="00311578">
              <w:rPr>
                <w:sz w:val="16"/>
                <w:szCs w:val="20"/>
                <w:lang w:val="es-CO"/>
              </w:rPr>
              <w:t xml:space="preserve"> (A2)</w:t>
            </w:r>
            <w:r w:rsidR="005C4C6E" w:rsidRPr="00311578">
              <w:rPr>
                <w:sz w:val="16"/>
                <w:szCs w:val="20"/>
                <w:lang w:val="es-CO"/>
              </w:rPr>
              <w:t xml:space="preserve"> - técnico</w:t>
            </w:r>
          </w:p>
          <w:p w14:paraId="3E6D6189" w14:textId="77777777" w:rsidR="00311578" w:rsidRPr="00311578" w:rsidRDefault="00311578" w:rsidP="00311578">
            <w:pPr>
              <w:rPr>
                <w:sz w:val="16"/>
                <w:szCs w:val="20"/>
                <w:lang w:val="es-CO"/>
              </w:rPr>
            </w:pPr>
          </w:p>
          <w:p w14:paraId="0543A761" w14:textId="6E5D6B43" w:rsidR="00311578" w:rsidRPr="00311578" w:rsidRDefault="00311578" w:rsidP="00311578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Herramientas ofimáticas</w:t>
            </w:r>
            <w:r w:rsidR="003D28AD">
              <w:rPr>
                <w:sz w:val="16"/>
                <w:szCs w:val="20"/>
                <w:lang w:val="es-CO"/>
              </w:rPr>
              <w:t xml:space="preserve"> y tecnológicas</w:t>
            </w:r>
          </w:p>
          <w:p w14:paraId="6094B174" w14:textId="77777777" w:rsidR="00DC56EB" w:rsidRPr="00DC56EB" w:rsidRDefault="00DC56EB" w:rsidP="00DC56EB">
            <w:pPr>
              <w:rPr>
                <w:sz w:val="16"/>
                <w:szCs w:val="20"/>
                <w:lang w:val="es-CO"/>
              </w:rPr>
            </w:pPr>
          </w:p>
          <w:p w14:paraId="0E909ABE" w14:textId="796CCA63" w:rsidR="00DC56EB" w:rsidRDefault="00DC56EB" w:rsidP="00E74AEC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 xml:space="preserve">Word, Excel, </w:t>
            </w:r>
            <w:proofErr w:type="spellStart"/>
            <w:r>
              <w:rPr>
                <w:sz w:val="16"/>
                <w:szCs w:val="20"/>
                <w:lang w:val="es-CO"/>
              </w:rPr>
              <w:t>Power</w:t>
            </w:r>
            <w:proofErr w:type="spellEnd"/>
            <w:r>
              <w:rPr>
                <w:sz w:val="16"/>
                <w:szCs w:val="20"/>
                <w:lang w:val="es-CO"/>
              </w:rPr>
              <w:t xml:space="preserve"> BI</w:t>
            </w:r>
            <w:r w:rsidR="00E74AEC">
              <w:rPr>
                <w:sz w:val="16"/>
                <w:szCs w:val="20"/>
                <w:lang w:val="es-CO"/>
              </w:rPr>
              <w:t>.</w:t>
            </w:r>
          </w:p>
          <w:p w14:paraId="76A31D41" w14:textId="1ACCFC31" w:rsidR="00DC56EB" w:rsidRPr="009A0D90" w:rsidRDefault="00DC56EB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</w:rPr>
            </w:pPr>
            <w:r w:rsidRPr="009A0D90">
              <w:rPr>
                <w:sz w:val="16"/>
                <w:szCs w:val="20"/>
              </w:rPr>
              <w:t>LGMV</w:t>
            </w:r>
            <w:r>
              <w:rPr>
                <w:sz w:val="16"/>
                <w:szCs w:val="20"/>
              </w:rPr>
              <w:t>, Last LG</w:t>
            </w:r>
            <w:r w:rsidR="00E74AEC">
              <w:rPr>
                <w:sz w:val="16"/>
                <w:szCs w:val="20"/>
              </w:rPr>
              <w:t xml:space="preserve"> con Revit</w:t>
            </w:r>
            <w:r>
              <w:rPr>
                <w:sz w:val="16"/>
                <w:szCs w:val="20"/>
              </w:rPr>
              <w:t>, PSH</w:t>
            </w:r>
            <w:r w:rsidRPr="009A0D90">
              <w:rPr>
                <w:sz w:val="16"/>
                <w:szCs w:val="20"/>
              </w:rPr>
              <w:t>, Metasys Jonson controls</w:t>
            </w:r>
            <w:r>
              <w:rPr>
                <w:sz w:val="16"/>
                <w:szCs w:val="20"/>
              </w:rPr>
              <w:t>.</w:t>
            </w:r>
          </w:p>
          <w:p w14:paraId="292E512C" w14:textId="4B0AB4B4" w:rsidR="00311578" w:rsidRDefault="00DC56EB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ZelioSof</w:t>
            </w:r>
            <w:r w:rsidR="00E74AEC">
              <w:rPr>
                <w:sz w:val="16"/>
                <w:szCs w:val="20"/>
                <w:lang w:val="es-CO"/>
              </w:rPr>
              <w:t>t</w:t>
            </w:r>
            <w:proofErr w:type="spellEnd"/>
            <w:r w:rsidR="00E74AEC">
              <w:rPr>
                <w:sz w:val="16"/>
                <w:szCs w:val="20"/>
                <w:lang w:val="es-CO"/>
              </w:rPr>
              <w:t xml:space="preserve">, </w:t>
            </w:r>
            <w:proofErr w:type="spellStart"/>
            <w:r w:rsidR="00E74AEC">
              <w:rPr>
                <w:sz w:val="16"/>
                <w:szCs w:val="20"/>
                <w:lang w:val="es-CO"/>
              </w:rPr>
              <w:t>profiCAD</w:t>
            </w:r>
            <w:proofErr w:type="spellEnd"/>
            <w:r w:rsidR="00E74AEC">
              <w:rPr>
                <w:sz w:val="16"/>
                <w:szCs w:val="20"/>
                <w:lang w:val="es-CO"/>
              </w:rPr>
              <w:t>, AutoCAD.</w:t>
            </w:r>
          </w:p>
          <w:p w14:paraId="05AAF5ED" w14:textId="307BCBFB" w:rsidR="00112F66" w:rsidRDefault="00112F66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DC56EB">
              <w:rPr>
                <w:sz w:val="16"/>
                <w:szCs w:val="20"/>
              </w:rPr>
              <w:t xml:space="preserve">Jupiter </w:t>
            </w:r>
            <w:proofErr w:type="spellStart"/>
            <w:r w:rsidRPr="00DC56EB">
              <w:rPr>
                <w:sz w:val="16"/>
                <w:szCs w:val="20"/>
              </w:rPr>
              <w:t>NtBook</w:t>
            </w:r>
            <w:proofErr w:type="spellEnd"/>
            <w:r w:rsidR="005003FA" w:rsidRPr="00DC56EB">
              <w:rPr>
                <w:sz w:val="16"/>
                <w:szCs w:val="20"/>
              </w:rPr>
              <w:t xml:space="preserve">, </w:t>
            </w:r>
            <w:proofErr w:type="spellStart"/>
            <w:r w:rsidR="005003FA" w:rsidRPr="00DC56EB">
              <w:rPr>
                <w:sz w:val="16"/>
                <w:szCs w:val="20"/>
              </w:rPr>
              <w:t>Rstudi</w:t>
            </w:r>
            <w:r w:rsidR="00E74AEC">
              <w:rPr>
                <w:sz w:val="16"/>
                <w:szCs w:val="20"/>
              </w:rPr>
              <w:t>o</w:t>
            </w:r>
            <w:proofErr w:type="spellEnd"/>
            <w:r w:rsidR="00E74AEC">
              <w:rPr>
                <w:sz w:val="16"/>
                <w:szCs w:val="20"/>
              </w:rPr>
              <w:t>.</w:t>
            </w:r>
          </w:p>
          <w:p w14:paraId="43C3BB12" w14:textId="41FF349A" w:rsidR="005003FA" w:rsidRDefault="00911AD4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proofErr w:type="spellStart"/>
            <w:r>
              <w:rPr>
                <w:sz w:val="16"/>
                <w:szCs w:val="20"/>
                <w:lang w:val="es-CO"/>
              </w:rPr>
              <w:t>Facttal</w:t>
            </w:r>
            <w:proofErr w:type="spellEnd"/>
            <w:r>
              <w:rPr>
                <w:sz w:val="16"/>
                <w:szCs w:val="20"/>
                <w:lang w:val="es-CO"/>
              </w:rPr>
              <w:t>, Trello</w:t>
            </w:r>
          </w:p>
          <w:p w14:paraId="2E6568EA" w14:textId="77777777" w:rsidR="00112F66" w:rsidRPr="00112F66" w:rsidRDefault="00112F66" w:rsidP="00112F66">
            <w:pPr>
              <w:rPr>
                <w:sz w:val="16"/>
                <w:szCs w:val="20"/>
                <w:lang w:val="es-CO"/>
              </w:rPr>
            </w:pPr>
          </w:p>
          <w:p w14:paraId="7AA0B856" w14:textId="7977C829" w:rsidR="00156F38" w:rsidRPr="00311578" w:rsidRDefault="00EF3FE7" w:rsidP="00D17D8B">
            <w:p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L. de programación</w:t>
            </w:r>
          </w:p>
          <w:p w14:paraId="6569DEAF" w14:textId="77777777" w:rsidR="00156F38" w:rsidRPr="00311578" w:rsidRDefault="00156F38" w:rsidP="00D17D8B">
            <w:pPr>
              <w:rPr>
                <w:sz w:val="16"/>
                <w:szCs w:val="20"/>
                <w:lang w:val="es-CO"/>
              </w:rPr>
            </w:pPr>
          </w:p>
          <w:p w14:paraId="09237F50" w14:textId="740EA9AB" w:rsidR="00156F38" w:rsidRPr="00311578" w:rsidRDefault="00156F38" w:rsidP="005C4C6E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</w:t>
            </w:r>
            <w:r w:rsidR="00BB6962" w:rsidRPr="00311578">
              <w:rPr>
                <w:sz w:val="16"/>
                <w:szCs w:val="20"/>
                <w:lang w:val="es-CO"/>
              </w:rPr>
              <w:t>S</w:t>
            </w:r>
            <w:r w:rsidRPr="00311578">
              <w:rPr>
                <w:sz w:val="16"/>
                <w:szCs w:val="20"/>
                <w:lang w:val="es-CO"/>
              </w:rPr>
              <w:t>cript</w:t>
            </w:r>
          </w:p>
          <w:p w14:paraId="199D674F" w14:textId="5986E9E0" w:rsidR="00156F38" w:rsidRPr="00311578" w:rsidRDefault="00156F38" w:rsidP="00D17D8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Python</w:t>
            </w:r>
          </w:p>
          <w:p w14:paraId="6186B0B5" w14:textId="1A9E772F" w:rsidR="00EF3FE7" w:rsidRDefault="00156F38" w:rsidP="00DC56EB">
            <w:pPr>
              <w:pStyle w:val="Prrafodelista"/>
              <w:numPr>
                <w:ilvl w:val="0"/>
                <w:numId w:val="19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JAVA</w:t>
            </w:r>
          </w:p>
          <w:p w14:paraId="0E4C7670" w14:textId="77777777" w:rsidR="00DC56EB" w:rsidRPr="00311578" w:rsidRDefault="00DC56EB" w:rsidP="00DC56EB">
            <w:pPr>
              <w:pStyle w:val="Prrafodelista"/>
              <w:rPr>
                <w:sz w:val="16"/>
                <w:szCs w:val="20"/>
                <w:lang w:val="es-CO"/>
              </w:rPr>
            </w:pPr>
          </w:p>
          <w:p w14:paraId="32A4C8BF" w14:textId="196DE507" w:rsidR="00507445" w:rsidRPr="00311578" w:rsidRDefault="00311578" w:rsidP="00D17D8B">
            <w:pPr>
              <w:rPr>
                <w:sz w:val="16"/>
                <w:szCs w:val="20"/>
                <w:lang w:val="es-CO"/>
              </w:rPr>
            </w:pPr>
            <w:r>
              <w:rPr>
                <w:sz w:val="16"/>
                <w:szCs w:val="20"/>
                <w:lang w:val="es-CO"/>
              </w:rPr>
              <w:t>Bases de datos</w:t>
            </w:r>
          </w:p>
          <w:p w14:paraId="60BE059E" w14:textId="77777777" w:rsidR="0063697F" w:rsidRPr="00311578" w:rsidRDefault="0063697F" w:rsidP="00D17D8B">
            <w:pPr>
              <w:rPr>
                <w:sz w:val="16"/>
                <w:szCs w:val="20"/>
                <w:lang w:val="es-CO"/>
              </w:rPr>
            </w:pPr>
          </w:p>
          <w:p w14:paraId="1FA80F2A" w14:textId="698442CA" w:rsidR="004B6721" w:rsidRPr="00311578" w:rsidRDefault="004B6721" w:rsidP="00D17D8B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311578">
              <w:rPr>
                <w:sz w:val="16"/>
                <w:szCs w:val="20"/>
                <w:lang w:val="es-CO"/>
              </w:rPr>
              <w:t>MongoDB</w:t>
            </w:r>
            <w:r w:rsidR="00955151">
              <w:rPr>
                <w:sz w:val="16"/>
                <w:szCs w:val="20"/>
                <w:lang w:val="es-CO"/>
              </w:rPr>
              <w:t xml:space="preserve">, Redis, </w:t>
            </w:r>
            <w:proofErr w:type="spellStart"/>
            <w:r w:rsidR="00955151">
              <w:rPr>
                <w:sz w:val="16"/>
                <w:szCs w:val="20"/>
                <w:lang w:val="es-CO"/>
              </w:rPr>
              <w:t>Firebase</w:t>
            </w:r>
            <w:proofErr w:type="spellEnd"/>
          </w:p>
          <w:p w14:paraId="3F545979" w14:textId="2D9E0E9F" w:rsidR="00F773CF" w:rsidRPr="00955151" w:rsidRDefault="00F773CF" w:rsidP="000A1416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20"/>
                <w:lang w:val="es-CO"/>
              </w:rPr>
            </w:pPr>
            <w:r w:rsidRPr="00955151">
              <w:rPr>
                <w:sz w:val="16"/>
                <w:szCs w:val="20"/>
                <w:lang w:val="es-CO"/>
              </w:rPr>
              <w:t>My</w:t>
            </w:r>
            <w:r w:rsidR="004B6721" w:rsidRPr="00955151">
              <w:rPr>
                <w:sz w:val="16"/>
                <w:szCs w:val="20"/>
                <w:lang w:val="es-CO"/>
              </w:rPr>
              <w:t>SQL</w:t>
            </w:r>
            <w:r w:rsidR="00955151">
              <w:rPr>
                <w:sz w:val="16"/>
                <w:szCs w:val="20"/>
                <w:lang w:val="es-CO"/>
              </w:rPr>
              <w:t xml:space="preserve">, </w:t>
            </w:r>
            <w:r w:rsidRPr="00955151">
              <w:rPr>
                <w:sz w:val="16"/>
                <w:szCs w:val="20"/>
                <w:lang w:val="es-CO"/>
              </w:rPr>
              <w:t>Postgre</w:t>
            </w:r>
            <w:r w:rsidR="003803C7" w:rsidRPr="00955151">
              <w:rPr>
                <w:sz w:val="16"/>
                <w:szCs w:val="20"/>
                <w:lang w:val="es-CO"/>
              </w:rPr>
              <w:t>S</w:t>
            </w:r>
            <w:r w:rsidRPr="00955151">
              <w:rPr>
                <w:sz w:val="16"/>
                <w:szCs w:val="20"/>
                <w:lang w:val="es-CO"/>
              </w:rPr>
              <w:t>QL</w:t>
            </w:r>
          </w:p>
          <w:p w14:paraId="4419B8BC" w14:textId="77777777" w:rsidR="00E55693" w:rsidRPr="00311578" w:rsidRDefault="00E55693" w:rsidP="00E55693">
            <w:pPr>
              <w:rPr>
                <w:lang w:val="es-CO"/>
              </w:rPr>
            </w:pPr>
          </w:p>
          <w:p w14:paraId="2CD07D9A" w14:textId="77777777" w:rsidR="00E55693" w:rsidRPr="00311578" w:rsidRDefault="00E55693" w:rsidP="00E55693">
            <w:pPr>
              <w:rPr>
                <w:lang w:val="es-CO"/>
              </w:rPr>
            </w:pPr>
          </w:p>
          <w:p w14:paraId="565B51F1" w14:textId="77777777" w:rsidR="00366C2A" w:rsidRPr="00311578" w:rsidRDefault="00366C2A" w:rsidP="00366C2A">
            <w:pPr>
              <w:rPr>
                <w:lang w:val="es-CO"/>
              </w:rPr>
            </w:pPr>
          </w:p>
          <w:p w14:paraId="616EC98A" w14:textId="007952BA" w:rsidR="00366C2A" w:rsidRPr="00311578" w:rsidRDefault="00366C2A" w:rsidP="004D3011">
            <w:pPr>
              <w:rPr>
                <w:lang w:val="es-CO"/>
              </w:rPr>
            </w:pPr>
          </w:p>
        </w:tc>
        <w:tc>
          <w:tcPr>
            <w:tcW w:w="720" w:type="dxa"/>
          </w:tcPr>
          <w:p w14:paraId="7236A2D9" w14:textId="77777777" w:rsidR="001B2ABD" w:rsidRPr="00311578" w:rsidRDefault="001B2ABD" w:rsidP="000C45FF">
            <w:pPr>
              <w:tabs>
                <w:tab w:val="left" w:pos="990"/>
              </w:tabs>
              <w:rPr>
                <w:lang w:val="es-CO"/>
              </w:rPr>
            </w:pPr>
          </w:p>
        </w:tc>
        <w:tc>
          <w:tcPr>
            <w:tcW w:w="6453" w:type="dxa"/>
          </w:tcPr>
          <w:p w14:paraId="3B372633" w14:textId="72F8C84A" w:rsidR="00383380" w:rsidRPr="00311578" w:rsidRDefault="00CE4554" w:rsidP="00383380">
            <w:pPr>
              <w:pStyle w:val="Ttulo2"/>
              <w:rPr>
                <w:lang w:val="es-CO"/>
              </w:rPr>
            </w:pPr>
            <w:r w:rsidRPr="00311578">
              <w:rPr>
                <w:lang w:val="es-CO"/>
              </w:rPr>
              <w:t xml:space="preserve">PRERFIL </w:t>
            </w:r>
            <w:r w:rsidR="00695970" w:rsidRPr="00311578">
              <w:rPr>
                <w:lang w:val="es-CO"/>
              </w:rPr>
              <w:t>PROFESIONAL</w:t>
            </w:r>
          </w:p>
          <w:p w14:paraId="6CE10A5F" w14:textId="1325258B" w:rsidR="007B5EA9" w:rsidRDefault="0071026B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Especialista en mantenimiento industrial HVAC</w:t>
            </w:r>
            <w:r w:rsidR="00BC00BB">
              <w:rPr>
                <w:lang w:val="es-CO"/>
              </w:rPr>
              <w:t xml:space="preserve"> y </w:t>
            </w:r>
            <w:r>
              <w:rPr>
                <w:lang w:val="es-CO"/>
              </w:rPr>
              <w:t>d</w:t>
            </w:r>
            <w:r w:rsidR="003E41F8">
              <w:rPr>
                <w:lang w:val="es-CO"/>
              </w:rPr>
              <w:t>esarrollador de software freelance Fullstack</w:t>
            </w:r>
            <w:r w:rsidR="00BC00BB">
              <w:rPr>
                <w:lang w:val="es-CO"/>
              </w:rPr>
              <w:t>.</w:t>
            </w:r>
          </w:p>
          <w:p w14:paraId="3D226DF4" w14:textId="131DF767" w:rsidR="007B5EA9" w:rsidRDefault="007B5EA9" w:rsidP="00A56FAF">
            <w:pPr>
              <w:jc w:val="both"/>
              <w:rPr>
                <w:lang w:val="es-CO"/>
              </w:rPr>
            </w:pPr>
            <w:r w:rsidRPr="003E41F8">
              <w:rPr>
                <w:lang w:val="es-CO"/>
              </w:rPr>
              <w:t>Mi formación académica, combinada con mi experiencia</w:t>
            </w:r>
            <w:r>
              <w:rPr>
                <w:lang w:val="es-CO"/>
              </w:rPr>
              <w:t xml:space="preserve"> en otros campos</w:t>
            </w:r>
            <w:r w:rsidRPr="003E41F8">
              <w:rPr>
                <w:lang w:val="es-CO"/>
              </w:rPr>
              <w:t>, me proporciona una comprensión integral</w:t>
            </w:r>
            <w:r>
              <w:rPr>
                <w:lang w:val="es-CO"/>
              </w:rPr>
              <w:t xml:space="preserve"> de los requerimientos del sistema, y me hacen capaz de generar e implementar ideas constructivas</w:t>
            </w:r>
            <w:r w:rsidRPr="003E41F8">
              <w:rPr>
                <w:lang w:val="es-CO"/>
              </w:rPr>
              <w:t>.</w:t>
            </w:r>
          </w:p>
          <w:p w14:paraId="0E9EE518" w14:textId="2B4DEBF0" w:rsidR="00F11535" w:rsidRDefault="00BC00BB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Como freelance, he d</w:t>
            </w:r>
            <w:r w:rsidR="003E41F8" w:rsidRPr="003E41F8">
              <w:rPr>
                <w:lang w:val="es-CO"/>
              </w:rPr>
              <w:t>esarroll</w:t>
            </w:r>
            <w:r>
              <w:rPr>
                <w:lang w:val="es-CO"/>
              </w:rPr>
              <w:t>ado</w:t>
            </w:r>
            <w:r w:rsidR="003E41F8" w:rsidRPr="003E41F8">
              <w:rPr>
                <w:lang w:val="es-CO"/>
              </w:rPr>
              <w:t xml:space="preserve"> de aplicaciones</w:t>
            </w:r>
            <w:r>
              <w:rPr>
                <w:lang w:val="es-CO"/>
              </w:rPr>
              <w:t xml:space="preserve"> web estáticas, usando HTML, CSS, JS y PHP, aplicaciones</w:t>
            </w:r>
            <w:r w:rsidR="003E41F8" w:rsidRPr="003E41F8">
              <w:rPr>
                <w:lang w:val="es-CO"/>
              </w:rPr>
              <w:t xml:space="preserve"> </w:t>
            </w:r>
            <w:proofErr w:type="spellStart"/>
            <w:r w:rsidR="003E41F8" w:rsidRPr="003E41F8">
              <w:rPr>
                <w:lang w:val="es-CO"/>
              </w:rPr>
              <w:t>frontend</w:t>
            </w:r>
            <w:proofErr w:type="spellEnd"/>
            <w:r>
              <w:rPr>
                <w:lang w:val="es-CO"/>
              </w:rPr>
              <w:t xml:space="preserve"> en </w:t>
            </w:r>
            <w:proofErr w:type="spellStart"/>
            <w:r>
              <w:rPr>
                <w:lang w:val="es-CO"/>
              </w:rPr>
              <w:t>React</w:t>
            </w:r>
            <w:proofErr w:type="spellEnd"/>
            <w:r>
              <w:rPr>
                <w:lang w:val="es-CO"/>
              </w:rPr>
              <w:t xml:space="preserve"> y NextJS, en </w:t>
            </w:r>
            <w:proofErr w:type="spellStart"/>
            <w:r>
              <w:rPr>
                <w:lang w:val="es-CO"/>
              </w:rPr>
              <w:t>Javascript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Typescript</w:t>
            </w:r>
            <w:proofErr w:type="spellEnd"/>
            <w:r>
              <w:rPr>
                <w:lang w:val="es-CO"/>
              </w:rPr>
              <w:t xml:space="preserve">. He desarrollado </w:t>
            </w:r>
            <w:proofErr w:type="spellStart"/>
            <w:r>
              <w:rPr>
                <w:lang w:val="es-CO"/>
              </w:rPr>
              <w:t>APIs</w:t>
            </w:r>
            <w:proofErr w:type="spellEnd"/>
            <w:r>
              <w:rPr>
                <w:lang w:val="es-CO"/>
              </w:rPr>
              <w:t xml:space="preserve"> con </w:t>
            </w:r>
            <w:proofErr w:type="spellStart"/>
            <w:r>
              <w:rPr>
                <w:lang w:val="es-CO"/>
              </w:rPr>
              <w:t>n</w:t>
            </w:r>
            <w:r w:rsidR="003E41F8">
              <w:rPr>
                <w:lang w:val="es-CO"/>
              </w:rPr>
              <w:t>ode</w:t>
            </w:r>
            <w:proofErr w:type="spellEnd"/>
            <w:r w:rsidR="003E41F8">
              <w:rPr>
                <w:lang w:val="es-CO"/>
              </w:rPr>
              <w:t xml:space="preserve"> JS de lado de </w:t>
            </w:r>
            <w:proofErr w:type="spellStart"/>
            <w:r w:rsidR="003E41F8" w:rsidRPr="003E41F8">
              <w:rPr>
                <w:lang w:val="es-CO"/>
              </w:rPr>
              <w:t>backend</w:t>
            </w:r>
            <w:proofErr w:type="spellEnd"/>
            <w:r w:rsidR="003E41F8" w:rsidRPr="003E41F8">
              <w:rPr>
                <w:lang w:val="es-CO"/>
              </w:rPr>
              <w:t>,</w:t>
            </w:r>
            <w:r>
              <w:rPr>
                <w:lang w:val="es-CO"/>
              </w:rPr>
              <w:t xml:space="preserve"> implantando GraphQL y prisma</w:t>
            </w:r>
            <w:r w:rsidR="008A10C2">
              <w:rPr>
                <w:lang w:val="es-CO"/>
              </w:rPr>
              <w:t xml:space="preserve">, también </w:t>
            </w:r>
            <w:proofErr w:type="spellStart"/>
            <w:r w:rsidR="008A10C2">
              <w:rPr>
                <w:lang w:val="es-CO"/>
              </w:rPr>
              <w:t>backend</w:t>
            </w:r>
            <w:proofErr w:type="spellEnd"/>
            <w:r w:rsidR="008A10C2">
              <w:rPr>
                <w:lang w:val="es-CO"/>
              </w:rPr>
              <w:t xml:space="preserve"> con Django Python</w:t>
            </w:r>
            <w:r w:rsidR="008F67AC">
              <w:rPr>
                <w:lang w:val="es-CO"/>
              </w:rPr>
              <w:t xml:space="preserve"> con </w:t>
            </w:r>
            <w:proofErr w:type="spellStart"/>
            <w:r w:rsidR="008F67AC">
              <w:rPr>
                <w:lang w:val="es-CO"/>
              </w:rPr>
              <w:t>venv</w:t>
            </w:r>
            <w:proofErr w:type="spellEnd"/>
            <w:r w:rsidR="008A10C2">
              <w:rPr>
                <w:lang w:val="es-CO"/>
              </w:rPr>
              <w:t xml:space="preserve"> y </w:t>
            </w:r>
            <w:proofErr w:type="spellStart"/>
            <w:r w:rsidR="008A10C2">
              <w:rPr>
                <w:lang w:val="es-CO"/>
              </w:rPr>
              <w:t>backend</w:t>
            </w:r>
            <w:proofErr w:type="spellEnd"/>
            <w:r w:rsidR="008A10C2">
              <w:rPr>
                <w:lang w:val="es-CO"/>
              </w:rPr>
              <w:t xml:space="preserve"> con Laravel implementando </w:t>
            </w:r>
            <w:proofErr w:type="spellStart"/>
            <w:r w:rsidR="008A10C2">
              <w:rPr>
                <w:lang w:val="es-CO"/>
              </w:rPr>
              <w:t>vue</w:t>
            </w:r>
            <w:proofErr w:type="spellEnd"/>
            <w:r w:rsidR="008A10C2">
              <w:rPr>
                <w:lang w:val="es-CO"/>
              </w:rPr>
              <w:t xml:space="preserve"> </w:t>
            </w:r>
            <w:proofErr w:type="spellStart"/>
            <w:r w:rsidR="008A10C2">
              <w:rPr>
                <w:lang w:val="es-CO"/>
              </w:rPr>
              <w:t>inertia</w:t>
            </w:r>
            <w:proofErr w:type="spellEnd"/>
            <w:r w:rsidR="008A10C2">
              <w:rPr>
                <w:lang w:val="es-CO"/>
              </w:rPr>
              <w:t>.</w:t>
            </w:r>
            <w:r w:rsidR="00DB2512">
              <w:rPr>
                <w:lang w:val="es-CO"/>
              </w:rPr>
              <w:t xml:space="preserve"> Uso de </w:t>
            </w:r>
            <w:proofErr w:type="spellStart"/>
            <w:r w:rsidR="00DB2512">
              <w:rPr>
                <w:lang w:val="es-CO"/>
              </w:rPr>
              <w:t>json</w:t>
            </w:r>
            <w:proofErr w:type="spellEnd"/>
            <w:r w:rsidR="00DB2512">
              <w:rPr>
                <w:lang w:val="es-CO"/>
              </w:rPr>
              <w:t xml:space="preserve"> como DTO para estandarizar comunicación con API.</w:t>
            </w:r>
          </w:p>
          <w:p w14:paraId="11B26DC7" w14:textId="0BDDE471" w:rsidR="007B5EA9" w:rsidRDefault="007B5EA9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Diseño y desarrollo de sistema de gestión de recurso físicos y plan de actividades diarias Gantt, como sistema interno de empresa, en </w:t>
            </w:r>
            <w:proofErr w:type="spellStart"/>
            <w:r>
              <w:rPr>
                <w:lang w:val="es-CO"/>
              </w:rPr>
              <w:t>html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css</w:t>
            </w:r>
            <w:proofErr w:type="spellEnd"/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php</w:t>
            </w:r>
            <w:proofErr w:type="spellEnd"/>
            <w:r w:rsidR="00DB2512">
              <w:rPr>
                <w:lang w:val="es-CO"/>
              </w:rPr>
              <w:t xml:space="preserve"> POO</w:t>
            </w:r>
            <w:r>
              <w:rPr>
                <w:lang w:val="es-CO"/>
              </w:rPr>
              <w:t>, en servidor XAMPP, implementando con red local con gestión de usuarios y roles.</w:t>
            </w:r>
          </w:p>
          <w:p w14:paraId="4EB00584" w14:textId="7244422A" w:rsidR="008A10C2" w:rsidRDefault="00DB251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Conocimientos y uso</w:t>
            </w:r>
            <w:r w:rsidR="00512EE7">
              <w:rPr>
                <w:lang w:val="es-CO"/>
              </w:rPr>
              <w:t xml:space="preserve"> de bases de datos</w:t>
            </w:r>
            <w:r w:rsidR="00F11535">
              <w:rPr>
                <w:lang w:val="es-CO"/>
              </w:rPr>
              <w:t xml:space="preserve"> </w:t>
            </w:r>
            <w:proofErr w:type="spellStart"/>
            <w:r w:rsidR="00512EE7">
              <w:rPr>
                <w:lang w:val="es-CO"/>
              </w:rPr>
              <w:t>mongoDB</w:t>
            </w:r>
            <w:proofErr w:type="spellEnd"/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redis</w:t>
            </w:r>
            <w:proofErr w:type="spellEnd"/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firebase</w:t>
            </w:r>
            <w:proofErr w:type="spellEnd"/>
            <w:r>
              <w:rPr>
                <w:lang w:val="es-CO"/>
              </w:rPr>
              <w:t>, SQL server</w:t>
            </w:r>
            <w:r w:rsidR="00F11535">
              <w:rPr>
                <w:lang w:val="es-CO"/>
              </w:rPr>
              <w:t xml:space="preserve">, </w:t>
            </w:r>
            <w:proofErr w:type="spellStart"/>
            <w:r w:rsidR="00F11535">
              <w:rPr>
                <w:lang w:val="es-CO"/>
              </w:rPr>
              <w:t>Postgresql</w:t>
            </w:r>
            <w:proofErr w:type="spellEnd"/>
            <w:r w:rsidR="00F11535">
              <w:rPr>
                <w:lang w:val="es-CO"/>
              </w:rPr>
              <w:t xml:space="preserve"> y </w:t>
            </w:r>
            <w:proofErr w:type="spellStart"/>
            <w:r w:rsidR="00F11535">
              <w:rPr>
                <w:lang w:val="es-CO"/>
              </w:rPr>
              <w:t>pl</w:t>
            </w:r>
            <w:proofErr w:type="spellEnd"/>
            <w:r w:rsidR="00F11535">
              <w:rPr>
                <w:lang w:val="es-CO"/>
              </w:rPr>
              <w:t>/</w:t>
            </w:r>
            <w:proofErr w:type="spellStart"/>
            <w:r w:rsidR="00F11535">
              <w:rPr>
                <w:lang w:val="es-CO"/>
              </w:rPr>
              <w:t>sql</w:t>
            </w:r>
            <w:proofErr w:type="spellEnd"/>
            <w:r w:rsidR="00F11535">
              <w:rPr>
                <w:lang w:val="es-CO"/>
              </w:rPr>
              <w:t>.</w:t>
            </w:r>
          </w:p>
          <w:p w14:paraId="7A645841" w14:textId="703EED30" w:rsidR="00DB2512" w:rsidRDefault="00DB251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Conocimientos en </w:t>
            </w:r>
            <w:proofErr w:type="spellStart"/>
            <w:r>
              <w:rPr>
                <w:lang w:val="es-CO"/>
              </w:rPr>
              <w:t>firebase</w:t>
            </w:r>
            <w:proofErr w:type="spellEnd"/>
            <w:r>
              <w:rPr>
                <w:lang w:val="es-CO"/>
              </w:rPr>
              <w:t xml:space="preserve">, render, </w:t>
            </w:r>
            <w:proofErr w:type="spellStart"/>
            <w:r>
              <w:rPr>
                <w:lang w:val="es-CO"/>
              </w:rPr>
              <w:t>vercel</w:t>
            </w:r>
            <w:proofErr w:type="spellEnd"/>
            <w:r>
              <w:rPr>
                <w:lang w:val="es-CO"/>
              </w:rPr>
              <w:t>, AWS y Hostinger.</w:t>
            </w:r>
          </w:p>
          <w:p w14:paraId="1FF6F998" w14:textId="77777777" w:rsidR="008A10C2" w:rsidRDefault="008A10C2" w:rsidP="00A56FAF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También he diseñado y desarrollado apps con</w:t>
            </w:r>
            <w:r w:rsidR="003E41F8">
              <w:rPr>
                <w:lang w:val="es-CO"/>
              </w:rPr>
              <w:t xml:space="preserve"> Android </w:t>
            </w:r>
            <w:r>
              <w:rPr>
                <w:lang w:val="es-CO"/>
              </w:rPr>
              <w:t>S</w:t>
            </w:r>
            <w:r w:rsidR="003E41F8">
              <w:rPr>
                <w:lang w:val="es-CO"/>
              </w:rPr>
              <w:t xml:space="preserve">tudio </w:t>
            </w:r>
            <w:r>
              <w:rPr>
                <w:lang w:val="es-CO"/>
              </w:rPr>
              <w:t xml:space="preserve">y Spring </w:t>
            </w:r>
            <w:proofErr w:type="spellStart"/>
            <w:r>
              <w:rPr>
                <w:lang w:val="es-CO"/>
              </w:rPr>
              <w:t>boot</w:t>
            </w:r>
            <w:proofErr w:type="spellEnd"/>
            <w:r>
              <w:rPr>
                <w:lang w:val="es-CO"/>
              </w:rPr>
              <w:t xml:space="preserve"> en JAVA.</w:t>
            </w:r>
          </w:p>
          <w:p w14:paraId="6707331A" w14:textId="77777777" w:rsidR="008F67AC" w:rsidRDefault="008A10C2" w:rsidP="00A56FAF">
            <w:pPr>
              <w:jc w:val="both"/>
              <w:rPr>
                <w:lang w:val="es-CO"/>
              </w:rPr>
            </w:pPr>
            <w:r w:rsidRPr="008A10C2">
              <w:rPr>
                <w:lang w:val="es-CO"/>
              </w:rPr>
              <w:t xml:space="preserve">He realizado otros trabajos </w:t>
            </w:r>
            <w:r>
              <w:rPr>
                <w:lang w:val="es-CO"/>
              </w:rPr>
              <w:t xml:space="preserve">como </w:t>
            </w:r>
            <w:r w:rsidRPr="008A10C2">
              <w:rPr>
                <w:lang w:val="es-CO"/>
              </w:rPr>
              <w:t>freelance</w:t>
            </w:r>
            <w:r>
              <w:rPr>
                <w:lang w:val="es-CO"/>
              </w:rPr>
              <w:t>,</w:t>
            </w:r>
            <w:r w:rsidRPr="008A10C2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entre ellos </w:t>
            </w:r>
            <w:r w:rsidRPr="008A10C2">
              <w:rPr>
                <w:lang w:val="es-CO"/>
              </w:rPr>
              <w:t>sistemas web bancarios utilizando Django y SQLite, configura</w:t>
            </w:r>
            <w:r>
              <w:rPr>
                <w:lang w:val="es-CO"/>
              </w:rPr>
              <w:t xml:space="preserve">ción </w:t>
            </w:r>
            <w:r w:rsidRPr="008A10C2">
              <w:rPr>
                <w:lang w:val="es-CO"/>
              </w:rPr>
              <w:t>y despl</w:t>
            </w:r>
            <w:r>
              <w:rPr>
                <w:lang w:val="es-CO"/>
              </w:rPr>
              <w:t xml:space="preserve">iegue </w:t>
            </w:r>
            <w:r w:rsidRPr="008A10C2">
              <w:rPr>
                <w:lang w:val="es-CO"/>
              </w:rPr>
              <w:t xml:space="preserve">en VPS Debian con </w:t>
            </w:r>
            <w:proofErr w:type="spellStart"/>
            <w:r w:rsidRPr="008A10C2">
              <w:rPr>
                <w:lang w:val="es-CO"/>
              </w:rPr>
              <w:t>Nginx</w:t>
            </w:r>
            <w:proofErr w:type="spellEnd"/>
            <w:r w:rsidRPr="008A10C2">
              <w:rPr>
                <w:lang w:val="es-CO"/>
              </w:rPr>
              <w:t xml:space="preserve"> y SSL de </w:t>
            </w:r>
            <w:proofErr w:type="spellStart"/>
            <w:r w:rsidRPr="008A10C2">
              <w:rPr>
                <w:lang w:val="es-CO"/>
              </w:rPr>
              <w:t>GoDaddy</w:t>
            </w:r>
            <w:proofErr w:type="spellEnd"/>
            <w:r w:rsidRPr="008A10C2">
              <w:rPr>
                <w:lang w:val="es-CO"/>
              </w:rPr>
              <w:t xml:space="preserve">, además de </w:t>
            </w:r>
            <w:proofErr w:type="spellStart"/>
            <w:r w:rsidRPr="008A10C2">
              <w:rPr>
                <w:lang w:val="es-CO"/>
              </w:rPr>
              <w:t>Dockerizació</w:t>
            </w:r>
            <w:r w:rsidR="008F67AC">
              <w:rPr>
                <w:lang w:val="es-CO"/>
              </w:rPr>
              <w:t>n</w:t>
            </w:r>
            <w:proofErr w:type="spellEnd"/>
            <w:r w:rsidR="008F67AC">
              <w:rPr>
                <w:lang w:val="es-CO"/>
              </w:rPr>
              <w:t>.</w:t>
            </w:r>
          </w:p>
          <w:p w14:paraId="72732B0C" w14:textId="51B48A4E" w:rsidR="008F67AC" w:rsidRDefault="008A10C2" w:rsidP="00A56FAF">
            <w:pPr>
              <w:jc w:val="both"/>
              <w:rPr>
                <w:lang w:val="es-CO"/>
              </w:rPr>
            </w:pPr>
            <w:r w:rsidRPr="008A10C2">
              <w:rPr>
                <w:lang w:val="es-CO"/>
              </w:rPr>
              <w:t>También he trabajado en sistemas de flujo de trabajo</w:t>
            </w:r>
            <w:r w:rsidR="008F67AC">
              <w:rPr>
                <w:lang w:val="es-CO"/>
              </w:rPr>
              <w:t xml:space="preserve"> con </w:t>
            </w:r>
            <w:proofErr w:type="spellStart"/>
            <w:r w:rsidR="008F67AC">
              <w:rPr>
                <w:lang w:val="es-CO"/>
              </w:rPr>
              <w:t>github</w:t>
            </w:r>
            <w:proofErr w:type="spellEnd"/>
            <w:r w:rsidR="008F67AC">
              <w:rPr>
                <w:lang w:val="es-CO"/>
              </w:rPr>
              <w:t xml:space="preserve"> y </w:t>
            </w:r>
            <w:proofErr w:type="spellStart"/>
            <w:r w:rsidR="008F67AC">
              <w:rPr>
                <w:lang w:val="es-CO"/>
              </w:rPr>
              <w:t>bitbucket</w:t>
            </w:r>
            <w:proofErr w:type="spellEnd"/>
            <w:r w:rsidR="008F67AC">
              <w:rPr>
                <w:lang w:val="es-CO"/>
              </w:rPr>
              <w:t xml:space="preserve">, </w:t>
            </w:r>
            <w:proofErr w:type="spellStart"/>
            <w:r w:rsidR="008F67AC">
              <w:rPr>
                <w:lang w:val="es-CO"/>
              </w:rPr>
              <w:t>trello</w:t>
            </w:r>
            <w:proofErr w:type="spellEnd"/>
            <w:r w:rsidR="008F67AC">
              <w:rPr>
                <w:lang w:val="es-CO"/>
              </w:rPr>
              <w:t xml:space="preserve"> </w:t>
            </w:r>
            <w:r w:rsidR="00DB2512">
              <w:rPr>
                <w:lang w:val="es-CO"/>
              </w:rPr>
              <w:t xml:space="preserve">en scrum y Kanban </w:t>
            </w:r>
            <w:r w:rsidR="008F67AC">
              <w:rPr>
                <w:lang w:val="es-CO"/>
              </w:rPr>
              <w:t xml:space="preserve">y Jenkins. </w:t>
            </w:r>
          </w:p>
          <w:p w14:paraId="1C43FC1F" w14:textId="0F634F89" w:rsidR="006A5D19" w:rsidRDefault="003660CB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En mi experiencia profesional, h</w:t>
            </w:r>
            <w:r w:rsidR="008F67AC">
              <w:rPr>
                <w:lang w:val="es-CO"/>
              </w:rPr>
              <w:t xml:space="preserve">e configurado entornos y redes con Virtual box, tanto Linux como Windows, para implantación de sistemas desarrollados por terceros como LG ACP Network, </w:t>
            </w:r>
            <w:proofErr w:type="spellStart"/>
            <w:r w:rsidR="008F67AC">
              <w:rPr>
                <w:lang w:val="es-CO"/>
              </w:rPr>
              <w:t>Metasys</w:t>
            </w:r>
            <w:proofErr w:type="spellEnd"/>
            <w:r>
              <w:rPr>
                <w:lang w:val="es-CO"/>
              </w:rPr>
              <w:t xml:space="preserve"> (basado en JAVA) </w:t>
            </w:r>
            <w:r w:rsidR="008F67AC">
              <w:rPr>
                <w:lang w:val="es-CO"/>
              </w:rPr>
              <w:t xml:space="preserve">y </w:t>
            </w:r>
            <w:proofErr w:type="spellStart"/>
            <w:r w:rsidR="008F67AC">
              <w:rPr>
                <w:lang w:val="es-CO"/>
              </w:rPr>
              <w:t>Verasys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johnson</w:t>
            </w:r>
            <w:proofErr w:type="spellEnd"/>
            <w:r w:rsidR="00512EE7"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controls</w:t>
            </w:r>
            <w:proofErr w:type="spellEnd"/>
            <w:r w:rsidR="008F67AC">
              <w:rPr>
                <w:lang w:val="es-CO"/>
              </w:rPr>
              <w:t xml:space="preserve">, así como apoyo en su programación de lógica </w:t>
            </w:r>
            <w:r w:rsidR="00512EE7">
              <w:rPr>
                <w:lang w:val="es-CO"/>
              </w:rPr>
              <w:t xml:space="preserve">en Ladder </w:t>
            </w:r>
            <w:r w:rsidR="008F67AC">
              <w:rPr>
                <w:lang w:val="es-CO"/>
              </w:rPr>
              <w:t>de PLC y módulos de expansión, arquitectura de red</w:t>
            </w:r>
            <w:r>
              <w:rPr>
                <w:lang w:val="es-CO"/>
              </w:rPr>
              <w:t>, instalación</w:t>
            </w:r>
            <w:r w:rsidR="00512EE7">
              <w:rPr>
                <w:lang w:val="es-CO"/>
              </w:rPr>
              <w:t xml:space="preserve"> y configuración me máquinas, actuadores, VDF y su lógica, e instrumentación digital</w:t>
            </w:r>
            <w:r w:rsidR="007B5EA9">
              <w:rPr>
                <w:lang w:val="es-CO"/>
              </w:rPr>
              <w:t>,</w:t>
            </w:r>
            <w:r w:rsidR="00512EE7">
              <w:rPr>
                <w:lang w:val="es-CO"/>
              </w:rPr>
              <w:t xml:space="preserve"> para integración posterior al sistema.</w:t>
            </w:r>
          </w:p>
          <w:p w14:paraId="30FDE338" w14:textId="51210BFC" w:rsidR="00F54504" w:rsidRPr="003E41F8" w:rsidRDefault="000A028F" w:rsidP="007B5EA9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Poseo</w:t>
            </w:r>
            <w:r w:rsidR="00DB0A2F">
              <w:rPr>
                <w:lang w:val="es-CO"/>
              </w:rPr>
              <w:t xml:space="preserve"> </w:t>
            </w:r>
            <w:r w:rsidR="00DB0A2F">
              <w:rPr>
                <w:lang w:val="es-CO"/>
              </w:rPr>
              <w:t xml:space="preserve">capacidad de análisis y diagnósticos usando herramientas de monitoreo y </w:t>
            </w:r>
            <w:proofErr w:type="spellStart"/>
            <w:r w:rsidR="00DB0A2F">
              <w:rPr>
                <w:lang w:val="es-CO"/>
              </w:rPr>
              <w:t>dashboard</w:t>
            </w:r>
            <w:proofErr w:type="spellEnd"/>
            <w:r w:rsidR="00DB0A2F">
              <w:rPr>
                <w:lang w:val="es-CO"/>
              </w:rPr>
              <w:t xml:space="preserve"> industriales como LGMV, </w:t>
            </w:r>
            <w:proofErr w:type="spellStart"/>
            <w:r w:rsidR="00DB0A2F">
              <w:rPr>
                <w:lang w:val="es-CO"/>
              </w:rPr>
              <w:t>Metasys</w:t>
            </w:r>
            <w:proofErr w:type="spellEnd"/>
            <w:r w:rsidR="00DB0A2F">
              <w:rPr>
                <w:lang w:val="es-CO"/>
              </w:rPr>
              <w:t xml:space="preserve"> interface </w:t>
            </w:r>
            <w:proofErr w:type="spellStart"/>
            <w:r w:rsidR="00DB0A2F">
              <w:rPr>
                <w:lang w:val="es-CO"/>
              </w:rPr>
              <w:t>jonsoncontrols</w:t>
            </w:r>
            <w:proofErr w:type="spellEnd"/>
            <w:r w:rsidR="00DB0A2F">
              <w:rPr>
                <w:lang w:val="es-CO"/>
              </w:rPr>
              <w:t xml:space="preserve"> y PSH-4 York</w:t>
            </w:r>
            <w:r w:rsidR="00DB0A2F">
              <w:rPr>
                <w:lang w:val="es-CO"/>
              </w:rPr>
              <w:t xml:space="preserve">, y de </w:t>
            </w:r>
            <w:proofErr w:type="spellStart"/>
            <w:r w:rsidR="00DB0A2F">
              <w:rPr>
                <w:lang w:val="es-CO"/>
              </w:rPr>
              <w:t>hardwares</w:t>
            </w:r>
            <w:proofErr w:type="spellEnd"/>
            <w:r w:rsidR="00DB0A2F">
              <w:rPr>
                <w:lang w:val="es-CO"/>
              </w:rPr>
              <w:t xml:space="preserve">, </w:t>
            </w:r>
            <w:r w:rsidR="00A11808">
              <w:rPr>
                <w:lang w:val="es-CO"/>
              </w:rPr>
              <w:t xml:space="preserve">así como </w:t>
            </w:r>
            <w:r>
              <w:rPr>
                <w:lang w:val="es-CO"/>
              </w:rPr>
              <w:t>capacidades</w:t>
            </w:r>
            <w:r>
              <w:rPr>
                <w:lang w:val="es-CO"/>
              </w:rPr>
              <w:t xml:space="preserve"> de coordinación y control de mantenimientos y</w:t>
            </w:r>
            <w:r>
              <w:rPr>
                <w:lang w:val="es-CO"/>
              </w:rPr>
              <w:t xml:space="preserve"> recursos tanto en campo como en oficina, y </w:t>
            </w:r>
            <w:r>
              <w:rPr>
                <w:lang w:val="es-CO"/>
              </w:rPr>
              <w:t xml:space="preserve">creación </w:t>
            </w:r>
            <w:r>
              <w:rPr>
                <w:lang w:val="es-CO"/>
              </w:rPr>
              <w:t xml:space="preserve">y control </w:t>
            </w:r>
            <w:r>
              <w:rPr>
                <w:lang w:val="es-CO"/>
              </w:rPr>
              <w:t>de plan de trabajo</w:t>
            </w:r>
            <w:r>
              <w:rPr>
                <w:lang w:val="es-CO"/>
              </w:rPr>
              <w:t>. C</w:t>
            </w:r>
            <w:r w:rsidR="00DB2512">
              <w:rPr>
                <w:lang w:val="es-CO"/>
              </w:rPr>
              <w:t xml:space="preserve">onocimientos en ERP, </w:t>
            </w:r>
            <w:r w:rsidR="00A52CFE">
              <w:rPr>
                <w:lang w:val="es-CO"/>
              </w:rPr>
              <w:t xml:space="preserve">manejo de sistemas como </w:t>
            </w:r>
            <w:proofErr w:type="spellStart"/>
            <w:r w:rsidR="00C36951">
              <w:rPr>
                <w:lang w:val="es-CO"/>
              </w:rPr>
              <w:t>F</w:t>
            </w:r>
            <w:r w:rsidR="00A52CFE">
              <w:rPr>
                <w:lang w:val="es-CO"/>
              </w:rPr>
              <w:t>ract</w:t>
            </w:r>
            <w:r w:rsidR="00C36951">
              <w:rPr>
                <w:lang w:val="es-CO"/>
              </w:rPr>
              <w:t>t</w:t>
            </w:r>
            <w:r w:rsidR="00A52CFE">
              <w:rPr>
                <w:lang w:val="es-CO"/>
              </w:rPr>
              <w:t>al</w:t>
            </w:r>
            <w:proofErr w:type="spellEnd"/>
            <w:r w:rsidR="00A52CFE">
              <w:rPr>
                <w:lang w:val="es-CO"/>
              </w:rPr>
              <w:t>, herramientas ofimáticas para la generación y construcción de informes técnicos, y artefactos de gestión interna tanto técnicos mecánicos e instrumentación, como administrativos de control</w:t>
            </w:r>
            <w:r w:rsidR="00A56A9D">
              <w:rPr>
                <w:lang w:val="es-CO"/>
              </w:rPr>
              <w:t xml:space="preserve"> y de gestión de proyectos</w:t>
            </w:r>
            <w:r w:rsidR="00C36951">
              <w:rPr>
                <w:lang w:val="es-CO"/>
              </w:rPr>
              <w:t xml:space="preserve"> (uso de </w:t>
            </w:r>
            <w:proofErr w:type="spellStart"/>
            <w:r w:rsidR="00C36951">
              <w:rPr>
                <w:lang w:val="es-CO"/>
              </w:rPr>
              <w:t>profiCAD</w:t>
            </w:r>
            <w:proofErr w:type="spellEnd"/>
            <w:r w:rsidR="00C36951">
              <w:rPr>
                <w:lang w:val="es-CO"/>
              </w:rPr>
              <w:t>, AutoCAD y Excel)</w:t>
            </w:r>
            <w:r w:rsidR="00A56A9D">
              <w:rPr>
                <w:lang w:val="es-CO"/>
              </w:rPr>
              <w:t>.</w:t>
            </w:r>
            <w:r w:rsidR="00F54504">
              <w:rPr>
                <w:lang w:val="es-CO"/>
              </w:rPr>
              <w:t xml:space="preserve"> </w:t>
            </w:r>
          </w:p>
          <w:p w14:paraId="3512585E" w14:textId="15635A23" w:rsidR="001B2ABD" w:rsidRPr="00311578" w:rsidRDefault="00B3116A" w:rsidP="00036450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educación</w:t>
            </w:r>
          </w:p>
          <w:p w14:paraId="23A0BDAA" w14:textId="25BEA285" w:rsidR="005D1B2C" w:rsidRDefault="00B27832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Politécnico Gran Colombiano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Ingeniería de Software</w:t>
            </w:r>
            <w:r w:rsidRPr="00B27832">
              <w:rPr>
                <w:lang w:val="es-CO"/>
              </w:rPr>
              <w:br/>
            </w:r>
            <w:r w:rsidR="00310673">
              <w:rPr>
                <w:b/>
                <w:bCs/>
                <w:lang w:val="es-CO"/>
              </w:rPr>
              <w:t>Finalizado</w:t>
            </w:r>
          </w:p>
          <w:p w14:paraId="7D5B166C" w14:textId="6441CD42" w:rsidR="00B27832" w:rsidRDefault="00B3116A" w:rsidP="00EB4911">
            <w:pPr>
              <w:rPr>
                <w:lang w:val="es-CO"/>
              </w:rPr>
            </w:pPr>
            <w:r>
              <w:rPr>
                <w:b/>
                <w:bCs/>
                <w:lang w:val="es-CO"/>
              </w:rPr>
              <w:t xml:space="preserve">Grado: </w:t>
            </w:r>
            <w:r w:rsidR="00EB4911" w:rsidRPr="00EB4911">
              <w:rPr>
                <w:lang w:val="es-CO"/>
              </w:rPr>
              <w:t>09/septiembre</w:t>
            </w:r>
            <w:r w:rsidRPr="00EB4911">
              <w:rPr>
                <w:lang w:val="es-CO"/>
              </w:rPr>
              <w:t>/2024</w:t>
            </w:r>
          </w:p>
          <w:p w14:paraId="5FE51301" w14:textId="77777777" w:rsidR="00B27832" w:rsidRPr="00B27832" w:rsidRDefault="00B27832" w:rsidP="00B27832">
            <w:pPr>
              <w:rPr>
                <w:lang w:val="es-CO"/>
              </w:rPr>
            </w:pPr>
          </w:p>
          <w:p w14:paraId="2A783036" w14:textId="0BF4779D" w:rsidR="00B27832" w:rsidRDefault="00B27832" w:rsidP="00B27832">
            <w:pPr>
              <w:rPr>
                <w:lang w:val="es-CO"/>
              </w:rPr>
            </w:pPr>
            <w:r w:rsidRPr="00B27832">
              <w:rPr>
                <w:b/>
                <w:bCs/>
                <w:lang w:val="es-CO"/>
              </w:rPr>
              <w:t>Universidad:</w:t>
            </w:r>
            <w:r w:rsidRPr="00B27832">
              <w:rPr>
                <w:lang w:val="es-CO"/>
              </w:rPr>
              <w:t xml:space="preserve"> SENA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Tecnólogo en ADSI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Graduado</w:t>
            </w:r>
            <w:r w:rsidR="00860AAC">
              <w:rPr>
                <w:b/>
                <w:bCs/>
                <w:lang w:val="es-CO"/>
              </w:rPr>
              <w:t>:</w:t>
            </w:r>
            <w:r w:rsidRPr="00B27832">
              <w:rPr>
                <w:lang w:val="es-CO"/>
              </w:rPr>
              <w:t xml:space="preserve"> 2016 - 2018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Código:</w:t>
            </w:r>
            <w:r w:rsidRPr="00B27832">
              <w:rPr>
                <w:lang w:val="es-CO"/>
              </w:rPr>
              <w:t xml:space="preserve"> 40267391</w:t>
            </w:r>
          </w:p>
          <w:p w14:paraId="1D6630D5" w14:textId="68DAACA8" w:rsidR="008E116C" w:rsidRPr="00B27832" w:rsidRDefault="008E116C" w:rsidP="00B27832">
            <w:pPr>
              <w:rPr>
                <w:lang w:val="es-CO"/>
              </w:rPr>
            </w:pPr>
          </w:p>
          <w:p w14:paraId="5FDE4E93" w14:textId="23BA180F" w:rsidR="00B27832" w:rsidRPr="00B27832" w:rsidRDefault="00B27832" w:rsidP="00B27832">
            <w:pPr>
              <w:rPr>
                <w:b/>
                <w:bCs/>
                <w:lang w:val="es-CO"/>
              </w:rPr>
            </w:pPr>
            <w:r w:rsidRPr="00B27832">
              <w:rPr>
                <w:b/>
                <w:bCs/>
                <w:lang w:val="es-CO"/>
              </w:rPr>
              <w:t>Colegio:</w:t>
            </w:r>
            <w:r w:rsidRPr="00B27832">
              <w:rPr>
                <w:lang w:val="es-CO"/>
              </w:rPr>
              <w:t xml:space="preserve"> I.E.T. Francisco de Paula Santander (Soledad – Atlántico)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Título:</w:t>
            </w:r>
            <w:r w:rsidRPr="00B27832">
              <w:rPr>
                <w:lang w:val="es-CO"/>
              </w:rPr>
              <w:t xml:space="preserve"> Diploma de Educación Secundaria Técnica</w:t>
            </w:r>
            <w:r w:rsidRPr="00B27832">
              <w:rPr>
                <w:lang w:val="es-CO"/>
              </w:rPr>
              <w:br/>
              <w:t>(Énfasis en Electricidad y énfasis en Mantenimiento y Reparación de Computadoras)</w:t>
            </w:r>
            <w:r w:rsidRPr="00B27832">
              <w:rPr>
                <w:lang w:val="es-CO"/>
              </w:rPr>
              <w:br/>
            </w:r>
            <w:r w:rsidRPr="00B27832">
              <w:rPr>
                <w:b/>
                <w:bCs/>
                <w:lang w:val="es-CO"/>
              </w:rPr>
              <w:t>Acta de Graduación #005-2007</w:t>
            </w:r>
          </w:p>
          <w:p w14:paraId="4D6C8D4B" w14:textId="77777777" w:rsidR="00D62815" w:rsidRDefault="00D62815" w:rsidP="0029691D">
            <w:pPr>
              <w:rPr>
                <w:lang w:val="es-CO"/>
              </w:rPr>
            </w:pPr>
          </w:p>
          <w:p w14:paraId="186444B6" w14:textId="70B457CB" w:rsidR="00B3116A" w:rsidRDefault="00B3116A" w:rsidP="0074681F">
            <w:pPr>
              <w:rPr>
                <w:lang w:val="es-CO" w:bidi="es-ES"/>
              </w:rPr>
            </w:pPr>
          </w:p>
          <w:p w14:paraId="54974355" w14:textId="77777777" w:rsidR="00B3116A" w:rsidRDefault="00B3116A" w:rsidP="0074681F">
            <w:pPr>
              <w:rPr>
                <w:lang w:val="es-CO" w:bidi="es-ES"/>
              </w:rPr>
            </w:pPr>
          </w:p>
          <w:p w14:paraId="55C42890" w14:textId="77777777" w:rsidR="00B3116A" w:rsidRPr="00D41536" w:rsidRDefault="00B3116A" w:rsidP="0074681F">
            <w:pPr>
              <w:rPr>
                <w:lang w:val="es-CO" w:bidi="es-ES"/>
              </w:rPr>
            </w:pPr>
          </w:p>
          <w:p w14:paraId="0DBC96ED" w14:textId="3ED02431" w:rsidR="004142CD" w:rsidRPr="00311578" w:rsidRDefault="0074681F" w:rsidP="00036450">
            <w:pPr>
              <w:rPr>
                <w:lang w:val="es-CO"/>
              </w:rPr>
            </w:pPr>
            <w:r w:rsidRPr="00311578">
              <w:rPr>
                <w:lang w:val="es-CO" w:bidi="es-ES"/>
              </w:rPr>
              <w:t xml:space="preserve"> </w:t>
            </w:r>
          </w:p>
          <w:p w14:paraId="6252BBBF" w14:textId="5212CB27" w:rsidR="00036450" w:rsidRPr="00311578" w:rsidRDefault="00036450" w:rsidP="00383380">
            <w:pPr>
              <w:rPr>
                <w:color w:val="FFFFFF" w:themeColor="background1"/>
                <w:lang w:val="es-CO"/>
              </w:rPr>
            </w:pPr>
          </w:p>
        </w:tc>
      </w:tr>
    </w:tbl>
    <w:p w14:paraId="25D1DF55" w14:textId="48180E37" w:rsidR="00B3116A" w:rsidRDefault="00D7614F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0873A" wp14:editId="39BD4693">
                <wp:simplePos x="0" y="0"/>
                <wp:positionH relativeFrom="margin">
                  <wp:align>right</wp:align>
                </wp:positionH>
                <wp:positionV relativeFrom="paragraph">
                  <wp:posOffset>-10919239</wp:posOffset>
                </wp:positionV>
                <wp:extent cx="4020820" cy="1013791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1013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7016B" w14:textId="77777777" w:rsidR="004B4E89" w:rsidRDefault="004B4E89" w:rsidP="004B4E89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283E2111" w14:textId="77777777" w:rsidR="004B4E89" w:rsidRDefault="004B4E89" w:rsidP="004B4E89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  <w:p w14:paraId="1FE8740F" w14:textId="12761BB3" w:rsidR="00D7614F" w:rsidRPr="00DC56EB" w:rsidRDefault="00D7614F" w:rsidP="004B4E89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 xml:space="preserve">Portfolio </w:t>
                            </w:r>
                            <w:hyperlink r:id="rId10" w:history="1"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aq</w:t>
                              </w:r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u</w:t>
                              </w:r>
                              <w:r w:rsidRPr="00D7614F">
                                <w:rPr>
                                  <w:rStyle w:val="Hipervnculo"/>
                                  <w:sz w:val="32"/>
                                  <w:szCs w:val="40"/>
                                  <w:lang w:val="es-ES"/>
                                </w:rPr>
                                <w:t>í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73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65.4pt;margin-top:-859.8pt;width:316.6pt;height:79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" filled="f" stroked="f">
                <v:textbox>
                  <w:txbxContent>
                    <w:p w14:paraId="1B37016B" w14:textId="77777777" w:rsidR="004B4E89" w:rsidRDefault="004B4E89" w:rsidP="004B4E89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283E2111" w14:textId="77777777" w:rsidR="004B4E89" w:rsidRDefault="004B4E89" w:rsidP="004B4E89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  <w:p w14:paraId="1FE8740F" w14:textId="12761BB3" w:rsidR="00D7614F" w:rsidRPr="00DC56EB" w:rsidRDefault="00D7614F" w:rsidP="004B4E89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 xml:space="preserve">Portfolio </w:t>
                      </w:r>
                      <w:hyperlink r:id="rId11" w:history="1"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aq</w:t>
                        </w:r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u</w:t>
                        </w:r>
                        <w:r w:rsidRPr="00D7614F">
                          <w:rPr>
                            <w:rStyle w:val="Hipervnculo"/>
                            <w:sz w:val="32"/>
                            <w:szCs w:val="40"/>
                            <w:lang w:val="es-ES"/>
                          </w:rPr>
                          <w:t>í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B4E89" w:rsidRPr="00311578">
        <w:rPr>
          <w:noProof/>
          <w:lang w:val="es-CO"/>
        </w:rPr>
        <w:drawing>
          <wp:anchor distT="0" distB="0" distL="114300" distR="114300" simplePos="0" relativeHeight="251671552" behindDoc="0" locked="0" layoutInCell="1" allowOverlap="1" wp14:anchorId="00D30A8A" wp14:editId="23105D56">
            <wp:simplePos x="0" y="0"/>
            <wp:positionH relativeFrom="column">
              <wp:posOffset>1103795</wp:posOffset>
            </wp:positionH>
            <wp:positionV relativeFrom="paragraph">
              <wp:posOffset>-10919377</wp:posOffset>
            </wp:positionV>
            <wp:extent cx="1258504" cy="1206110"/>
            <wp:effectExtent l="95250" t="57150" r="56515" b="8134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258504" cy="12061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1268" w:tblpY="-1613"/>
        <w:tblOverlap w:val="never"/>
        <w:tblW w:w="1020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20"/>
        <w:gridCol w:w="5386"/>
      </w:tblGrid>
      <w:tr w:rsidR="00B3116A" w:rsidRPr="00D83C6E" w14:paraId="5A225104" w14:textId="77777777" w:rsidTr="00DF212B">
        <w:tc>
          <w:tcPr>
            <w:tcW w:w="4820" w:type="dxa"/>
          </w:tcPr>
          <w:p w14:paraId="780A9F95" w14:textId="4F0C0856" w:rsidR="00B3116A" w:rsidRPr="00311578" w:rsidRDefault="00B3116A" w:rsidP="00A27409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Experiencia laboral</w:t>
            </w:r>
          </w:p>
          <w:p w14:paraId="5B749F06" w14:textId="73CAE4B7" w:rsidR="0071026B" w:rsidRDefault="0071026B" w:rsidP="00DF212B">
            <w:pPr>
              <w:ind w:right="317"/>
              <w:rPr>
                <w:lang w:val="es-CO"/>
              </w:rPr>
            </w:pPr>
            <w:r>
              <w:rPr>
                <w:lang w:val="es-CO"/>
              </w:rPr>
              <w:t>Más de 2 años desarrollando como freelance en</w:t>
            </w:r>
            <w:r w:rsidR="00DF212B">
              <w:rPr>
                <w:lang w:val="es-CO"/>
              </w:rPr>
              <w:t xml:space="preserve"> diferentes proyectos</w:t>
            </w:r>
          </w:p>
          <w:p w14:paraId="022FAC1D" w14:textId="77777777" w:rsidR="0071026B" w:rsidRDefault="0071026B" w:rsidP="00DF212B">
            <w:pPr>
              <w:ind w:right="317"/>
              <w:rPr>
                <w:lang w:val="es-CO"/>
              </w:rPr>
            </w:pPr>
          </w:p>
          <w:p w14:paraId="4A940961" w14:textId="16CDBB6F" w:rsidR="00D43B45" w:rsidRDefault="00D43B45" w:rsidP="00DF212B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>
              <w:rPr>
                <w:lang w:val="es-CO"/>
              </w:rPr>
              <w:t>Sistem</w:t>
            </w:r>
            <w:r w:rsidR="00D7614F">
              <w:rPr>
                <w:lang w:val="es-CO"/>
              </w:rPr>
              <w:t xml:space="preserve">a tienda virtual </w:t>
            </w:r>
            <w:proofErr w:type="spellStart"/>
            <w:r w:rsidR="00D7614F">
              <w:rPr>
                <w:lang w:val="es-CO"/>
              </w:rPr>
              <w:t>Liiv</w:t>
            </w:r>
            <w:proofErr w:type="spellEnd"/>
            <w:r w:rsidR="00D7614F">
              <w:rPr>
                <w:lang w:val="es-CO"/>
              </w:rPr>
              <w:t xml:space="preserve">-e, con </w:t>
            </w:r>
            <w:proofErr w:type="spellStart"/>
            <w:r w:rsidR="00D7614F">
              <w:rPr>
                <w:lang w:val="es-CO"/>
              </w:rPr>
              <w:t>react</w:t>
            </w:r>
            <w:proofErr w:type="spellEnd"/>
            <w:r w:rsidR="00D7614F">
              <w:rPr>
                <w:lang w:val="es-CO"/>
              </w:rPr>
              <w:t xml:space="preserve"> y </w:t>
            </w:r>
            <w:proofErr w:type="spellStart"/>
            <w:r w:rsidR="00D7614F">
              <w:rPr>
                <w:lang w:val="es-CO"/>
              </w:rPr>
              <w:t>firebase</w:t>
            </w:r>
            <w:proofErr w:type="spellEnd"/>
            <w:r w:rsidR="00D7614F">
              <w:rPr>
                <w:lang w:val="es-CO"/>
              </w:rPr>
              <w:t xml:space="preserve">. </w:t>
            </w:r>
            <w:r w:rsidR="00D7614F" w:rsidRPr="00D7614F">
              <w:rPr>
                <w:lang w:val="es-CO"/>
              </w:rPr>
              <w:t xml:space="preserve"> </w:t>
            </w:r>
            <w:hyperlink r:id="rId13" w:history="1">
              <w:r w:rsidR="00D7614F" w:rsidRPr="000A4561">
                <w:rPr>
                  <w:rStyle w:val="Hipervnculo"/>
                  <w:lang w:val="es-CO"/>
                </w:rPr>
                <w:t>https://liiv-e.climatecontrolsing.com/</w:t>
              </w:r>
            </w:hyperlink>
          </w:p>
          <w:p w14:paraId="17DD0638" w14:textId="44A0EEAF" w:rsidR="00170CC0" w:rsidRPr="00170CC0" w:rsidRDefault="0099327A" w:rsidP="00170CC0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>
              <w:rPr>
                <w:lang w:val="es-CO"/>
              </w:rPr>
              <w:t xml:space="preserve">App web </w:t>
            </w:r>
            <w:proofErr w:type="spellStart"/>
            <w:r w:rsidR="0071026B" w:rsidRPr="00D7614F">
              <w:rPr>
                <w:lang w:val="es-CO"/>
              </w:rPr>
              <w:t>Reactjs</w:t>
            </w:r>
            <w:proofErr w:type="spellEnd"/>
            <w:r w:rsidR="0071026B" w:rsidRPr="00D7614F">
              <w:rPr>
                <w:lang w:val="es-CO"/>
              </w:rPr>
              <w:t xml:space="preserve"> con Vite y </w:t>
            </w:r>
            <w:proofErr w:type="spellStart"/>
            <w:r w:rsidR="0071026B" w:rsidRPr="00D7614F">
              <w:rPr>
                <w:lang w:val="es-CO"/>
              </w:rPr>
              <w:t>Typescrip</w:t>
            </w:r>
            <w:r>
              <w:rPr>
                <w:lang w:val="es-CO"/>
              </w:rPr>
              <w:t>t</w:t>
            </w:r>
            <w:proofErr w:type="spellEnd"/>
            <w:r>
              <w:rPr>
                <w:lang w:val="es-CO"/>
              </w:rPr>
              <w:t xml:space="preserve">, </w:t>
            </w:r>
            <w:r w:rsidR="0071026B" w:rsidRPr="00D7614F">
              <w:rPr>
                <w:lang w:val="es-CO"/>
              </w:rPr>
              <w:t xml:space="preserve">con </w:t>
            </w:r>
            <w:proofErr w:type="spellStart"/>
            <w:r w:rsidR="0071026B" w:rsidRPr="00D7614F">
              <w:rPr>
                <w:lang w:val="es-CO"/>
              </w:rPr>
              <w:t>backend</w:t>
            </w:r>
            <w:proofErr w:type="spellEnd"/>
            <w:r w:rsidR="0071026B" w:rsidRPr="00D7614F">
              <w:rPr>
                <w:lang w:val="es-CO"/>
              </w:rPr>
              <w:t>/</w:t>
            </w:r>
            <w:proofErr w:type="spellStart"/>
            <w:r w:rsidR="0071026B" w:rsidRPr="00D7614F">
              <w:rPr>
                <w:lang w:val="es-CO"/>
              </w:rPr>
              <w:t>dabase</w:t>
            </w:r>
            <w:proofErr w:type="spellEnd"/>
            <w:r w:rsidR="0071026B" w:rsidRPr="00D7614F">
              <w:rPr>
                <w:lang w:val="es-CO"/>
              </w:rPr>
              <w:t xml:space="preserve"> y </w:t>
            </w:r>
            <w:proofErr w:type="spellStart"/>
            <w:r w:rsidR="0071026B" w:rsidRPr="00D7614F">
              <w:rPr>
                <w:lang w:val="es-CO"/>
              </w:rPr>
              <w:t>deploy</w:t>
            </w:r>
            <w:proofErr w:type="spellEnd"/>
            <w:r w:rsidR="0071026B" w:rsidRPr="00D7614F">
              <w:rPr>
                <w:lang w:val="es-CO"/>
              </w:rPr>
              <w:t xml:space="preserve"> </w:t>
            </w:r>
            <w:proofErr w:type="spellStart"/>
            <w:r w:rsidR="0071026B" w:rsidRPr="00D7614F">
              <w:rPr>
                <w:lang w:val="es-CO"/>
              </w:rPr>
              <w:t>Firebase</w:t>
            </w:r>
            <w:proofErr w:type="spellEnd"/>
            <w:r w:rsidR="0071026B" w:rsidRPr="00D7614F">
              <w:rPr>
                <w:lang w:val="es-CO"/>
              </w:rPr>
              <w:t xml:space="preserve">  </w:t>
            </w:r>
            <w:hyperlink r:id="rId14" w:history="1">
              <w:r w:rsidR="005304A8" w:rsidRPr="000A4561">
                <w:rPr>
                  <w:rStyle w:val="Hipervnculo"/>
                  <w:lang w:val="es-CO"/>
                </w:rPr>
                <w:t>https://siheng.vercel.app/</w:t>
              </w:r>
            </w:hyperlink>
            <w:r w:rsidR="0071026B" w:rsidRPr="00D7614F">
              <w:rPr>
                <w:lang w:val="es-CO"/>
              </w:rPr>
              <w:t xml:space="preserve"> </w:t>
            </w:r>
          </w:p>
          <w:p w14:paraId="65C02875" w14:textId="15445389" w:rsidR="00170CC0" w:rsidRDefault="00170CC0" w:rsidP="00170CC0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E44E5">
              <w:rPr>
                <w:lang w:val="es-CO"/>
              </w:rPr>
              <w:t>web app empresarial</w:t>
            </w:r>
            <w:r>
              <w:rPr>
                <w:lang w:val="es-CO"/>
              </w:rPr>
              <w:t xml:space="preserve"> diseñado y desarrollado a la medida</w:t>
            </w:r>
            <w:r w:rsidRPr="005E44E5">
              <w:rPr>
                <w:lang w:val="es-CO"/>
              </w:rPr>
              <w:t>.</w:t>
            </w:r>
            <w:r>
              <w:rPr>
                <w:lang w:val="es-CO"/>
              </w:rPr>
              <w:t xml:space="preserve"> </w:t>
            </w:r>
            <w:hyperlink r:id="rId15" w:history="1">
              <w:r w:rsidRPr="000A4561">
                <w:rPr>
                  <w:rStyle w:val="Hipervnculo"/>
                  <w:lang w:val="es-CO"/>
                </w:rPr>
                <w:t>https://sgsst-front.onrender.com/dashboard</w:t>
              </w:r>
            </w:hyperlink>
          </w:p>
          <w:p w14:paraId="024AC976" w14:textId="77777777" w:rsidR="005304A8" w:rsidRDefault="0071026B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D7614F">
              <w:rPr>
                <w:lang w:val="es-CO"/>
              </w:rPr>
              <w:t>MVP aplicación web empresarial</w:t>
            </w:r>
            <w:r w:rsidR="005304A8">
              <w:rPr>
                <w:lang w:val="es-CO"/>
              </w:rPr>
              <w:t xml:space="preserve">. </w:t>
            </w:r>
            <w:r w:rsidR="005304A8" w:rsidRPr="00D7614F">
              <w:rPr>
                <w:lang w:val="es-CO"/>
              </w:rPr>
              <w:t xml:space="preserve">Creado usando </w:t>
            </w:r>
            <w:proofErr w:type="spellStart"/>
            <w:r w:rsidR="005304A8" w:rsidRPr="00D7614F">
              <w:rPr>
                <w:lang w:val="es-CO"/>
              </w:rPr>
              <w:t>React</w:t>
            </w:r>
            <w:proofErr w:type="spellEnd"/>
            <w:r w:rsidR="005304A8" w:rsidRPr="00D7614F">
              <w:rPr>
                <w:lang w:val="es-CO"/>
              </w:rPr>
              <w:t xml:space="preserve"> </w:t>
            </w:r>
            <w:proofErr w:type="spellStart"/>
            <w:r w:rsidR="005304A8" w:rsidRPr="00D7614F">
              <w:rPr>
                <w:lang w:val="es-CO"/>
              </w:rPr>
              <w:t>hooks</w:t>
            </w:r>
            <w:proofErr w:type="spellEnd"/>
            <w:r w:rsidR="005304A8" w:rsidRPr="00D7614F">
              <w:rPr>
                <w:lang w:val="es-CO"/>
              </w:rPr>
              <w:t xml:space="preserve">, </w:t>
            </w:r>
            <w:proofErr w:type="spellStart"/>
            <w:r w:rsidR="005304A8" w:rsidRPr="00D7614F">
              <w:rPr>
                <w:lang w:val="es-CO"/>
              </w:rPr>
              <w:t>components</w:t>
            </w:r>
            <w:proofErr w:type="spellEnd"/>
            <w:r w:rsidR="005304A8" w:rsidRPr="00D7614F">
              <w:rPr>
                <w:lang w:val="es-CO"/>
              </w:rPr>
              <w:t xml:space="preserve"> </w:t>
            </w:r>
            <w:proofErr w:type="spellStart"/>
            <w:r w:rsidR="005304A8" w:rsidRPr="00D7614F">
              <w:rPr>
                <w:lang w:val="es-CO"/>
              </w:rPr>
              <w:t>custom</w:t>
            </w:r>
            <w:proofErr w:type="spellEnd"/>
            <w:r w:rsidR="005304A8" w:rsidRPr="00D7614F">
              <w:rPr>
                <w:lang w:val="es-CO"/>
              </w:rPr>
              <w:t xml:space="preserve"> y MUI. Envía y consume datos en API pública. (</w:t>
            </w:r>
            <w:proofErr w:type="spellStart"/>
            <w:r w:rsidR="005304A8" w:rsidRPr="00D7614F">
              <w:rPr>
                <w:lang w:val="es-CO"/>
              </w:rPr>
              <w:t>arcwebtest</w:t>
            </w:r>
            <w:proofErr w:type="spellEnd"/>
            <w:r w:rsidR="005304A8" w:rsidRPr="00D7614F">
              <w:rPr>
                <w:lang w:val="es-CO"/>
              </w:rPr>
              <w:t xml:space="preserve"> - </w:t>
            </w:r>
            <w:proofErr w:type="spellStart"/>
            <w:r w:rsidR="005304A8" w:rsidRPr="00D7614F">
              <w:rPr>
                <w:lang w:val="es-CO"/>
              </w:rPr>
              <w:t>clav_owner</w:t>
            </w:r>
            <w:proofErr w:type="spellEnd"/>
            <w:r w:rsidR="005304A8" w:rsidRPr="00D7614F">
              <w:rPr>
                <w:lang w:val="es-CO"/>
              </w:rPr>
              <w:t xml:space="preserve"> para </w:t>
            </w:r>
            <w:proofErr w:type="spellStart"/>
            <w:r w:rsidR="005304A8" w:rsidRPr="00D7614F">
              <w:rPr>
                <w:lang w:val="es-CO"/>
              </w:rPr>
              <w:t>login</w:t>
            </w:r>
            <w:proofErr w:type="spellEnd"/>
            <w:r w:rsidR="005304A8" w:rsidRPr="00D7614F">
              <w:rPr>
                <w:lang w:val="es-CO"/>
              </w:rPr>
              <w:t xml:space="preserve"> de prueba)</w:t>
            </w:r>
            <w:r w:rsidR="005304A8">
              <w:rPr>
                <w:lang w:val="es-CO"/>
              </w:rPr>
              <w:t xml:space="preserve"> </w:t>
            </w:r>
            <w:hyperlink r:id="rId16" w:history="1">
              <w:r w:rsidR="005304A8" w:rsidRPr="000A4561">
                <w:rPr>
                  <w:rStyle w:val="Hipervnculo"/>
                  <w:lang w:val="es-CO"/>
                </w:rPr>
                <w:t>https://arcontroller-web.onrender.com/</w:t>
              </w:r>
            </w:hyperlink>
          </w:p>
          <w:p w14:paraId="0FE5FD3E" w14:textId="77777777" w:rsidR="005304A8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>API público creada usando Express para diversos servicios. Uso de middleware para generar y verificar jswtoken mongo DB Atlas</w:t>
            </w:r>
            <w:r>
              <w:rPr>
                <w:lang w:val="es-CO"/>
              </w:rPr>
              <w:t xml:space="preserve">. </w:t>
            </w:r>
            <w:r w:rsidR="0071026B" w:rsidRPr="005304A8">
              <w:rPr>
                <w:lang w:val="es-CO"/>
              </w:rPr>
              <w:t xml:space="preserve">https://api-publica.onrender.com/ </w:t>
            </w:r>
          </w:p>
          <w:p w14:paraId="5BDE3FBE" w14:textId="35FE6855" w:rsidR="005304A8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proofErr w:type="spellStart"/>
            <w:r w:rsidRPr="005304A8">
              <w:rPr>
                <w:lang w:val="es-CO"/>
              </w:rPr>
              <w:t>Backend</w:t>
            </w:r>
            <w:proofErr w:type="spellEnd"/>
            <w:r w:rsidRPr="005304A8">
              <w:rPr>
                <w:lang w:val="es-CO"/>
              </w:rPr>
              <w:t xml:space="preserve"> Laravel </w:t>
            </w:r>
            <w:r>
              <w:rPr>
                <w:lang w:val="es-CO"/>
              </w:rPr>
              <w:t xml:space="preserve">e </w:t>
            </w:r>
            <w:proofErr w:type="spellStart"/>
            <w:r>
              <w:rPr>
                <w:lang w:val="es-CO"/>
              </w:rPr>
              <w:t>inertia</w:t>
            </w:r>
            <w:proofErr w:type="spellEnd"/>
            <w:r w:rsidRPr="005304A8">
              <w:rPr>
                <w:lang w:val="es-CO"/>
              </w:rPr>
              <w:t xml:space="preserve"> VUE, conectado </w:t>
            </w:r>
            <w:proofErr w:type="spellStart"/>
            <w:r w:rsidRPr="005304A8">
              <w:rPr>
                <w:lang w:val="es-CO"/>
              </w:rPr>
              <w:t>to</w:t>
            </w:r>
            <w:proofErr w:type="spellEnd"/>
            <w:r w:rsidRPr="005304A8">
              <w:rPr>
                <w:lang w:val="es-CO"/>
              </w:rPr>
              <w:t xml:space="preserve"> MySQL </w:t>
            </w:r>
            <w:proofErr w:type="spellStart"/>
            <w:r w:rsidRPr="005304A8">
              <w:rPr>
                <w:lang w:val="es-CO"/>
              </w:rPr>
              <w:t>database</w:t>
            </w:r>
            <w:proofErr w:type="spellEnd"/>
            <w:r>
              <w:rPr>
                <w:lang w:val="es-CO"/>
              </w:rPr>
              <w:t xml:space="preserve"> </w:t>
            </w:r>
            <w:hyperlink r:id="rId17" w:history="1">
              <w:r w:rsidRPr="000A4561">
                <w:rPr>
                  <w:rStyle w:val="Hipervnculo"/>
                  <w:lang w:val="es-CO"/>
                </w:rPr>
                <w:t>https://github.com/EricMartinezAc/Leonhardus</w:t>
              </w:r>
            </w:hyperlink>
          </w:p>
          <w:p w14:paraId="5E99C778" w14:textId="21CB015F" w:rsidR="005E44E5" w:rsidRPr="005E44E5" w:rsidRDefault="005304A8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</w:pPr>
            <w:r w:rsidRPr="005E44E5">
              <w:t xml:space="preserve">App Mobile JAVA </w:t>
            </w:r>
            <w:proofErr w:type="spellStart"/>
            <w:r w:rsidRPr="005E44E5">
              <w:t>usando</w:t>
            </w:r>
            <w:proofErr w:type="spellEnd"/>
            <w:r w:rsidRPr="005E44E5">
              <w:t xml:space="preserve"> Android </w:t>
            </w:r>
            <w:r w:rsidRPr="005E44E5">
              <w:t>S</w:t>
            </w:r>
            <w:r w:rsidRPr="005E44E5">
              <w:t>tudio</w:t>
            </w:r>
            <w:r w:rsidRPr="005E44E5">
              <w:t xml:space="preserve">  </w:t>
            </w:r>
            <w:hyperlink r:id="rId18" w:history="1">
              <w:r w:rsidR="005E44E5" w:rsidRPr="005E44E5">
                <w:rPr>
                  <w:rStyle w:val="Hipervnculo"/>
                </w:rPr>
                <w:t>https://github.com/EricMartinezAc/ClimateControls.git</w:t>
              </w:r>
            </w:hyperlink>
          </w:p>
          <w:p w14:paraId="3D57D5D2" w14:textId="3CF61757" w:rsidR="005E44E5" w:rsidRDefault="005E44E5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 xml:space="preserve">Mobile app para administración interna. </w:t>
            </w:r>
            <w:r>
              <w:rPr>
                <w:lang w:val="es-CO"/>
              </w:rPr>
              <w:t xml:space="preserve"> </w:t>
            </w:r>
            <w:hyperlink r:id="rId19" w:history="1">
              <w:r w:rsidRPr="000A4561">
                <w:rPr>
                  <w:rStyle w:val="Hipervnculo"/>
                  <w:lang w:val="es-CO"/>
                </w:rPr>
                <w:t>https://github.com/EricMartinezAc/vrf_apps.git</w:t>
              </w:r>
            </w:hyperlink>
            <w:r>
              <w:rPr>
                <w:lang w:val="es-CO"/>
              </w:rPr>
              <w:t xml:space="preserve"> </w:t>
            </w:r>
          </w:p>
          <w:p w14:paraId="4CFD9CB2" w14:textId="77777777" w:rsidR="00170CC0" w:rsidRDefault="00170CC0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 xml:space="preserve">Todo </w:t>
            </w:r>
            <w:proofErr w:type="spellStart"/>
            <w:r w:rsidRPr="005304A8">
              <w:rPr>
                <w:lang w:val="es-CO"/>
              </w:rPr>
              <w:t>List</w:t>
            </w:r>
            <w:proofErr w:type="spellEnd"/>
            <w:r w:rsidRPr="005304A8">
              <w:rPr>
                <w:lang w:val="es-CO"/>
              </w:rPr>
              <w:t xml:space="preserve"> Spring </w:t>
            </w:r>
            <w:proofErr w:type="spellStart"/>
            <w:r w:rsidRPr="005304A8">
              <w:rPr>
                <w:lang w:val="es-CO"/>
              </w:rPr>
              <w:t>boot</w:t>
            </w:r>
            <w:proofErr w:type="spellEnd"/>
            <w:r w:rsidRPr="005304A8">
              <w:rPr>
                <w:lang w:val="es-CO"/>
              </w:rPr>
              <w:t xml:space="preserve"> JAVA</w:t>
            </w:r>
            <w:r w:rsidRPr="005304A8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  <w:hyperlink r:id="rId20" w:history="1">
              <w:r w:rsidRPr="000A4561">
                <w:rPr>
                  <w:rStyle w:val="Hipervnculo"/>
                  <w:lang w:val="es-CO"/>
                </w:rPr>
                <w:t>https://github.com/EricMartinezAc/springToDoList.git</w:t>
              </w:r>
            </w:hyperlink>
            <w:r>
              <w:rPr>
                <w:lang w:val="es-CO"/>
              </w:rPr>
              <w:t xml:space="preserve"> </w:t>
            </w:r>
          </w:p>
          <w:p w14:paraId="5CC3345A" w14:textId="11611D75" w:rsidR="00170CC0" w:rsidRDefault="00170CC0" w:rsidP="005304A8">
            <w:pPr>
              <w:pStyle w:val="Prrafodelista"/>
              <w:numPr>
                <w:ilvl w:val="0"/>
                <w:numId w:val="16"/>
              </w:numPr>
              <w:ind w:left="457" w:right="317" w:hanging="283"/>
              <w:rPr>
                <w:lang w:val="es-CO"/>
              </w:rPr>
            </w:pPr>
            <w:r w:rsidRPr="005304A8">
              <w:rPr>
                <w:lang w:val="es-CO"/>
              </w:rPr>
              <w:t xml:space="preserve">desarrollado como módulo de soporte. </w:t>
            </w:r>
            <w:r>
              <w:rPr>
                <w:lang w:val="es-CO"/>
              </w:rPr>
              <w:t xml:space="preserve"> </w:t>
            </w:r>
            <w:hyperlink r:id="rId21" w:history="1">
              <w:r w:rsidRPr="000A4561">
                <w:rPr>
                  <w:rStyle w:val="Hipervnculo"/>
                  <w:lang w:val="es-CO"/>
                </w:rPr>
                <w:t>https://github.com/EricMartinezAc/ise_col-check_apirestfull0cfaa061df16.git</w:t>
              </w:r>
            </w:hyperlink>
          </w:p>
          <w:p w14:paraId="651FA092" w14:textId="77777777" w:rsidR="00B3116A" w:rsidRDefault="00B3116A" w:rsidP="00170CC0">
            <w:pPr>
              <w:pStyle w:val="Prrafodelista"/>
              <w:ind w:left="457" w:right="317"/>
              <w:rPr>
                <w:lang w:val="es-CO"/>
              </w:rPr>
            </w:pPr>
          </w:p>
          <w:p w14:paraId="2086C183" w14:textId="65731C47" w:rsidR="00170CC0" w:rsidRPr="00170CC0" w:rsidRDefault="00170CC0" w:rsidP="00170CC0">
            <w:pPr>
              <w:ind w:right="317"/>
              <w:rPr>
                <w:lang w:val="es-CO"/>
              </w:rPr>
            </w:pPr>
            <w:r w:rsidRPr="00170CC0">
              <w:rPr>
                <w:b/>
                <w:bCs/>
                <w:lang w:val="es-CO"/>
              </w:rPr>
              <w:t>Repositorios</w:t>
            </w:r>
            <w:r w:rsidRPr="00170CC0">
              <w:rPr>
                <w:lang w:val="es-CO"/>
              </w:rPr>
              <w:t xml:space="preserve">: </w:t>
            </w:r>
            <w:hyperlink r:id="rId22" w:history="1">
              <w:r w:rsidRPr="000A4561">
                <w:rPr>
                  <w:rStyle w:val="Hipervnculo"/>
                  <w:lang w:val="es-CO"/>
                </w:rPr>
                <w:t>https://github.com/EricMartinezAc?tab=repositories</w:t>
              </w:r>
            </w:hyperlink>
            <w:r>
              <w:rPr>
                <w:lang w:val="es-CO"/>
              </w:rPr>
              <w:t xml:space="preserve"> </w:t>
            </w:r>
          </w:p>
        </w:tc>
        <w:tc>
          <w:tcPr>
            <w:tcW w:w="5386" w:type="dxa"/>
          </w:tcPr>
          <w:p w14:paraId="6CBA84F2" w14:textId="77777777" w:rsidR="00B3116A" w:rsidRPr="00311578" w:rsidRDefault="00B3116A" w:rsidP="00A27409">
            <w:pPr>
              <w:rPr>
                <w:lang w:val="es-CO" w:bidi="es-ES"/>
              </w:rPr>
            </w:pPr>
          </w:p>
          <w:p w14:paraId="57ABE3D8" w14:textId="40366496" w:rsidR="00BC0DF3" w:rsidRPr="00540600" w:rsidRDefault="00B3116A" w:rsidP="00540600">
            <w:pPr>
              <w:rPr>
                <w:b/>
                <w:bCs/>
                <w:lang w:val="es-CO" w:bidi="es-ES"/>
              </w:rPr>
            </w:pPr>
            <w:r w:rsidRPr="00311578">
              <w:rPr>
                <w:lang w:val="es-CO" w:bidi="es-ES"/>
              </w:rPr>
              <w:br/>
            </w:r>
          </w:p>
          <w:p w14:paraId="39C94B0C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Cargo:</w:t>
            </w:r>
            <w:r w:rsidRPr="00542A66">
              <w:rPr>
                <w:lang w:val="es-CO"/>
              </w:rPr>
              <w:t xml:space="preserve"> Supervisor Técnico </w:t>
            </w:r>
          </w:p>
          <w:p w14:paraId="7A50E62B" w14:textId="77777777" w:rsidR="0071026B" w:rsidRDefault="0071026B" w:rsidP="0071026B">
            <w:pPr>
              <w:rPr>
                <w:b/>
                <w:bCs/>
                <w:lang w:val="es-CO"/>
              </w:rPr>
            </w:pPr>
            <w:r w:rsidRPr="00542A66">
              <w:rPr>
                <w:b/>
                <w:bCs/>
                <w:lang w:val="es-CO"/>
              </w:rPr>
              <w:t xml:space="preserve">Logro: </w:t>
            </w:r>
          </w:p>
          <w:p w14:paraId="0C9B0585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Ascendido a supervisor abril 2019</w:t>
            </w:r>
          </w:p>
          <w:p w14:paraId="322F8992" w14:textId="53A821F9" w:rsidR="0071026B" w:rsidRPr="004B4E89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</w:pPr>
            <w:r w:rsidRPr="004B4E89">
              <w:t xml:space="preserve">Chiller service partner program of LG electronics </w:t>
            </w:r>
          </w:p>
          <w:p w14:paraId="64BD801A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Empresa:</w:t>
            </w:r>
            <w:r w:rsidRPr="00542A66">
              <w:rPr>
                <w:lang w:val="es-CO"/>
              </w:rPr>
              <w:t xml:space="preserve"> VRF Ingeniería S.A.S.</w:t>
            </w:r>
          </w:p>
          <w:p w14:paraId="54E84C05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6EB94F34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Auditoría, Inspección y levantamiento general de equipos e infraestructura. </w:t>
            </w:r>
          </w:p>
          <w:p w14:paraId="5620739A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Planificación de proyectos y mantenimientos de equipos.</w:t>
            </w:r>
          </w:p>
          <w:p w14:paraId="35FFC292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Coordinación y divulgación del plan de trabajo. </w:t>
            </w:r>
          </w:p>
          <w:p w14:paraId="2FD83CE6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Reuniones, capacitaciones y charlas técnicas/HSEQ previo y periódico. </w:t>
            </w:r>
          </w:p>
          <w:p w14:paraId="15A4FF9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Generación de documentación necesaria. </w:t>
            </w:r>
          </w:p>
          <w:p w14:paraId="75ED70D5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>Control horario y de personal de actividades.</w:t>
            </w:r>
          </w:p>
          <w:p w14:paraId="310E91B1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logística de adquisición y control de recursos. </w:t>
            </w:r>
          </w:p>
          <w:p w14:paraId="5C295DC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Gestión de requisición y compra de recursos. </w:t>
            </w:r>
          </w:p>
          <w:p w14:paraId="16F805F3" w14:textId="1DDC4272" w:rsidR="0071026B" w:rsidRPr="0071026B" w:rsidRDefault="002D6450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="0071026B">
              <w:rPr>
                <w:lang w:val="es-CO"/>
              </w:rPr>
              <w:t>mplementación y mantenimiento de sistemas tecnológicos BMS</w:t>
            </w:r>
            <w:r>
              <w:rPr>
                <w:lang w:val="es-CO"/>
              </w:rPr>
              <w:t xml:space="preserve">, </w:t>
            </w:r>
            <w:r w:rsidR="0071026B">
              <w:rPr>
                <w:lang w:val="es-CO"/>
              </w:rPr>
              <w:t xml:space="preserve">sus redes </w:t>
            </w:r>
            <w:r>
              <w:rPr>
                <w:lang w:val="es-CO"/>
              </w:rPr>
              <w:t xml:space="preserve">y componentes físicos/tecnológicos </w:t>
            </w:r>
            <w:r w:rsidR="0071026B">
              <w:rPr>
                <w:lang w:val="es-CO"/>
              </w:rPr>
              <w:t xml:space="preserve">(máquinas virtuales, PLC, </w:t>
            </w:r>
            <w:proofErr w:type="spellStart"/>
            <w:r w:rsidR="0071026B">
              <w:rPr>
                <w:lang w:val="es-CO"/>
              </w:rPr>
              <w:t>Routers</w:t>
            </w:r>
            <w:proofErr w:type="spellEnd"/>
            <w:r w:rsidR="0071026B">
              <w:rPr>
                <w:lang w:val="es-CO"/>
              </w:rPr>
              <w:t xml:space="preserve">, Gateway, </w:t>
            </w:r>
            <w:r w:rsidR="004462C2">
              <w:rPr>
                <w:lang w:val="es-CO"/>
              </w:rPr>
              <w:t xml:space="preserve">VDF, </w:t>
            </w:r>
            <w:proofErr w:type="spellStart"/>
            <w:r w:rsidR="0071026B">
              <w:rPr>
                <w:lang w:val="es-CO"/>
              </w:rPr>
              <w:t>etc</w:t>
            </w:r>
            <w:proofErr w:type="spellEnd"/>
            <w:r w:rsidR="0071026B">
              <w:rPr>
                <w:lang w:val="es-CO"/>
              </w:rPr>
              <w:t>)</w:t>
            </w:r>
          </w:p>
          <w:p w14:paraId="4408FC2A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Apoyo ejecución de proyectos y mantenimientos. </w:t>
            </w:r>
          </w:p>
          <w:p w14:paraId="27BEBCA3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Participación activa en seguridad industrial. </w:t>
            </w:r>
          </w:p>
          <w:p w14:paraId="5B5789D6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Entrega de actividades a clientes/gerentes/jefe. </w:t>
            </w:r>
          </w:p>
          <w:p w14:paraId="2028AE01" w14:textId="77777777" w:rsidR="00D03FEF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 w:rsidRPr="00542A66">
              <w:rPr>
                <w:lang w:val="es-CO"/>
              </w:rPr>
              <w:t xml:space="preserve">Levantamiento de información oportuna de parámetros y diagnósticos de equipos orientado a predicción de daños/paro de operación. </w:t>
            </w:r>
          </w:p>
          <w:p w14:paraId="36C57851" w14:textId="6353C7E6" w:rsidR="0071026B" w:rsidRPr="007221E2" w:rsidRDefault="0071026B" w:rsidP="007221E2">
            <w:pPr>
              <w:rPr>
                <w:lang w:val="es-CO"/>
              </w:rPr>
            </w:pPr>
            <w:r w:rsidRPr="007221E2">
              <w:rPr>
                <w:b/>
                <w:bCs/>
                <w:lang w:val="es-CO"/>
              </w:rPr>
              <w:t>Duración del empleo:</w:t>
            </w:r>
            <w:r w:rsidRPr="007221E2">
              <w:rPr>
                <w:lang w:val="es-CO"/>
              </w:rPr>
              <w:t xml:space="preserve"> </w:t>
            </w:r>
          </w:p>
          <w:p w14:paraId="50A581EF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abr. de 2016 - Actualidad </w:t>
            </w:r>
          </w:p>
          <w:p w14:paraId="787684BD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lang w:val="es-CO"/>
              </w:rPr>
              <w:t xml:space="preserve">Colombia </w:t>
            </w:r>
          </w:p>
          <w:p w14:paraId="75CF3B78" w14:textId="77777777" w:rsidR="0071026B" w:rsidRDefault="0071026B" w:rsidP="0071026B">
            <w:pPr>
              <w:rPr>
                <w:lang w:val="es-CO"/>
              </w:rPr>
            </w:pPr>
          </w:p>
          <w:p w14:paraId="2A2971B1" w14:textId="77777777" w:rsidR="0071026B" w:rsidRDefault="0071026B" w:rsidP="0071026B">
            <w:pPr>
              <w:rPr>
                <w:lang w:val="es-CO" w:bidi="es-ES"/>
              </w:rPr>
            </w:pPr>
            <w:r w:rsidRPr="00B02F6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</w:t>
            </w:r>
            <w:r>
              <w:rPr>
                <w:lang w:val="es-CO" w:bidi="es-ES"/>
              </w:rPr>
              <w:t xml:space="preserve">líder </w:t>
            </w:r>
            <w:r w:rsidRPr="00D41536">
              <w:rPr>
                <w:lang w:val="es-CO" w:bidi="es-ES"/>
              </w:rPr>
              <w:t xml:space="preserve">en climatización </w:t>
            </w:r>
          </w:p>
          <w:p w14:paraId="12FB59F6" w14:textId="77777777" w:rsidR="0071026B" w:rsidRDefault="0071026B" w:rsidP="0071026B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Empresa:</w:t>
            </w:r>
            <w:r>
              <w:rPr>
                <w:lang w:val="es-CO" w:bidi="es-ES"/>
              </w:rPr>
              <w:t xml:space="preserve"> </w:t>
            </w:r>
            <w:r w:rsidRPr="00D41536">
              <w:rPr>
                <w:lang w:val="es-CO" w:bidi="es-ES"/>
              </w:rPr>
              <w:t xml:space="preserve">Global Outsourcing Ingenieros S.A.S. </w:t>
            </w:r>
          </w:p>
          <w:p w14:paraId="4FB6F0DB" w14:textId="77777777" w:rsidR="0071026B" w:rsidRDefault="0071026B" w:rsidP="0071026B">
            <w:pPr>
              <w:rPr>
                <w:lang w:val="es-CO"/>
              </w:rPr>
            </w:pPr>
            <w:r w:rsidRPr="00542A66">
              <w:rPr>
                <w:b/>
                <w:bCs/>
                <w:lang w:val="es-CO"/>
              </w:rPr>
              <w:t>Funciones y responsabilidades:</w:t>
            </w:r>
            <w:r w:rsidRPr="00542A66">
              <w:rPr>
                <w:lang w:val="es-CO"/>
              </w:rPr>
              <w:t xml:space="preserve"> </w:t>
            </w:r>
          </w:p>
          <w:p w14:paraId="3842EE21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Inspección, Instalación, mantenimiento y diagnóstico técnico de AC</w:t>
            </w:r>
            <w:r w:rsidRPr="00542A66">
              <w:rPr>
                <w:lang w:val="es-CO"/>
              </w:rPr>
              <w:t xml:space="preserve">. </w:t>
            </w:r>
          </w:p>
          <w:p w14:paraId="7AB64964" w14:textId="77777777" w:rsidR="0071026B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Mantener al día documentación de equipos HV y reportes técnicos.</w:t>
            </w:r>
          </w:p>
          <w:p w14:paraId="3E2A86A0" w14:textId="77777777" w:rsidR="0071026B" w:rsidRPr="00540600" w:rsidRDefault="0071026B" w:rsidP="0071026B">
            <w:pPr>
              <w:pStyle w:val="Prrafodelista"/>
              <w:numPr>
                <w:ilvl w:val="0"/>
                <w:numId w:val="32"/>
              </w:numPr>
              <w:ind w:left="446" w:hanging="283"/>
              <w:rPr>
                <w:lang w:val="es-CO"/>
              </w:rPr>
            </w:pPr>
            <w:r>
              <w:rPr>
                <w:lang w:val="es-CO"/>
              </w:rPr>
              <w:t>Apoyar y recibir servicios técnicos del grupo de trabajo.</w:t>
            </w:r>
          </w:p>
          <w:p w14:paraId="007B875D" w14:textId="77777777" w:rsidR="0071026B" w:rsidRDefault="0071026B" w:rsidP="0071026B">
            <w:pPr>
              <w:rPr>
                <w:lang w:val="es-CO" w:bidi="es-ES"/>
              </w:rPr>
            </w:pPr>
            <w:r w:rsidRPr="007B5343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E04A918" w14:textId="77777777" w:rsidR="0071026B" w:rsidRDefault="0071026B" w:rsidP="0071026B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3 meses feb. de 2016 – abr. de 2016 </w:t>
            </w:r>
          </w:p>
          <w:p w14:paraId="33D7BAF0" w14:textId="77777777" w:rsidR="0071026B" w:rsidRDefault="0071026B" w:rsidP="0071026B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08A4EA9D" w14:textId="77777777" w:rsidR="0071026B" w:rsidRDefault="0071026B" w:rsidP="00BC0DF3">
            <w:pPr>
              <w:rPr>
                <w:b/>
                <w:bCs/>
                <w:lang w:val="es-CO" w:bidi="es-ES"/>
              </w:rPr>
            </w:pPr>
          </w:p>
          <w:p w14:paraId="7850BBC8" w14:textId="63CB4863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T</w:t>
            </w:r>
            <w:r>
              <w:rPr>
                <w:lang w:val="es-CO" w:bidi="es-ES"/>
              </w:rPr>
              <w:t>é</w:t>
            </w:r>
            <w:r w:rsidRPr="00D41536">
              <w:rPr>
                <w:lang w:val="es-CO" w:bidi="es-ES"/>
              </w:rPr>
              <w:t xml:space="preserve">cnico en mantenimiento </w:t>
            </w:r>
          </w:p>
          <w:p w14:paraId="2A201FB3" w14:textId="233591C1" w:rsidR="00540600" w:rsidRPr="00540600" w:rsidRDefault="00BC0DF3" w:rsidP="0071026B">
            <w:pPr>
              <w:rPr>
                <w:lang w:val="es-CO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OINSAT S.A.S. </w:t>
            </w:r>
          </w:p>
          <w:p w14:paraId="6E56F3E9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8D814B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11 meses feb. de 2014 – dic. de 2015 </w:t>
            </w:r>
          </w:p>
          <w:p w14:paraId="349EF5F6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514EBD86" w14:textId="77777777" w:rsidR="00BC0DF3" w:rsidRDefault="00BC0DF3" w:rsidP="00BC0DF3">
            <w:pPr>
              <w:rPr>
                <w:lang w:val="es-CO" w:bidi="es-ES"/>
              </w:rPr>
            </w:pPr>
          </w:p>
          <w:p w14:paraId="54C9B1BE" w14:textId="77777777" w:rsidR="00BC0DF3" w:rsidRDefault="00BC0DF3" w:rsidP="00BC0DF3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58B4ADB9" w14:textId="2FA33503" w:rsidR="00BC0DF3" w:rsidRPr="005340D0" w:rsidRDefault="00BC0DF3" w:rsidP="0071026B">
            <w:pPr>
              <w:rPr>
                <w:lang w:val="es-CO" w:bidi="es-ES"/>
              </w:rPr>
            </w:pPr>
            <w:r w:rsidRPr="00AA5DC4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RAMIRO HERRERA SAS </w:t>
            </w:r>
          </w:p>
          <w:p w14:paraId="26797B09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D71C02B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1 año y 1 mes ene 2013 - feb 2014 </w:t>
            </w:r>
          </w:p>
          <w:p w14:paraId="2FE5F86E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24786064" w14:textId="77777777" w:rsidR="00BC0DF3" w:rsidRDefault="00BC0DF3" w:rsidP="00BC0DF3">
            <w:pPr>
              <w:rPr>
                <w:lang w:val="es-CO" w:bidi="es-ES"/>
              </w:rPr>
            </w:pPr>
          </w:p>
          <w:p w14:paraId="39169A4B" w14:textId="60A5F359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Aux. Técnico de Electricista </w:t>
            </w:r>
            <w:r w:rsidR="0066327F">
              <w:rPr>
                <w:lang w:val="es-CO" w:bidi="es-ES"/>
              </w:rPr>
              <w:t>y varios</w:t>
            </w:r>
          </w:p>
          <w:p w14:paraId="3EDEDF09" w14:textId="607CD278" w:rsidR="0066327F" w:rsidRPr="0066327F" w:rsidRDefault="00BC0DF3" w:rsidP="0071026B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TRANSNAVAL Ltda</w:t>
            </w:r>
            <w:r>
              <w:rPr>
                <w:lang w:val="es-CO" w:bidi="es-ES"/>
              </w:rPr>
              <w:t>.</w:t>
            </w:r>
            <w:r w:rsidRPr="00D41536">
              <w:rPr>
                <w:lang w:val="es-CO" w:bidi="es-ES"/>
              </w:rPr>
              <w:t xml:space="preserve"> </w:t>
            </w:r>
          </w:p>
          <w:p w14:paraId="6FEA744E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107CD70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6 meses jun 2012 - dic 2012 </w:t>
            </w:r>
          </w:p>
          <w:p w14:paraId="20515F8A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Colombia </w:t>
            </w:r>
          </w:p>
          <w:p w14:paraId="6CCAF59D" w14:textId="77777777" w:rsidR="00BC0DF3" w:rsidRDefault="00BC0DF3" w:rsidP="00BC0DF3">
            <w:pPr>
              <w:rPr>
                <w:lang w:val="es-CO" w:bidi="es-ES"/>
              </w:rPr>
            </w:pPr>
          </w:p>
          <w:p w14:paraId="413D88FD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Cargo:</w:t>
            </w:r>
            <w:r w:rsidRPr="00D41536">
              <w:rPr>
                <w:lang w:val="es-CO" w:bidi="es-ES"/>
              </w:rPr>
              <w:t xml:space="preserve"> Contratista Aire acondicionado </w:t>
            </w:r>
          </w:p>
          <w:p w14:paraId="70BD1C9C" w14:textId="5E5791AF" w:rsidR="00BC0DF3" w:rsidRPr="0066327F" w:rsidRDefault="00BC0DF3" w:rsidP="0071026B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Empresa:</w:t>
            </w:r>
            <w:r w:rsidRPr="00D41536">
              <w:rPr>
                <w:lang w:val="es-CO" w:bidi="es-ES"/>
              </w:rPr>
              <w:t xml:space="preserve"> TECNIFRÍO SAS </w:t>
            </w:r>
          </w:p>
          <w:p w14:paraId="21FF908C" w14:textId="77777777" w:rsidR="00BC0DF3" w:rsidRDefault="00BC0DF3" w:rsidP="00BC0DF3">
            <w:pPr>
              <w:rPr>
                <w:lang w:val="es-CO" w:bidi="es-ES"/>
              </w:rPr>
            </w:pPr>
            <w:r w:rsidRPr="00AB48C8">
              <w:rPr>
                <w:b/>
                <w:bCs/>
                <w:lang w:val="es-CO" w:bidi="es-ES"/>
              </w:rPr>
              <w:t>Duración del empleo:</w:t>
            </w:r>
            <w:r w:rsidRPr="00D41536">
              <w:rPr>
                <w:lang w:val="es-CO" w:bidi="es-ES"/>
              </w:rPr>
              <w:t xml:space="preserve"> </w:t>
            </w:r>
          </w:p>
          <w:p w14:paraId="645918B5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 xml:space="preserve">5 meses ene 2012 - jun 2012 </w:t>
            </w:r>
          </w:p>
          <w:p w14:paraId="4915CD64" w14:textId="77777777" w:rsidR="00BC0DF3" w:rsidRDefault="00BC0DF3" w:rsidP="00BC0DF3">
            <w:pPr>
              <w:rPr>
                <w:lang w:val="es-CO" w:bidi="es-ES"/>
              </w:rPr>
            </w:pPr>
            <w:r w:rsidRPr="00D41536">
              <w:rPr>
                <w:lang w:val="es-CO" w:bidi="es-ES"/>
              </w:rPr>
              <w:t>Colombia</w:t>
            </w:r>
          </w:p>
          <w:p w14:paraId="10CB37DF" w14:textId="77777777" w:rsidR="00B3116A" w:rsidRPr="00A90D45" w:rsidRDefault="00B3116A" w:rsidP="00A27409">
            <w:pPr>
              <w:rPr>
                <w:b/>
                <w:bCs/>
                <w:lang w:val="es-CO"/>
              </w:rPr>
            </w:pPr>
          </w:p>
          <w:p w14:paraId="0713CC7D" w14:textId="77777777" w:rsidR="00B3116A" w:rsidRPr="00311578" w:rsidRDefault="00B3116A" w:rsidP="00A27409">
            <w:pPr>
              <w:pStyle w:val="Prrafodelista"/>
              <w:rPr>
                <w:lang w:val="es-CO"/>
              </w:rPr>
            </w:pPr>
          </w:p>
          <w:p w14:paraId="1D988A5D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0000D90C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3B934ADF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CAC189E" w14:textId="77777777" w:rsidR="00B3116A" w:rsidRPr="00311578" w:rsidRDefault="00B3116A" w:rsidP="00A27409">
            <w:pPr>
              <w:rPr>
                <w:lang w:val="es-CO"/>
              </w:rPr>
            </w:pPr>
          </w:p>
          <w:p w14:paraId="1139313B" w14:textId="77777777" w:rsidR="00B3116A" w:rsidRPr="00311578" w:rsidRDefault="00B3116A" w:rsidP="00A27409">
            <w:pPr>
              <w:rPr>
                <w:lang w:val="es-CO"/>
              </w:rPr>
            </w:pPr>
          </w:p>
        </w:tc>
      </w:tr>
    </w:tbl>
    <w:p w14:paraId="41403AC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68B57F5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E1D8998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1E60FAEA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0AC3AAA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BDCA2B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760502E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5E0210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3A588B9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49318AB4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62F7267C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4EBE36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099A201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3326A17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201E77E0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7732486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5F91C38F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30360132" w14:textId="77777777" w:rsidR="00B3116A" w:rsidRDefault="00B3116A" w:rsidP="000C45FF">
      <w:pPr>
        <w:tabs>
          <w:tab w:val="left" w:pos="990"/>
        </w:tabs>
        <w:rPr>
          <w:lang w:val="es-CO"/>
        </w:rPr>
      </w:pPr>
    </w:p>
    <w:p w14:paraId="708FE32A" w14:textId="76081C63" w:rsidR="00654030" w:rsidRPr="00311578" w:rsidRDefault="00581464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57216" behindDoc="0" locked="0" layoutInCell="1" allowOverlap="1" wp14:anchorId="3E728045" wp14:editId="75B4A266">
            <wp:simplePos x="0" y="0"/>
            <wp:positionH relativeFrom="column">
              <wp:posOffset>1019175</wp:posOffset>
            </wp:positionH>
            <wp:positionV relativeFrom="paragraph">
              <wp:posOffset>-11540490</wp:posOffset>
            </wp:positionV>
            <wp:extent cx="1540510" cy="1476375"/>
            <wp:effectExtent l="57150" t="57150" r="59690" b="8286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3" t="19967"/>
                    <a:stretch/>
                  </pic:blipFill>
                  <pic:spPr bwMode="auto">
                    <a:xfrm>
                      <a:off x="0" y="0"/>
                      <a:ext cx="1540510" cy="14763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385" w:rsidRPr="00311578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ABFBE" wp14:editId="02B47502">
                <wp:simplePos x="0" y="0"/>
                <wp:positionH relativeFrom="margin">
                  <wp:align>right</wp:align>
                </wp:positionH>
                <wp:positionV relativeFrom="paragraph">
                  <wp:posOffset>-11424323</wp:posOffset>
                </wp:positionV>
                <wp:extent cx="4021050" cy="90338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50" cy="903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018BC" w14:textId="5E0ACCA3" w:rsidR="00A36385" w:rsidRDefault="00A36385">
                            <w:pPr>
                              <w:rPr>
                                <w:sz w:val="44"/>
                                <w:szCs w:val="52"/>
                                <w:lang w:val="es-ES"/>
                              </w:rPr>
                            </w:pPr>
                            <w:r w:rsidRPr="00A36385">
                              <w:rPr>
                                <w:sz w:val="44"/>
                                <w:szCs w:val="52"/>
                                <w:lang w:val="es-ES"/>
                              </w:rPr>
                              <w:t>Eric Arturo Martinez Acelas</w:t>
                            </w:r>
                          </w:p>
                          <w:p w14:paraId="071C7504" w14:textId="616F83C0" w:rsidR="00A36385" w:rsidRPr="00DC56EB" w:rsidRDefault="00A36385">
                            <w:pPr>
                              <w:rPr>
                                <w:sz w:val="32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  <w:lang w:val="es-ES"/>
                              </w:rPr>
                              <w:t>Id: 1140851982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BFBE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265.4pt;margin-top:-899.55pt;width:316.6pt;height:7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" filled="f" stroked="f">
                <v:textbox>
                  <w:txbxContent>
                    <w:p w14:paraId="4F7018BC" w14:textId="5E0ACCA3" w:rsidR="00A36385" w:rsidRDefault="00A36385">
                      <w:pPr>
                        <w:rPr>
                          <w:sz w:val="44"/>
                          <w:szCs w:val="52"/>
                          <w:lang w:val="es-ES"/>
                        </w:rPr>
                      </w:pPr>
                      <w:r w:rsidRPr="00A36385">
                        <w:rPr>
                          <w:sz w:val="44"/>
                          <w:szCs w:val="52"/>
                          <w:lang w:val="es-ES"/>
                        </w:rPr>
                        <w:t>Eric Arturo Martinez Acelas</w:t>
                      </w:r>
                    </w:p>
                    <w:p w14:paraId="071C7504" w14:textId="616F83C0" w:rsidR="00A36385" w:rsidRPr="00DC56EB" w:rsidRDefault="00A36385">
                      <w:pPr>
                        <w:rPr>
                          <w:sz w:val="32"/>
                          <w:szCs w:val="40"/>
                          <w:lang w:val="es-ES"/>
                        </w:rPr>
                      </w:pPr>
                      <w:r>
                        <w:rPr>
                          <w:sz w:val="32"/>
                          <w:szCs w:val="40"/>
                          <w:lang w:val="es-ES"/>
                        </w:rPr>
                        <w:t>Id: 1140851982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1268" w:tblpY="-1613"/>
        <w:tblOverlap w:val="never"/>
        <w:tblW w:w="83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110"/>
      </w:tblGrid>
      <w:tr w:rsidR="00DC56EB" w:rsidRPr="004B4E89" w14:paraId="6F8C3DEE" w14:textId="77777777" w:rsidTr="00DC56EB">
        <w:tc>
          <w:tcPr>
            <w:tcW w:w="4253" w:type="dxa"/>
          </w:tcPr>
          <w:p w14:paraId="31B6B763" w14:textId="4EC6043F" w:rsidR="00DC56EB" w:rsidRPr="00311578" w:rsidRDefault="00DC56EB" w:rsidP="00DC56EB">
            <w:pPr>
              <w:pStyle w:val="Ttulo2"/>
              <w:ind w:right="-3791"/>
              <w:rPr>
                <w:lang w:val="es-CO"/>
              </w:rPr>
            </w:pPr>
            <w:r>
              <w:rPr>
                <w:lang w:val="es-CO"/>
              </w:rPr>
              <w:lastRenderedPageBreak/>
              <w:t>cursos</w:t>
            </w:r>
            <w:r w:rsidRPr="00311578">
              <w:rPr>
                <w:lang w:val="es-CO"/>
              </w:rPr>
              <w:t>/</w:t>
            </w:r>
            <w:r>
              <w:rPr>
                <w:lang w:val="es-CO"/>
              </w:rPr>
              <w:t xml:space="preserve">Especializaciones </w:t>
            </w:r>
          </w:p>
          <w:p w14:paraId="49A617D9" w14:textId="77777777" w:rsidR="00DC56EB" w:rsidRPr="00DC56EB" w:rsidRDefault="00DC56EB" w:rsidP="00DC56EB">
            <w:pPr>
              <w:rPr>
                <w:lang w:val="es-CO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DC56EB">
              <w:rPr>
                <w:lang w:val="es-CO"/>
              </w:rPr>
              <w:t>GERENCIA DE PROYECTOS</w:t>
            </w:r>
          </w:p>
          <w:p w14:paraId="03EDB33B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>
              <w:rPr>
                <w:lang w:val="es-CO" w:bidi="es-ES"/>
              </w:rPr>
              <w:t>POLITÉCNICO DE COLOMBIA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DC56EB">
              <w:rPr>
                <w:lang w:val="es-CO"/>
              </w:rPr>
              <w:t>0020240713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>
              <w:rPr>
                <w:lang w:val="es-CO" w:bidi="es-ES"/>
              </w:rPr>
              <w:t>2024</w:t>
            </w:r>
          </w:p>
          <w:p w14:paraId="51019847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53BBE53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>Título</w:t>
            </w:r>
            <w:r w:rsidRPr="003D080F">
              <w:rPr>
                <w:lang w:val="es-CO" w:bidi="es-ES"/>
              </w:rPr>
              <w:t>: PCAP, Fundamentos de Programación en Python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 xml:space="preserve">Python </w:t>
            </w:r>
            <w:proofErr w:type="spellStart"/>
            <w:r w:rsidRPr="003D080F">
              <w:rPr>
                <w:lang w:val="es-CO" w:bidi="es-ES"/>
              </w:rPr>
              <w:t>Institute</w:t>
            </w:r>
            <w:proofErr w:type="spellEnd"/>
            <w:r w:rsidRPr="003D080F">
              <w:rPr>
                <w:lang w:val="es-CO" w:bidi="es-ES"/>
              </w:rPr>
              <w:t xml:space="preserve">, curso de Cisco </w:t>
            </w:r>
            <w:proofErr w:type="spellStart"/>
            <w:r w:rsidRPr="003D080F">
              <w:rPr>
                <w:lang w:val="es-CO" w:bidi="es-ES"/>
              </w:rPr>
              <w:t>Networking</w:t>
            </w:r>
            <w:proofErr w:type="spellEnd"/>
            <w:r w:rsidRPr="003D080F">
              <w:rPr>
                <w:lang w:val="es-CO" w:bidi="es-ES"/>
              </w:rPr>
              <w:t xml:space="preserve"> </w:t>
            </w:r>
            <w:proofErr w:type="spellStart"/>
            <w:r w:rsidRPr="003D080F">
              <w:rPr>
                <w:lang w:val="es-CO" w:bidi="es-ES"/>
              </w:rPr>
              <w:t>Academy</w:t>
            </w:r>
            <w:proofErr w:type="spellEnd"/>
            <w:r w:rsidRPr="003D080F">
              <w:rPr>
                <w:lang w:val="es-CO" w:bidi="es-ES"/>
              </w:rPr>
              <w:t>®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0014A86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C94BE6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Computación en la Nube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2158AF4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2495CC2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Desarrollo de Aplicaciones Móviles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Google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2020</w:t>
            </w:r>
          </w:p>
          <w:p w14:paraId="33786521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CCC76FC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Modelos de Calidad de Software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62181452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3AFD6CC7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2742CFDB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Sistema de Gestión de Seguridad y Salud en el Trabajo SG-SST</w:t>
            </w:r>
            <w:r w:rsidRPr="003D080F">
              <w:rPr>
                <w:lang w:val="es-CO" w:bidi="es-ES"/>
              </w:rPr>
              <w:br/>
            </w:r>
            <w:r w:rsidRPr="003D080F">
              <w:rPr>
                <w:b/>
                <w:bCs/>
                <w:lang w:val="es-CO" w:bidi="es-ES"/>
              </w:rPr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57783795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2019</w:t>
            </w:r>
          </w:p>
          <w:p w14:paraId="492CDBED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58FDE4FE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Auditoría Interna de Calidad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56441452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1F46D292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B08ECE6" w14:textId="77777777" w:rsidR="00DC56EB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Redes y Seguridad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55283075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207526C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495E21AC" w14:textId="77777777" w:rsidR="00DC56EB" w:rsidRDefault="00DC56EB" w:rsidP="00DC56EB">
            <w:pPr>
              <w:ind w:right="596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Instalación y Configuración de XAMPP como Servidor Local en Windows</w:t>
            </w:r>
            <w:r w:rsidRPr="003D080F">
              <w:rPr>
                <w:b/>
                <w:bCs/>
                <w:lang w:val="es-CO" w:bidi="es-ES"/>
              </w:rPr>
              <w:br/>
              <w:t xml:space="preserve">Evento: </w:t>
            </w:r>
            <w:r w:rsidRPr="003D080F">
              <w:rPr>
                <w:lang w:val="es-CO" w:bidi="es-ES"/>
              </w:rPr>
              <w:t>Difusión Tecnológica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4510674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3B3E9ADA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6BC76F17" w14:textId="77777777" w:rsidR="00DC56EB" w:rsidRPr="003D080F" w:rsidRDefault="00DC56EB" w:rsidP="00DC56EB">
            <w:pPr>
              <w:ind w:right="738"/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Procesos para la Calidad del Software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53988135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2018</w:t>
            </w:r>
          </w:p>
          <w:p w14:paraId="5CFDB3A6" w14:textId="77777777" w:rsidR="00DC56EB" w:rsidRDefault="00DC56EB" w:rsidP="00DC56EB">
            <w:pPr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Electrónica Digital Secuencial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48817136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0BE1CF89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</w:p>
          <w:p w14:paraId="70E36148" w14:textId="77777777" w:rsidR="00DC56EB" w:rsidRDefault="00DC56EB" w:rsidP="00DC56EB">
            <w:pPr>
              <w:ind w:right="879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Conceptualización del Lenguaje de Programación C++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46854276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E17EEEE" w14:textId="77777777" w:rsidR="00DC56EB" w:rsidRPr="003D080F" w:rsidRDefault="00DC56EB" w:rsidP="00DC56EB">
            <w:pPr>
              <w:ind w:right="879"/>
              <w:rPr>
                <w:b/>
                <w:bCs/>
                <w:lang w:val="es-CO" w:bidi="es-ES"/>
              </w:rPr>
            </w:pPr>
          </w:p>
          <w:p w14:paraId="57361054" w14:textId="77777777" w:rsidR="00DC56EB" w:rsidRDefault="00DC56EB" w:rsidP="00DC56EB">
            <w:pPr>
              <w:ind w:right="596"/>
              <w:rPr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Diseño de Productos Electrónicos con Microcontroladores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435000889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501D479F" w14:textId="77777777" w:rsidR="00DC56EB" w:rsidRPr="00311578" w:rsidRDefault="00DC56EB" w:rsidP="00DC56EB">
            <w:pPr>
              <w:rPr>
                <w:lang w:val="es-CO"/>
              </w:rPr>
            </w:pPr>
          </w:p>
        </w:tc>
        <w:tc>
          <w:tcPr>
            <w:tcW w:w="4110" w:type="dxa"/>
          </w:tcPr>
          <w:p w14:paraId="0E518830" w14:textId="77777777" w:rsidR="00DC56EB" w:rsidRPr="003A1E98" w:rsidRDefault="00DC56EB" w:rsidP="00DC56EB">
            <w:pPr>
              <w:rPr>
                <w:sz w:val="24"/>
                <w:szCs w:val="32"/>
                <w:lang w:val="es-CO" w:bidi="es-ES"/>
              </w:rPr>
            </w:pPr>
          </w:p>
          <w:p w14:paraId="68E262B7" w14:textId="51386948" w:rsidR="00DC56EB" w:rsidRPr="003A1E98" w:rsidRDefault="00DC56EB" w:rsidP="00DC56EB">
            <w:pPr>
              <w:rPr>
                <w:b/>
                <w:bCs/>
                <w:sz w:val="24"/>
                <w:szCs w:val="32"/>
                <w:lang w:val="es-CO" w:bidi="es-ES"/>
              </w:rPr>
            </w:pPr>
            <w:r w:rsidRPr="003A1E98">
              <w:rPr>
                <w:b/>
                <w:bCs/>
                <w:sz w:val="24"/>
                <w:szCs w:val="32"/>
                <w:lang w:val="es-CO" w:bidi="es-ES"/>
              </w:rPr>
              <w:t xml:space="preserve">Ver certificados </w:t>
            </w:r>
            <w:hyperlink r:id="rId23" w:history="1">
              <w:r w:rsidRPr="003A1E98">
                <w:rPr>
                  <w:rStyle w:val="Hipervnculo"/>
                  <w:b/>
                  <w:bCs/>
                  <w:sz w:val="24"/>
                  <w:szCs w:val="32"/>
                  <w:lang w:val="es-CO" w:bidi="es-ES"/>
                </w:rPr>
                <w:t>aquí</w:t>
              </w:r>
            </w:hyperlink>
            <w:r w:rsidRPr="003A1E98">
              <w:rPr>
                <w:b/>
                <w:bCs/>
                <w:sz w:val="24"/>
                <w:szCs w:val="32"/>
                <w:lang w:val="es-CO" w:bidi="es-ES"/>
              </w:rPr>
              <w:br/>
            </w:r>
          </w:p>
          <w:p w14:paraId="4FF1F90C" w14:textId="77777777" w:rsidR="00DC56EB" w:rsidRPr="003D080F" w:rsidRDefault="00DC56EB" w:rsidP="00DC56EB">
            <w:pPr>
              <w:rPr>
                <w:b/>
                <w:bCs/>
                <w:lang w:val="es-CO" w:bidi="es-ES"/>
              </w:rPr>
            </w:pPr>
            <w:r w:rsidRPr="003D080F">
              <w:rPr>
                <w:b/>
                <w:bCs/>
                <w:lang w:val="es-CO" w:bidi="es-ES"/>
              </w:rPr>
              <w:t xml:space="preserve">Título: </w:t>
            </w:r>
            <w:r w:rsidRPr="003D080F">
              <w:rPr>
                <w:lang w:val="es-CO" w:bidi="es-ES"/>
              </w:rPr>
              <w:t>Gestión de Seguridad de la Información</w:t>
            </w:r>
            <w:r w:rsidRPr="003D080F">
              <w:rPr>
                <w:b/>
                <w:bCs/>
                <w:lang w:val="es-CO" w:bidi="es-ES"/>
              </w:rPr>
              <w:br/>
              <w:t xml:space="preserve">Nombre: </w:t>
            </w:r>
            <w:r w:rsidRPr="003D080F">
              <w:rPr>
                <w:lang w:val="es-CO" w:bidi="es-ES"/>
              </w:rPr>
              <w:t>SENA</w:t>
            </w:r>
            <w:r w:rsidRPr="003D080F">
              <w:rPr>
                <w:b/>
                <w:bCs/>
                <w:lang w:val="es-CO" w:bidi="es-ES"/>
              </w:rPr>
              <w:br/>
              <w:t xml:space="preserve">Código: </w:t>
            </w:r>
            <w:r w:rsidRPr="003D080F">
              <w:rPr>
                <w:lang w:val="es-CO" w:bidi="es-ES"/>
              </w:rPr>
              <w:t>43071354</w:t>
            </w:r>
            <w:r w:rsidRPr="003D080F">
              <w:rPr>
                <w:b/>
                <w:bCs/>
                <w:lang w:val="es-CO" w:bidi="es-ES"/>
              </w:rPr>
              <w:br/>
              <w:t xml:space="preserve">Año: </w:t>
            </w:r>
            <w:r w:rsidRPr="003D080F">
              <w:rPr>
                <w:lang w:val="es-CO" w:bidi="es-ES"/>
              </w:rPr>
              <w:t>2017</w:t>
            </w:r>
          </w:p>
          <w:p w14:paraId="10EC10C9" w14:textId="77777777" w:rsidR="00DC56EB" w:rsidRDefault="00DC56EB" w:rsidP="00DC56EB">
            <w:pPr>
              <w:rPr>
                <w:b/>
                <w:bCs/>
                <w:lang w:val="es-CO"/>
              </w:rPr>
            </w:pPr>
          </w:p>
          <w:p w14:paraId="4B4CB72D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Servicios de Automatización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42320924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2017</w:t>
            </w:r>
          </w:p>
          <w:p w14:paraId="591C101D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24A30F6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Operación e Instalación de Máquinas Eléctricas Rotativas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39643151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E93180C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C0E433A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 xml:space="preserve">Aplicación de </w:t>
            </w:r>
            <w:proofErr w:type="spellStart"/>
            <w:r w:rsidRPr="00A90D45">
              <w:rPr>
                <w:lang w:val="es-CO"/>
              </w:rPr>
              <w:t>PLCs</w:t>
            </w:r>
            <w:proofErr w:type="spellEnd"/>
            <w:r w:rsidRPr="00A90D45">
              <w:rPr>
                <w:lang w:val="es-CO"/>
              </w:rPr>
              <w:t xml:space="preserve"> en Automatización de Procesos Industriales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37677519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1A35CAC2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CB04148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Electrónica, Magnitudes, Leyes y Aplicaciones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0C5219A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15A6DE80" w14:textId="77777777" w:rsidR="00DC56EB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Seguridad en Riesgos Eléctricos, Filosofía de Prevención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36080290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3DB287E7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</w:p>
          <w:p w14:paraId="051473A0" w14:textId="77777777" w:rsidR="00DC56EB" w:rsidRPr="00A90D45" w:rsidRDefault="00DC56EB" w:rsidP="00DC56EB">
            <w:pPr>
              <w:rPr>
                <w:b/>
                <w:bCs/>
                <w:lang w:val="es-CO"/>
              </w:rPr>
            </w:pPr>
            <w:r w:rsidRPr="00A90D45">
              <w:rPr>
                <w:b/>
                <w:bCs/>
                <w:lang w:val="es-CO"/>
              </w:rPr>
              <w:t xml:space="preserve">Título: </w:t>
            </w:r>
            <w:r w:rsidRPr="00A90D45">
              <w:rPr>
                <w:lang w:val="es-CO"/>
              </w:rPr>
              <w:t>Almacenamiento y Manejo Básico de Mercancías</w:t>
            </w:r>
            <w:r w:rsidRPr="00A90D45">
              <w:rPr>
                <w:b/>
                <w:bCs/>
                <w:lang w:val="es-CO"/>
              </w:rPr>
              <w:br/>
              <w:t xml:space="preserve">Nombre: </w:t>
            </w:r>
            <w:r w:rsidRPr="00A90D45">
              <w:rPr>
                <w:lang w:val="es-CO"/>
              </w:rPr>
              <w:t>SENA</w:t>
            </w:r>
            <w:r w:rsidRPr="00A90D45">
              <w:rPr>
                <w:b/>
                <w:bCs/>
                <w:lang w:val="es-CO"/>
              </w:rPr>
              <w:br/>
              <w:t xml:space="preserve">Código: </w:t>
            </w:r>
            <w:r w:rsidRPr="00A90D45">
              <w:rPr>
                <w:lang w:val="es-CO"/>
              </w:rPr>
              <w:t>35185748</w:t>
            </w:r>
            <w:r w:rsidRPr="00A90D45">
              <w:rPr>
                <w:b/>
                <w:bCs/>
                <w:lang w:val="es-CO"/>
              </w:rPr>
              <w:br/>
              <w:t xml:space="preserve">Año: </w:t>
            </w:r>
            <w:r w:rsidRPr="00A90D45">
              <w:rPr>
                <w:lang w:val="es-CO"/>
              </w:rPr>
              <w:t>2016</w:t>
            </w:r>
          </w:p>
          <w:p w14:paraId="7CA47845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CA6E348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3D48B4A8">
                <v:rect id="_x0000_i1025" style="width:0;height:1.5pt" o:hralign="center" o:hrstd="t" o:hr="t" fillcolor="#a0a0a0" stroked="f"/>
              </w:pict>
            </w:r>
          </w:p>
          <w:p w14:paraId="396A1082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5080C6A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personales</w:t>
            </w:r>
          </w:p>
          <w:p w14:paraId="10D119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0C81E32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Sheilys Ayala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Logística portuaria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3007830019</w:t>
            </w:r>
          </w:p>
          <w:p w14:paraId="583B2A39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70CFA02D" w14:textId="77777777" w:rsidR="00DC56EB" w:rsidRPr="00311578" w:rsidRDefault="00DC56EB" w:rsidP="00DC56EB">
            <w:pPr>
              <w:numPr>
                <w:ilvl w:val="0"/>
                <w:numId w:val="29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Eluis</w:t>
            </w:r>
            <w:proofErr w:type="spellEnd"/>
            <w:r w:rsidRPr="00311578">
              <w:rPr>
                <w:lang w:val="es-CO"/>
              </w:rPr>
              <w:t xml:space="preserve"> Galv</w:t>
            </w:r>
            <w:r>
              <w:rPr>
                <w:lang w:val="es-CO"/>
              </w:rPr>
              <w:t>á</w:t>
            </w:r>
            <w:r w:rsidRPr="00311578">
              <w:rPr>
                <w:lang w:val="es-CO"/>
              </w:rPr>
              <w:t>n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Profesión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Profesor de educación físico</w:t>
            </w:r>
            <w:r w:rsidRPr="00311578">
              <w:rPr>
                <w:lang w:val="es-CO"/>
              </w:rPr>
              <w:t xml:space="preserve"> 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3008136215</w:t>
            </w:r>
          </w:p>
          <w:p w14:paraId="6840C586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17E6842B" w14:textId="77777777" w:rsidR="00DC56EB" w:rsidRPr="00311578" w:rsidRDefault="00000000" w:rsidP="00DC56EB">
            <w:pPr>
              <w:rPr>
                <w:lang w:val="es-CO"/>
              </w:rPr>
            </w:pPr>
            <w:r>
              <w:rPr>
                <w:lang w:val="es-CO"/>
              </w:rPr>
              <w:pict w14:anchorId="29475C90">
                <v:rect id="_x0000_i1026" style="width:0;height:1.5pt" o:hralign="center" o:hrstd="t" o:hr="t" fillcolor="#a0a0a0" stroked="f"/>
              </w:pict>
            </w:r>
          </w:p>
          <w:p w14:paraId="01691AF9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</w:p>
          <w:p w14:paraId="383C8286" w14:textId="77777777" w:rsidR="00DC56EB" w:rsidRPr="00311578" w:rsidRDefault="00DC56EB" w:rsidP="00DC56EB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Referencias familiares</w:t>
            </w:r>
          </w:p>
          <w:p w14:paraId="04680DC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6E521A0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>
              <w:rPr>
                <w:b/>
                <w:bCs/>
                <w:lang w:val="es-CO"/>
              </w:rPr>
              <w:t>Nombre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Andrea Contreras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Compañera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3014958042</w:t>
            </w:r>
          </w:p>
          <w:p w14:paraId="3F47AF8C" w14:textId="77777777" w:rsidR="00DC56EB" w:rsidRPr="00311578" w:rsidRDefault="00DC56EB" w:rsidP="00DC56EB">
            <w:pPr>
              <w:ind w:left="720"/>
              <w:rPr>
                <w:lang w:val="es-CO"/>
              </w:rPr>
            </w:pPr>
          </w:p>
          <w:p w14:paraId="3C265F15" w14:textId="77777777" w:rsidR="00DC56EB" w:rsidRPr="00311578" w:rsidRDefault="00DC56EB" w:rsidP="00DC56EB">
            <w:pPr>
              <w:numPr>
                <w:ilvl w:val="0"/>
                <w:numId w:val="30"/>
              </w:numPr>
              <w:rPr>
                <w:lang w:val="es-CO"/>
              </w:rPr>
            </w:pPr>
            <w:r w:rsidRPr="00311578">
              <w:rPr>
                <w:b/>
                <w:bCs/>
                <w:lang w:val="es-CO"/>
              </w:rPr>
              <w:t>N</w:t>
            </w:r>
            <w:r>
              <w:rPr>
                <w:b/>
                <w:bCs/>
                <w:lang w:val="es-CO"/>
              </w:rPr>
              <w:t>ombre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proofErr w:type="spellStart"/>
            <w:r w:rsidRPr="00311578">
              <w:rPr>
                <w:lang w:val="es-CO"/>
              </w:rPr>
              <w:t>Cleotílde</w:t>
            </w:r>
            <w:proofErr w:type="spellEnd"/>
            <w:r w:rsidRPr="00311578">
              <w:rPr>
                <w:lang w:val="es-CO"/>
              </w:rPr>
              <w:t xml:space="preserve"> Acelas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Relación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</w:t>
            </w:r>
            <w:r>
              <w:rPr>
                <w:lang w:val="es-CO"/>
              </w:rPr>
              <w:t>Madre</w:t>
            </w:r>
            <w:r w:rsidRPr="00311578">
              <w:rPr>
                <w:lang w:val="es-CO"/>
              </w:rPr>
              <w:br/>
            </w:r>
            <w:r>
              <w:rPr>
                <w:b/>
                <w:bCs/>
                <w:lang w:val="es-CO"/>
              </w:rPr>
              <w:t>Teléfono</w:t>
            </w:r>
            <w:r w:rsidRPr="00311578">
              <w:rPr>
                <w:b/>
                <w:bCs/>
                <w:lang w:val="es-CO"/>
              </w:rPr>
              <w:t>:</w:t>
            </w:r>
            <w:r w:rsidRPr="00311578">
              <w:rPr>
                <w:lang w:val="es-CO"/>
              </w:rPr>
              <w:t xml:space="preserve"> 3024022049</w:t>
            </w:r>
          </w:p>
          <w:p w14:paraId="271A7E93" w14:textId="77777777" w:rsidR="00DC56EB" w:rsidRPr="00311578" w:rsidRDefault="00DC56EB" w:rsidP="00DC56EB">
            <w:pPr>
              <w:pStyle w:val="Prrafodelista"/>
              <w:rPr>
                <w:lang w:val="es-CO"/>
              </w:rPr>
            </w:pPr>
          </w:p>
          <w:p w14:paraId="3E768DFE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653212C7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4D073D66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29CB5B7B" w14:textId="77777777" w:rsidR="00DC56EB" w:rsidRPr="00311578" w:rsidRDefault="00DC56EB" w:rsidP="00DC56EB">
            <w:pPr>
              <w:rPr>
                <w:lang w:val="es-CO"/>
              </w:rPr>
            </w:pPr>
          </w:p>
          <w:p w14:paraId="798146F6" w14:textId="77777777" w:rsidR="00DC56EB" w:rsidRPr="00311578" w:rsidRDefault="00DC56EB" w:rsidP="00DC56EB">
            <w:pPr>
              <w:rPr>
                <w:lang w:val="es-CO"/>
              </w:rPr>
            </w:pPr>
          </w:p>
        </w:tc>
      </w:tr>
    </w:tbl>
    <w:p w14:paraId="16D6EA07" w14:textId="7777777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AB5785A" w14:textId="6A439AD4" w:rsidR="00E27037" w:rsidRPr="00311578" w:rsidRDefault="00E27037" w:rsidP="00E27037">
      <w:pPr>
        <w:rPr>
          <w:lang w:val="es-CO"/>
        </w:rPr>
      </w:pPr>
    </w:p>
    <w:p w14:paraId="614E4BB5" w14:textId="77777777" w:rsidR="00E27037" w:rsidRPr="00311578" w:rsidRDefault="00E27037" w:rsidP="00E27037">
      <w:pPr>
        <w:rPr>
          <w:lang w:val="es-CO"/>
        </w:rPr>
      </w:pPr>
    </w:p>
    <w:p w14:paraId="10BBEDCA" w14:textId="77777777" w:rsidR="00E27037" w:rsidRPr="00311578" w:rsidRDefault="00E27037" w:rsidP="00E27037">
      <w:pPr>
        <w:rPr>
          <w:lang w:val="es-CO"/>
        </w:rPr>
      </w:pPr>
    </w:p>
    <w:p w14:paraId="117B9B70" w14:textId="77777777" w:rsidR="00E27037" w:rsidRPr="00311578" w:rsidRDefault="00E27037" w:rsidP="00E27037">
      <w:pPr>
        <w:rPr>
          <w:lang w:val="es-CO"/>
        </w:rPr>
      </w:pPr>
    </w:p>
    <w:p w14:paraId="78253F7A" w14:textId="77777777" w:rsidR="00E27037" w:rsidRPr="00311578" w:rsidRDefault="00E27037" w:rsidP="00E27037">
      <w:pPr>
        <w:rPr>
          <w:lang w:val="es-CO"/>
        </w:rPr>
      </w:pPr>
    </w:p>
    <w:p w14:paraId="6C3AF01A" w14:textId="77777777" w:rsidR="00E27037" w:rsidRPr="00311578" w:rsidRDefault="00E27037" w:rsidP="00E27037">
      <w:pPr>
        <w:rPr>
          <w:lang w:val="es-CO"/>
        </w:rPr>
      </w:pPr>
    </w:p>
    <w:p w14:paraId="7D8CCC31" w14:textId="77777777" w:rsidR="00E27037" w:rsidRPr="00311578" w:rsidRDefault="00E27037" w:rsidP="00E27037">
      <w:pPr>
        <w:rPr>
          <w:lang w:val="es-CO"/>
        </w:rPr>
      </w:pPr>
    </w:p>
    <w:p w14:paraId="304A4074" w14:textId="77777777" w:rsidR="00E27037" w:rsidRPr="00311578" w:rsidRDefault="00E27037" w:rsidP="00E27037">
      <w:pPr>
        <w:rPr>
          <w:lang w:val="es-CO"/>
        </w:rPr>
      </w:pPr>
    </w:p>
    <w:p w14:paraId="6CE3C4B5" w14:textId="77777777" w:rsidR="00E27037" w:rsidRPr="00311578" w:rsidRDefault="00E27037" w:rsidP="00E27037">
      <w:pPr>
        <w:rPr>
          <w:lang w:val="es-CO"/>
        </w:rPr>
      </w:pPr>
    </w:p>
    <w:p w14:paraId="4E1324C1" w14:textId="77777777" w:rsidR="00E27037" w:rsidRPr="00311578" w:rsidRDefault="00E27037" w:rsidP="00E27037">
      <w:pPr>
        <w:rPr>
          <w:lang w:val="es-CO"/>
        </w:rPr>
      </w:pPr>
    </w:p>
    <w:p w14:paraId="7A171634" w14:textId="77777777" w:rsidR="00E27037" w:rsidRPr="00311578" w:rsidRDefault="00E27037" w:rsidP="00E27037">
      <w:pPr>
        <w:rPr>
          <w:lang w:val="es-CO"/>
        </w:rPr>
      </w:pPr>
    </w:p>
    <w:p w14:paraId="562D5159" w14:textId="77777777" w:rsidR="00E27037" w:rsidRPr="00311578" w:rsidRDefault="00E27037" w:rsidP="00E27037">
      <w:pPr>
        <w:rPr>
          <w:lang w:val="es-CO"/>
        </w:rPr>
      </w:pPr>
    </w:p>
    <w:p w14:paraId="65E73DD5" w14:textId="77777777" w:rsidR="00E27037" w:rsidRPr="00311578" w:rsidRDefault="00E27037" w:rsidP="00E27037">
      <w:pPr>
        <w:rPr>
          <w:lang w:val="es-CO"/>
        </w:rPr>
      </w:pPr>
    </w:p>
    <w:p w14:paraId="612B1E1A" w14:textId="77777777" w:rsidR="00E27037" w:rsidRPr="00311578" w:rsidRDefault="00E27037" w:rsidP="00E27037">
      <w:pPr>
        <w:rPr>
          <w:lang w:val="es-CO"/>
        </w:rPr>
      </w:pPr>
    </w:p>
    <w:p w14:paraId="7372BA8B" w14:textId="77777777" w:rsidR="00E27037" w:rsidRPr="00311578" w:rsidRDefault="00E27037" w:rsidP="00E27037">
      <w:pPr>
        <w:rPr>
          <w:lang w:val="es-CO"/>
        </w:rPr>
      </w:pPr>
    </w:p>
    <w:p w14:paraId="19F3B6EA" w14:textId="77777777" w:rsidR="00E27037" w:rsidRPr="00311578" w:rsidRDefault="00E27037" w:rsidP="00E27037">
      <w:pPr>
        <w:rPr>
          <w:lang w:val="es-CO"/>
        </w:rPr>
      </w:pPr>
    </w:p>
    <w:p w14:paraId="2DC77880" w14:textId="77777777" w:rsidR="00E27037" w:rsidRPr="00311578" w:rsidRDefault="00E27037" w:rsidP="00E27037">
      <w:pPr>
        <w:rPr>
          <w:lang w:val="es-CO"/>
        </w:rPr>
      </w:pPr>
    </w:p>
    <w:p w14:paraId="71B7F714" w14:textId="77777777" w:rsidR="00E27037" w:rsidRPr="00311578" w:rsidRDefault="00E27037" w:rsidP="00E27037">
      <w:pPr>
        <w:rPr>
          <w:lang w:val="es-CO"/>
        </w:rPr>
      </w:pPr>
    </w:p>
    <w:p w14:paraId="340FF9DB" w14:textId="77777777" w:rsidR="00E27037" w:rsidRPr="00311578" w:rsidRDefault="00E27037" w:rsidP="00E27037">
      <w:pPr>
        <w:rPr>
          <w:lang w:val="es-CO"/>
        </w:rPr>
      </w:pPr>
    </w:p>
    <w:p w14:paraId="32EAEC72" w14:textId="77777777" w:rsidR="00E27037" w:rsidRPr="00311578" w:rsidRDefault="00E27037" w:rsidP="00E27037">
      <w:pPr>
        <w:rPr>
          <w:lang w:val="es-CO"/>
        </w:rPr>
      </w:pPr>
    </w:p>
    <w:p w14:paraId="636DA1D0" w14:textId="77777777" w:rsidR="00E27037" w:rsidRPr="00311578" w:rsidRDefault="00E27037" w:rsidP="00E27037">
      <w:pPr>
        <w:rPr>
          <w:lang w:val="es-CO"/>
        </w:rPr>
      </w:pPr>
    </w:p>
    <w:p w14:paraId="23FEED20" w14:textId="77777777" w:rsidR="00E27037" w:rsidRPr="00311578" w:rsidRDefault="00E27037" w:rsidP="00E27037">
      <w:pPr>
        <w:rPr>
          <w:lang w:val="es-CO"/>
        </w:rPr>
      </w:pPr>
    </w:p>
    <w:p w14:paraId="56A5D540" w14:textId="77777777" w:rsidR="00E27037" w:rsidRPr="00311578" w:rsidRDefault="00E27037" w:rsidP="00E27037">
      <w:pPr>
        <w:rPr>
          <w:lang w:val="es-CO"/>
        </w:rPr>
      </w:pPr>
    </w:p>
    <w:p w14:paraId="2B582CAA" w14:textId="77777777" w:rsidR="00E27037" w:rsidRPr="00311578" w:rsidRDefault="00E27037" w:rsidP="00E27037">
      <w:pPr>
        <w:rPr>
          <w:lang w:val="es-CO"/>
        </w:rPr>
      </w:pPr>
    </w:p>
    <w:p w14:paraId="18EB225E" w14:textId="77777777" w:rsidR="00E27037" w:rsidRPr="00311578" w:rsidRDefault="00E27037" w:rsidP="00E27037">
      <w:pPr>
        <w:rPr>
          <w:lang w:val="es-CO"/>
        </w:rPr>
      </w:pPr>
    </w:p>
    <w:p w14:paraId="742885E6" w14:textId="77777777" w:rsidR="00E27037" w:rsidRPr="00311578" w:rsidRDefault="00E27037" w:rsidP="00E27037">
      <w:pPr>
        <w:rPr>
          <w:lang w:val="es-CO"/>
        </w:rPr>
      </w:pPr>
    </w:p>
    <w:p w14:paraId="5D9568EF" w14:textId="77777777" w:rsidR="00E27037" w:rsidRPr="00311578" w:rsidRDefault="00E27037" w:rsidP="00E27037">
      <w:pPr>
        <w:rPr>
          <w:lang w:val="es-CO"/>
        </w:rPr>
      </w:pPr>
    </w:p>
    <w:p w14:paraId="15409445" w14:textId="77777777" w:rsidR="00E27037" w:rsidRPr="00311578" w:rsidRDefault="00E27037" w:rsidP="00E27037">
      <w:pPr>
        <w:rPr>
          <w:lang w:val="es-CO"/>
        </w:rPr>
      </w:pPr>
    </w:p>
    <w:p w14:paraId="27141ABF" w14:textId="77777777" w:rsidR="00E27037" w:rsidRPr="00311578" w:rsidRDefault="00E27037" w:rsidP="00E27037">
      <w:pPr>
        <w:rPr>
          <w:lang w:val="es-CO"/>
        </w:rPr>
      </w:pPr>
    </w:p>
    <w:p w14:paraId="0BFA4E8D" w14:textId="77777777" w:rsidR="00E27037" w:rsidRPr="00311578" w:rsidRDefault="00E27037" w:rsidP="00E27037">
      <w:pPr>
        <w:rPr>
          <w:lang w:val="es-CO"/>
        </w:rPr>
      </w:pPr>
    </w:p>
    <w:p w14:paraId="5EDC1FA8" w14:textId="77777777" w:rsidR="00E27037" w:rsidRPr="00311578" w:rsidRDefault="00E27037" w:rsidP="00E27037">
      <w:pPr>
        <w:rPr>
          <w:lang w:val="es-CO"/>
        </w:rPr>
      </w:pPr>
    </w:p>
    <w:p w14:paraId="3FBE71F6" w14:textId="77777777" w:rsidR="00E27037" w:rsidRPr="00311578" w:rsidRDefault="00E27037" w:rsidP="00E27037">
      <w:pPr>
        <w:rPr>
          <w:lang w:val="es-CO"/>
        </w:rPr>
      </w:pPr>
    </w:p>
    <w:p w14:paraId="54447FC7" w14:textId="77777777" w:rsidR="00E27037" w:rsidRPr="00311578" w:rsidRDefault="00E27037" w:rsidP="00E27037">
      <w:pPr>
        <w:rPr>
          <w:lang w:val="es-CO"/>
        </w:rPr>
      </w:pPr>
    </w:p>
    <w:p w14:paraId="4A438CEE" w14:textId="77777777" w:rsidR="00E27037" w:rsidRPr="00311578" w:rsidRDefault="00E27037" w:rsidP="00E27037">
      <w:pPr>
        <w:rPr>
          <w:lang w:val="es-CO"/>
        </w:rPr>
      </w:pPr>
    </w:p>
    <w:p w14:paraId="51DD4E53" w14:textId="77777777" w:rsidR="00E27037" w:rsidRPr="00311578" w:rsidRDefault="00E27037" w:rsidP="00E27037">
      <w:pPr>
        <w:rPr>
          <w:lang w:val="es-CO"/>
        </w:rPr>
      </w:pPr>
    </w:p>
    <w:p w14:paraId="0F2089FE" w14:textId="77777777" w:rsidR="00E27037" w:rsidRPr="00311578" w:rsidRDefault="00E27037" w:rsidP="00E27037">
      <w:pPr>
        <w:rPr>
          <w:lang w:val="es-CO"/>
        </w:rPr>
      </w:pPr>
    </w:p>
    <w:p w14:paraId="234293A8" w14:textId="77777777" w:rsidR="00E27037" w:rsidRPr="00311578" w:rsidRDefault="00E27037" w:rsidP="00E27037">
      <w:pPr>
        <w:rPr>
          <w:lang w:val="es-CO"/>
        </w:rPr>
      </w:pPr>
    </w:p>
    <w:p w14:paraId="1B2B49AD" w14:textId="77777777" w:rsidR="00E27037" w:rsidRPr="00311578" w:rsidRDefault="00E27037" w:rsidP="00E27037">
      <w:pPr>
        <w:rPr>
          <w:lang w:val="es-CO"/>
        </w:rPr>
      </w:pPr>
    </w:p>
    <w:p w14:paraId="75BFA771" w14:textId="77777777" w:rsidR="00E27037" w:rsidRPr="00311578" w:rsidRDefault="00E27037" w:rsidP="00E27037">
      <w:pPr>
        <w:rPr>
          <w:lang w:val="es-CO"/>
        </w:rPr>
      </w:pPr>
    </w:p>
    <w:p w14:paraId="6E896023" w14:textId="77777777" w:rsidR="00E27037" w:rsidRPr="00311578" w:rsidRDefault="00E27037" w:rsidP="00E27037">
      <w:pPr>
        <w:rPr>
          <w:lang w:val="es-CO"/>
        </w:rPr>
      </w:pPr>
    </w:p>
    <w:p w14:paraId="7A3CE080" w14:textId="77777777" w:rsidR="00E27037" w:rsidRPr="00311578" w:rsidRDefault="00E27037" w:rsidP="00E27037">
      <w:pPr>
        <w:rPr>
          <w:lang w:val="es-CO"/>
        </w:rPr>
      </w:pPr>
    </w:p>
    <w:p w14:paraId="44EA22F7" w14:textId="77777777" w:rsidR="00E27037" w:rsidRPr="00311578" w:rsidRDefault="00E27037" w:rsidP="00E27037">
      <w:pPr>
        <w:rPr>
          <w:lang w:val="es-CO"/>
        </w:rPr>
      </w:pPr>
    </w:p>
    <w:p w14:paraId="3A38B3FA" w14:textId="77777777" w:rsidR="00E27037" w:rsidRPr="00311578" w:rsidRDefault="00E27037" w:rsidP="00E27037">
      <w:pPr>
        <w:rPr>
          <w:lang w:val="es-CO"/>
        </w:rPr>
      </w:pPr>
    </w:p>
    <w:p w14:paraId="11BCB9CE" w14:textId="77777777" w:rsidR="00E27037" w:rsidRPr="00311578" w:rsidRDefault="00E27037" w:rsidP="00E27037">
      <w:pPr>
        <w:rPr>
          <w:lang w:val="es-CO"/>
        </w:rPr>
      </w:pPr>
    </w:p>
    <w:p w14:paraId="3C74A18D" w14:textId="77777777" w:rsidR="00E27037" w:rsidRPr="00311578" w:rsidRDefault="00E27037" w:rsidP="00E27037">
      <w:pPr>
        <w:rPr>
          <w:lang w:val="es-CO"/>
        </w:rPr>
      </w:pPr>
    </w:p>
    <w:p w14:paraId="32863615" w14:textId="77777777" w:rsidR="00E27037" w:rsidRPr="00311578" w:rsidRDefault="00E27037" w:rsidP="00E27037">
      <w:pPr>
        <w:rPr>
          <w:lang w:val="es-CO"/>
        </w:rPr>
      </w:pPr>
    </w:p>
    <w:p w14:paraId="57F61992" w14:textId="77777777" w:rsidR="00E27037" w:rsidRPr="00311578" w:rsidRDefault="00E27037" w:rsidP="00E27037">
      <w:pPr>
        <w:rPr>
          <w:lang w:val="es-CO"/>
        </w:rPr>
      </w:pPr>
    </w:p>
    <w:p w14:paraId="07E58798" w14:textId="77777777" w:rsidR="00E27037" w:rsidRPr="00311578" w:rsidRDefault="00E27037" w:rsidP="00E27037">
      <w:pPr>
        <w:rPr>
          <w:lang w:val="es-CO"/>
        </w:rPr>
      </w:pPr>
    </w:p>
    <w:p w14:paraId="1A4583A5" w14:textId="77777777" w:rsidR="00E27037" w:rsidRPr="00311578" w:rsidRDefault="00E27037" w:rsidP="00E27037">
      <w:pPr>
        <w:rPr>
          <w:lang w:val="es-CO"/>
        </w:rPr>
      </w:pPr>
    </w:p>
    <w:p w14:paraId="3456B83E" w14:textId="77777777" w:rsidR="00E27037" w:rsidRPr="00311578" w:rsidRDefault="00E27037" w:rsidP="00E27037">
      <w:pPr>
        <w:rPr>
          <w:lang w:val="es-CO"/>
        </w:rPr>
      </w:pPr>
    </w:p>
    <w:p w14:paraId="21B14A5B" w14:textId="77777777" w:rsidR="00E27037" w:rsidRPr="00311578" w:rsidRDefault="00E27037" w:rsidP="00E27037">
      <w:pPr>
        <w:rPr>
          <w:lang w:val="es-CO"/>
        </w:rPr>
      </w:pPr>
    </w:p>
    <w:p w14:paraId="6CAD1606" w14:textId="77777777" w:rsidR="00E27037" w:rsidRPr="00311578" w:rsidRDefault="00E27037" w:rsidP="00E27037">
      <w:pPr>
        <w:rPr>
          <w:lang w:val="es-CO"/>
        </w:rPr>
      </w:pPr>
    </w:p>
    <w:p w14:paraId="01ECC957" w14:textId="77777777" w:rsidR="00E27037" w:rsidRPr="00311578" w:rsidRDefault="00E27037" w:rsidP="00E27037">
      <w:pPr>
        <w:rPr>
          <w:lang w:val="es-CO"/>
        </w:rPr>
      </w:pPr>
    </w:p>
    <w:p w14:paraId="11CEB9E6" w14:textId="77777777" w:rsidR="00E27037" w:rsidRPr="00311578" w:rsidRDefault="00E27037" w:rsidP="00E27037">
      <w:pPr>
        <w:rPr>
          <w:lang w:val="es-CO"/>
        </w:rPr>
      </w:pPr>
    </w:p>
    <w:p w14:paraId="1D4B9B03" w14:textId="77777777" w:rsidR="00E27037" w:rsidRPr="00311578" w:rsidRDefault="00E27037" w:rsidP="00E27037">
      <w:pPr>
        <w:rPr>
          <w:lang w:val="es-CO"/>
        </w:rPr>
      </w:pPr>
    </w:p>
    <w:p w14:paraId="59928AC3" w14:textId="77777777" w:rsidR="00E27037" w:rsidRPr="00311578" w:rsidRDefault="00E27037" w:rsidP="00E27037">
      <w:pPr>
        <w:rPr>
          <w:lang w:val="es-CO"/>
        </w:rPr>
      </w:pPr>
    </w:p>
    <w:p w14:paraId="3125D33B" w14:textId="3BA72F8C" w:rsidR="00E27037" w:rsidRPr="00311578" w:rsidRDefault="00E27037" w:rsidP="00E27037">
      <w:pPr>
        <w:rPr>
          <w:lang w:val="es-CO"/>
        </w:rPr>
      </w:pPr>
    </w:p>
    <w:p w14:paraId="185122C8" w14:textId="77777777" w:rsidR="00E27037" w:rsidRPr="00311578" w:rsidRDefault="00E27037" w:rsidP="00E27037">
      <w:pPr>
        <w:rPr>
          <w:lang w:val="es-CO"/>
        </w:rPr>
      </w:pPr>
    </w:p>
    <w:p w14:paraId="2AC59994" w14:textId="77777777" w:rsidR="00E27037" w:rsidRPr="00311578" w:rsidRDefault="00E27037" w:rsidP="00E27037">
      <w:pPr>
        <w:rPr>
          <w:lang w:val="es-CO"/>
        </w:rPr>
      </w:pPr>
    </w:p>
    <w:p w14:paraId="43DFE793" w14:textId="77777777" w:rsidR="00E27037" w:rsidRPr="00311578" w:rsidRDefault="00E27037" w:rsidP="00E27037">
      <w:pPr>
        <w:rPr>
          <w:lang w:val="es-CO"/>
        </w:rPr>
      </w:pPr>
    </w:p>
    <w:p w14:paraId="12C1D7C1" w14:textId="77777777" w:rsidR="00E27037" w:rsidRPr="00311578" w:rsidRDefault="00E27037" w:rsidP="00E27037">
      <w:pPr>
        <w:rPr>
          <w:lang w:val="es-CO"/>
        </w:rPr>
      </w:pPr>
    </w:p>
    <w:p w14:paraId="66F3F713" w14:textId="5BC5F3CA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04E26DA4" w14:textId="2D31BBD8" w:rsidR="00E27037" w:rsidRPr="00311578" w:rsidRDefault="00E27037" w:rsidP="00E27037">
      <w:pPr>
        <w:rPr>
          <w:lang w:val="es-CO"/>
        </w:rPr>
      </w:pPr>
    </w:p>
    <w:p w14:paraId="53E2C511" w14:textId="19749836" w:rsidR="00E27037" w:rsidRPr="00311578" w:rsidRDefault="00E27037" w:rsidP="00E27037">
      <w:pPr>
        <w:rPr>
          <w:lang w:val="es-CO"/>
        </w:rPr>
      </w:pPr>
    </w:p>
    <w:p w14:paraId="7DCE1488" w14:textId="6C758447" w:rsidR="00E27037" w:rsidRPr="00311578" w:rsidRDefault="00E27037" w:rsidP="00E27037">
      <w:pPr>
        <w:rPr>
          <w:lang w:val="es-CO"/>
        </w:rPr>
      </w:pPr>
    </w:p>
    <w:p w14:paraId="4469CA54" w14:textId="705A8F3B" w:rsidR="00E27037" w:rsidRPr="00311578" w:rsidRDefault="00A2503E" w:rsidP="00E27037">
      <w:pPr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9504" behindDoc="0" locked="0" layoutInCell="1" allowOverlap="1" wp14:anchorId="48796921" wp14:editId="1B0AC275">
            <wp:simplePos x="0" y="0"/>
            <wp:positionH relativeFrom="column">
              <wp:posOffset>3134743</wp:posOffset>
            </wp:positionH>
            <wp:positionV relativeFrom="paragraph">
              <wp:posOffset>17476</wp:posOffset>
            </wp:positionV>
            <wp:extent cx="2202815" cy="1289646"/>
            <wp:effectExtent l="0" t="0" r="6985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64" b="18981"/>
                    <a:stretch/>
                  </pic:blipFill>
                  <pic:spPr bwMode="auto">
                    <a:xfrm>
                      <a:off x="0" y="0"/>
                      <a:ext cx="2202815" cy="12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F88E0" w14:textId="117C8081" w:rsidR="00E27037" w:rsidRPr="00311578" w:rsidRDefault="00E27037" w:rsidP="00E27037">
      <w:pPr>
        <w:rPr>
          <w:lang w:val="es-CO"/>
        </w:rPr>
      </w:pPr>
    </w:p>
    <w:p w14:paraId="747961A4" w14:textId="086DA453" w:rsidR="00E27037" w:rsidRPr="00311578" w:rsidRDefault="00E27037" w:rsidP="00E27037">
      <w:pPr>
        <w:rPr>
          <w:lang w:val="es-CO"/>
        </w:rPr>
      </w:pPr>
    </w:p>
    <w:p w14:paraId="7B3CB270" w14:textId="08B9803D" w:rsidR="00E27037" w:rsidRPr="00311578" w:rsidRDefault="00E27037" w:rsidP="00E27037">
      <w:pPr>
        <w:rPr>
          <w:lang w:val="es-CO"/>
        </w:rPr>
      </w:pPr>
    </w:p>
    <w:p w14:paraId="3D868BD2" w14:textId="32FED746" w:rsidR="00E27037" w:rsidRPr="00311578" w:rsidRDefault="00E27037" w:rsidP="00E27037">
      <w:pPr>
        <w:rPr>
          <w:lang w:val="es-CO"/>
        </w:rPr>
      </w:pPr>
    </w:p>
    <w:p w14:paraId="6737C98C" w14:textId="6725CDC7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2D943445" w14:textId="22312117" w:rsidR="00E27037" w:rsidRPr="00311578" w:rsidRDefault="00E27037" w:rsidP="00E27037">
      <w:pPr>
        <w:rPr>
          <w:lang w:val="es-CO"/>
        </w:rPr>
      </w:pPr>
    </w:p>
    <w:p w14:paraId="607A7C9C" w14:textId="736A0825" w:rsidR="00E27037" w:rsidRPr="00311578" w:rsidRDefault="00E27037" w:rsidP="00CD31DA">
      <w:pPr>
        <w:tabs>
          <w:tab w:val="left" w:pos="990"/>
        </w:tabs>
        <w:rPr>
          <w:lang w:val="es-CO"/>
        </w:rPr>
      </w:pPr>
    </w:p>
    <w:p w14:paraId="10E09058" w14:textId="45C76A5A" w:rsidR="00B32318" w:rsidRPr="00311578" w:rsidRDefault="00DC56EB" w:rsidP="000C45FF">
      <w:pPr>
        <w:tabs>
          <w:tab w:val="left" w:pos="990"/>
        </w:tabs>
        <w:rPr>
          <w:lang w:val="es-CO"/>
        </w:rPr>
      </w:pPr>
      <w:r w:rsidRPr="00311578">
        <w:rPr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7892A42A" wp14:editId="0E47E2BA">
            <wp:simplePos x="0" y="0"/>
            <wp:positionH relativeFrom="margin">
              <wp:align>center</wp:align>
            </wp:positionH>
            <wp:positionV relativeFrom="paragraph">
              <wp:posOffset>231607</wp:posOffset>
            </wp:positionV>
            <wp:extent cx="5894025" cy="570847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7"/>
                    <a:stretch/>
                  </pic:blipFill>
                  <pic:spPr bwMode="auto">
                    <a:xfrm>
                      <a:off x="0" y="0"/>
                      <a:ext cx="5894025" cy="57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037" w:rsidRPr="00311578">
        <w:rPr>
          <w:lang w:val="es-CO"/>
        </w:rPr>
        <w:br w:type="textWrapping" w:clear="all"/>
      </w:r>
    </w:p>
    <w:sectPr w:rsidR="00B32318" w:rsidRPr="00311578" w:rsidSect="00A36385">
      <w:headerReference w:type="default" r:id="rId25"/>
      <w:pgSz w:w="12240" w:h="20160" w:code="5"/>
      <w:pgMar w:top="25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188A" w14:textId="77777777" w:rsidR="00044BC1" w:rsidRDefault="00044BC1" w:rsidP="000C45FF">
      <w:r>
        <w:separator/>
      </w:r>
    </w:p>
  </w:endnote>
  <w:endnote w:type="continuationSeparator" w:id="0">
    <w:p w14:paraId="49E1DFC5" w14:textId="77777777" w:rsidR="00044BC1" w:rsidRDefault="00044B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93BA" w14:textId="77777777" w:rsidR="00044BC1" w:rsidRDefault="00044BC1" w:rsidP="000C45FF">
      <w:r>
        <w:separator/>
      </w:r>
    </w:p>
  </w:footnote>
  <w:footnote w:type="continuationSeparator" w:id="0">
    <w:p w14:paraId="42CDFF56" w14:textId="77777777" w:rsidR="00044BC1" w:rsidRDefault="00044B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7258" w14:textId="77777777" w:rsidR="000C45FF" w:rsidRPr="0059649E" w:rsidRDefault="000C45FF" w:rsidP="002C2D03">
    <w:pPr>
      <w:pStyle w:val="Encabezado"/>
      <w:jc w:val="right"/>
    </w:pPr>
    <w:r w:rsidRPr="0059649E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BA32011" wp14:editId="4C12005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3" name="Gráfico 3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0F6C01"/>
    <w:multiLevelType w:val="multilevel"/>
    <w:tmpl w:val="403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10DCC"/>
    <w:multiLevelType w:val="hybridMultilevel"/>
    <w:tmpl w:val="0ED2D358"/>
    <w:lvl w:ilvl="0" w:tplc="3F540B2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7530B5"/>
    <w:multiLevelType w:val="multilevel"/>
    <w:tmpl w:val="B3D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05E16"/>
    <w:multiLevelType w:val="multilevel"/>
    <w:tmpl w:val="539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922B3"/>
    <w:multiLevelType w:val="multilevel"/>
    <w:tmpl w:val="E1DA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2F1DC4"/>
    <w:multiLevelType w:val="hybridMultilevel"/>
    <w:tmpl w:val="961648BE"/>
    <w:lvl w:ilvl="0" w:tplc="375E588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9141B"/>
    <w:multiLevelType w:val="hybridMultilevel"/>
    <w:tmpl w:val="656078C8"/>
    <w:lvl w:ilvl="0" w:tplc="FA206692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FB2F37"/>
    <w:multiLevelType w:val="multilevel"/>
    <w:tmpl w:val="30B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0A641C"/>
    <w:multiLevelType w:val="hybridMultilevel"/>
    <w:tmpl w:val="1F322320"/>
    <w:lvl w:ilvl="0" w:tplc="8F90FA2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D1461"/>
    <w:multiLevelType w:val="hybridMultilevel"/>
    <w:tmpl w:val="C4706ED2"/>
    <w:lvl w:ilvl="0" w:tplc="5956C7A6">
      <w:start w:val="5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92281"/>
    <w:multiLevelType w:val="multilevel"/>
    <w:tmpl w:val="DF8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24306"/>
    <w:multiLevelType w:val="multilevel"/>
    <w:tmpl w:val="1B8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61BD8"/>
    <w:multiLevelType w:val="multilevel"/>
    <w:tmpl w:val="B64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74873"/>
    <w:multiLevelType w:val="hybridMultilevel"/>
    <w:tmpl w:val="B9EE62B6"/>
    <w:lvl w:ilvl="0" w:tplc="F558CD2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91438FC"/>
    <w:multiLevelType w:val="multilevel"/>
    <w:tmpl w:val="B50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64D74"/>
    <w:multiLevelType w:val="multilevel"/>
    <w:tmpl w:val="61E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714D4"/>
    <w:multiLevelType w:val="multilevel"/>
    <w:tmpl w:val="D5C8D534"/>
    <w:lvl w:ilvl="0">
      <w:start w:val="1"/>
      <w:numFmt w:val="decimal"/>
      <w:lvlText w:val="%1."/>
      <w:lvlJc w:val="left"/>
      <w:pPr>
        <w:ind w:left="1415" w:hanging="37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135" w:hanging="7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142" w:hanging="7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44" w:hanging="7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46" w:hanging="7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48" w:hanging="7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1" w:hanging="7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3" w:hanging="7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55" w:hanging="735"/>
      </w:pPr>
      <w:rPr>
        <w:rFonts w:hint="default"/>
        <w:lang w:val="es-ES" w:eastAsia="en-US" w:bidi="ar-SA"/>
      </w:rPr>
    </w:lvl>
  </w:abstractNum>
  <w:abstractNum w:abstractNumId="30" w15:restartNumberingAfterBreak="0">
    <w:nsid w:val="7DE05C83"/>
    <w:multiLevelType w:val="multilevel"/>
    <w:tmpl w:val="A28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8159D"/>
    <w:multiLevelType w:val="hybridMultilevel"/>
    <w:tmpl w:val="23E202CE"/>
    <w:lvl w:ilvl="0" w:tplc="49D6F77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8085">
    <w:abstractNumId w:val="12"/>
  </w:num>
  <w:num w:numId="2" w16cid:durableId="452090436">
    <w:abstractNumId w:val="19"/>
  </w:num>
  <w:num w:numId="3" w16cid:durableId="436557788">
    <w:abstractNumId w:val="8"/>
  </w:num>
  <w:num w:numId="4" w16cid:durableId="1621111245">
    <w:abstractNumId w:val="3"/>
  </w:num>
  <w:num w:numId="5" w16cid:durableId="805663528">
    <w:abstractNumId w:val="2"/>
  </w:num>
  <w:num w:numId="6" w16cid:durableId="222789609">
    <w:abstractNumId w:val="1"/>
  </w:num>
  <w:num w:numId="7" w16cid:durableId="775367113">
    <w:abstractNumId w:val="0"/>
  </w:num>
  <w:num w:numId="8" w16cid:durableId="1304311895">
    <w:abstractNumId w:val="9"/>
  </w:num>
  <w:num w:numId="9" w16cid:durableId="1112556392">
    <w:abstractNumId w:val="7"/>
  </w:num>
  <w:num w:numId="10" w16cid:durableId="929048007">
    <w:abstractNumId w:val="6"/>
  </w:num>
  <w:num w:numId="11" w16cid:durableId="807355939">
    <w:abstractNumId w:val="5"/>
  </w:num>
  <w:num w:numId="12" w16cid:durableId="946739468">
    <w:abstractNumId w:val="4"/>
  </w:num>
  <w:num w:numId="13" w16cid:durableId="645014855">
    <w:abstractNumId w:val="26"/>
  </w:num>
  <w:num w:numId="14" w16cid:durableId="1717464590">
    <w:abstractNumId w:val="29"/>
  </w:num>
  <w:num w:numId="15" w16cid:durableId="740953462">
    <w:abstractNumId w:val="21"/>
  </w:num>
  <w:num w:numId="16" w16cid:durableId="41369194">
    <w:abstractNumId w:val="11"/>
  </w:num>
  <w:num w:numId="17" w16cid:durableId="1859654927">
    <w:abstractNumId w:val="16"/>
  </w:num>
  <w:num w:numId="18" w16cid:durableId="976372713">
    <w:abstractNumId w:val="17"/>
  </w:num>
  <w:num w:numId="19" w16cid:durableId="1418558815">
    <w:abstractNumId w:val="25"/>
  </w:num>
  <w:num w:numId="20" w16cid:durableId="319389625">
    <w:abstractNumId w:val="27"/>
  </w:num>
  <w:num w:numId="21" w16cid:durableId="1021978836">
    <w:abstractNumId w:val="15"/>
  </w:num>
  <w:num w:numId="22" w16cid:durableId="905914356">
    <w:abstractNumId w:val="18"/>
  </w:num>
  <w:num w:numId="23" w16cid:durableId="761218288">
    <w:abstractNumId w:val="24"/>
  </w:num>
  <w:num w:numId="24" w16cid:durableId="244388492">
    <w:abstractNumId w:val="28"/>
  </w:num>
  <w:num w:numId="25" w16cid:durableId="1049185134">
    <w:abstractNumId w:val="14"/>
  </w:num>
  <w:num w:numId="26" w16cid:durableId="1872764745">
    <w:abstractNumId w:val="13"/>
  </w:num>
  <w:num w:numId="27" w16cid:durableId="2121298020">
    <w:abstractNumId w:val="23"/>
  </w:num>
  <w:num w:numId="28" w16cid:durableId="242690871">
    <w:abstractNumId w:val="10"/>
  </w:num>
  <w:num w:numId="29" w16cid:durableId="700087154">
    <w:abstractNumId w:val="30"/>
  </w:num>
  <w:num w:numId="30" w16cid:durableId="464280637">
    <w:abstractNumId w:val="22"/>
  </w:num>
  <w:num w:numId="31" w16cid:durableId="1014579408">
    <w:abstractNumId w:val="31"/>
  </w:num>
  <w:num w:numId="32" w16cid:durableId="17746670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85"/>
    <w:rsid w:val="00006D8C"/>
    <w:rsid w:val="00010012"/>
    <w:rsid w:val="0001562C"/>
    <w:rsid w:val="0003584D"/>
    <w:rsid w:val="00036450"/>
    <w:rsid w:val="00044BC1"/>
    <w:rsid w:val="0004557D"/>
    <w:rsid w:val="00054ACB"/>
    <w:rsid w:val="00060130"/>
    <w:rsid w:val="000642E8"/>
    <w:rsid w:val="00075675"/>
    <w:rsid w:val="000805B9"/>
    <w:rsid w:val="000851D1"/>
    <w:rsid w:val="00086E62"/>
    <w:rsid w:val="00087007"/>
    <w:rsid w:val="00091A13"/>
    <w:rsid w:val="000943AE"/>
    <w:rsid w:val="00094499"/>
    <w:rsid w:val="00096D96"/>
    <w:rsid w:val="000A028F"/>
    <w:rsid w:val="000A0CEA"/>
    <w:rsid w:val="000A1EA1"/>
    <w:rsid w:val="000A3C5C"/>
    <w:rsid w:val="000A4AD4"/>
    <w:rsid w:val="000C45FF"/>
    <w:rsid w:val="000D04E8"/>
    <w:rsid w:val="000E2F8D"/>
    <w:rsid w:val="000E3FD1"/>
    <w:rsid w:val="000F217C"/>
    <w:rsid w:val="000F7B74"/>
    <w:rsid w:val="00102479"/>
    <w:rsid w:val="00110E1C"/>
    <w:rsid w:val="00112054"/>
    <w:rsid w:val="00112F66"/>
    <w:rsid w:val="0011566E"/>
    <w:rsid w:val="001250D5"/>
    <w:rsid w:val="00130F93"/>
    <w:rsid w:val="00131AB9"/>
    <w:rsid w:val="00141A05"/>
    <w:rsid w:val="001424E5"/>
    <w:rsid w:val="001525E1"/>
    <w:rsid w:val="00156F38"/>
    <w:rsid w:val="00166150"/>
    <w:rsid w:val="00170CC0"/>
    <w:rsid w:val="00180329"/>
    <w:rsid w:val="001831F3"/>
    <w:rsid w:val="00186A40"/>
    <w:rsid w:val="0019001F"/>
    <w:rsid w:val="00191739"/>
    <w:rsid w:val="00192C05"/>
    <w:rsid w:val="001A2264"/>
    <w:rsid w:val="001A74A5"/>
    <w:rsid w:val="001A755C"/>
    <w:rsid w:val="001B2ABD"/>
    <w:rsid w:val="001B7A82"/>
    <w:rsid w:val="001C4DCD"/>
    <w:rsid w:val="001D6892"/>
    <w:rsid w:val="001D7F7A"/>
    <w:rsid w:val="001E0391"/>
    <w:rsid w:val="001E1759"/>
    <w:rsid w:val="001E3A1D"/>
    <w:rsid w:val="001E4B25"/>
    <w:rsid w:val="001E5058"/>
    <w:rsid w:val="001F1ECC"/>
    <w:rsid w:val="00210A33"/>
    <w:rsid w:val="0021791B"/>
    <w:rsid w:val="0022081E"/>
    <w:rsid w:val="00222037"/>
    <w:rsid w:val="00222420"/>
    <w:rsid w:val="00225473"/>
    <w:rsid w:val="00234CFE"/>
    <w:rsid w:val="002400EB"/>
    <w:rsid w:val="00246204"/>
    <w:rsid w:val="002559EC"/>
    <w:rsid w:val="00256CF7"/>
    <w:rsid w:val="00281FD5"/>
    <w:rsid w:val="00285676"/>
    <w:rsid w:val="0028744D"/>
    <w:rsid w:val="00295887"/>
    <w:rsid w:val="0029691D"/>
    <w:rsid w:val="00297D08"/>
    <w:rsid w:val="002B52D9"/>
    <w:rsid w:val="002C2D03"/>
    <w:rsid w:val="002C7B78"/>
    <w:rsid w:val="002D3CA3"/>
    <w:rsid w:val="002D6450"/>
    <w:rsid w:val="002E73EF"/>
    <w:rsid w:val="002F02D1"/>
    <w:rsid w:val="00301376"/>
    <w:rsid w:val="0030481B"/>
    <w:rsid w:val="00304960"/>
    <w:rsid w:val="00310673"/>
    <w:rsid w:val="00311578"/>
    <w:rsid w:val="003156FC"/>
    <w:rsid w:val="0032137C"/>
    <w:rsid w:val="00323D66"/>
    <w:rsid w:val="003254B5"/>
    <w:rsid w:val="0032658A"/>
    <w:rsid w:val="00326D00"/>
    <w:rsid w:val="00334582"/>
    <w:rsid w:val="0033642E"/>
    <w:rsid w:val="00342268"/>
    <w:rsid w:val="0035244D"/>
    <w:rsid w:val="00352755"/>
    <w:rsid w:val="003621A7"/>
    <w:rsid w:val="003660CB"/>
    <w:rsid w:val="00366C2A"/>
    <w:rsid w:val="00370C0C"/>
    <w:rsid w:val="0037121F"/>
    <w:rsid w:val="003803C7"/>
    <w:rsid w:val="00380CB8"/>
    <w:rsid w:val="00383380"/>
    <w:rsid w:val="0038411A"/>
    <w:rsid w:val="00386914"/>
    <w:rsid w:val="003A1E98"/>
    <w:rsid w:val="003A30CD"/>
    <w:rsid w:val="003A5151"/>
    <w:rsid w:val="003A6B7D"/>
    <w:rsid w:val="003A6E2C"/>
    <w:rsid w:val="003B06CA"/>
    <w:rsid w:val="003B1CC5"/>
    <w:rsid w:val="003B2B2A"/>
    <w:rsid w:val="003B3DE5"/>
    <w:rsid w:val="003B737C"/>
    <w:rsid w:val="003C5530"/>
    <w:rsid w:val="003D080F"/>
    <w:rsid w:val="003D28AD"/>
    <w:rsid w:val="003E41F8"/>
    <w:rsid w:val="003E6B28"/>
    <w:rsid w:val="003F2EA5"/>
    <w:rsid w:val="00401143"/>
    <w:rsid w:val="004071FC"/>
    <w:rsid w:val="004142CD"/>
    <w:rsid w:val="00415942"/>
    <w:rsid w:val="00417B32"/>
    <w:rsid w:val="00420BB6"/>
    <w:rsid w:val="00422365"/>
    <w:rsid w:val="004227AE"/>
    <w:rsid w:val="00425BCD"/>
    <w:rsid w:val="00435F31"/>
    <w:rsid w:val="004440C9"/>
    <w:rsid w:val="00445947"/>
    <w:rsid w:val="004462C2"/>
    <w:rsid w:val="004517E6"/>
    <w:rsid w:val="00454A74"/>
    <w:rsid w:val="004561E8"/>
    <w:rsid w:val="00460D53"/>
    <w:rsid w:val="00465218"/>
    <w:rsid w:val="004712C6"/>
    <w:rsid w:val="00471496"/>
    <w:rsid w:val="004813B3"/>
    <w:rsid w:val="00492B95"/>
    <w:rsid w:val="00496591"/>
    <w:rsid w:val="004977E7"/>
    <w:rsid w:val="004B1004"/>
    <w:rsid w:val="004B3016"/>
    <w:rsid w:val="004B34AF"/>
    <w:rsid w:val="004B486B"/>
    <w:rsid w:val="004B4E89"/>
    <w:rsid w:val="004B5813"/>
    <w:rsid w:val="004B6721"/>
    <w:rsid w:val="004C0CAC"/>
    <w:rsid w:val="004C63E4"/>
    <w:rsid w:val="004D118C"/>
    <w:rsid w:val="004D3011"/>
    <w:rsid w:val="004E1EF4"/>
    <w:rsid w:val="004E7A52"/>
    <w:rsid w:val="005003FA"/>
    <w:rsid w:val="00504FC2"/>
    <w:rsid w:val="00507445"/>
    <w:rsid w:val="00512EE7"/>
    <w:rsid w:val="00513C48"/>
    <w:rsid w:val="005140EE"/>
    <w:rsid w:val="00522969"/>
    <w:rsid w:val="005262AC"/>
    <w:rsid w:val="005304A8"/>
    <w:rsid w:val="00531549"/>
    <w:rsid w:val="005340D0"/>
    <w:rsid w:val="005370B8"/>
    <w:rsid w:val="00540600"/>
    <w:rsid w:val="00542A66"/>
    <w:rsid w:val="0054567C"/>
    <w:rsid w:val="005560EC"/>
    <w:rsid w:val="005652EE"/>
    <w:rsid w:val="005746FE"/>
    <w:rsid w:val="00581464"/>
    <w:rsid w:val="0059649E"/>
    <w:rsid w:val="005A30AE"/>
    <w:rsid w:val="005A4E32"/>
    <w:rsid w:val="005B2AAE"/>
    <w:rsid w:val="005C15C8"/>
    <w:rsid w:val="005C1A54"/>
    <w:rsid w:val="005C4C6E"/>
    <w:rsid w:val="005D1B2C"/>
    <w:rsid w:val="005D7929"/>
    <w:rsid w:val="005E2A85"/>
    <w:rsid w:val="005E39D5"/>
    <w:rsid w:val="005E3E7D"/>
    <w:rsid w:val="005E44E5"/>
    <w:rsid w:val="005E5F80"/>
    <w:rsid w:val="005F29F8"/>
    <w:rsid w:val="005F3A13"/>
    <w:rsid w:val="005F4182"/>
    <w:rsid w:val="005F5BCB"/>
    <w:rsid w:val="00600670"/>
    <w:rsid w:val="006012C9"/>
    <w:rsid w:val="0060221D"/>
    <w:rsid w:val="006033E8"/>
    <w:rsid w:val="006045BC"/>
    <w:rsid w:val="006066D7"/>
    <w:rsid w:val="006102BB"/>
    <w:rsid w:val="006109A7"/>
    <w:rsid w:val="00611002"/>
    <w:rsid w:val="00612704"/>
    <w:rsid w:val="0062123A"/>
    <w:rsid w:val="00635D57"/>
    <w:rsid w:val="0063697F"/>
    <w:rsid w:val="00644E51"/>
    <w:rsid w:val="00646E75"/>
    <w:rsid w:val="00654030"/>
    <w:rsid w:val="006601B0"/>
    <w:rsid w:val="0066327F"/>
    <w:rsid w:val="00663F48"/>
    <w:rsid w:val="00664CBD"/>
    <w:rsid w:val="006757F9"/>
    <w:rsid w:val="006771D0"/>
    <w:rsid w:val="006845FB"/>
    <w:rsid w:val="00687AF0"/>
    <w:rsid w:val="00690BFA"/>
    <w:rsid w:val="00695970"/>
    <w:rsid w:val="00696214"/>
    <w:rsid w:val="006A5D19"/>
    <w:rsid w:val="006A76CC"/>
    <w:rsid w:val="006B4461"/>
    <w:rsid w:val="006D3926"/>
    <w:rsid w:val="006E0352"/>
    <w:rsid w:val="006E1447"/>
    <w:rsid w:val="006F2959"/>
    <w:rsid w:val="006F6436"/>
    <w:rsid w:val="006F6502"/>
    <w:rsid w:val="0071026B"/>
    <w:rsid w:val="00715FCB"/>
    <w:rsid w:val="007221E2"/>
    <w:rsid w:val="00742BD7"/>
    <w:rsid w:val="00743101"/>
    <w:rsid w:val="00744EBB"/>
    <w:rsid w:val="0074681F"/>
    <w:rsid w:val="007469BD"/>
    <w:rsid w:val="0075201B"/>
    <w:rsid w:val="007673FD"/>
    <w:rsid w:val="00771B8D"/>
    <w:rsid w:val="007775E1"/>
    <w:rsid w:val="007867A0"/>
    <w:rsid w:val="007927F5"/>
    <w:rsid w:val="00795377"/>
    <w:rsid w:val="007B0FD1"/>
    <w:rsid w:val="007B5343"/>
    <w:rsid w:val="007B5EA9"/>
    <w:rsid w:val="007D4F98"/>
    <w:rsid w:val="007D7FE3"/>
    <w:rsid w:val="007E2C84"/>
    <w:rsid w:val="007E7390"/>
    <w:rsid w:val="007E7425"/>
    <w:rsid w:val="007F1FDE"/>
    <w:rsid w:val="007F2AB7"/>
    <w:rsid w:val="007F508E"/>
    <w:rsid w:val="00802CA0"/>
    <w:rsid w:val="00812F0E"/>
    <w:rsid w:val="00820F00"/>
    <w:rsid w:val="0082320B"/>
    <w:rsid w:val="00830FBC"/>
    <w:rsid w:val="008345E9"/>
    <w:rsid w:val="008357A4"/>
    <w:rsid w:val="0083733A"/>
    <w:rsid w:val="008434FA"/>
    <w:rsid w:val="00843FE2"/>
    <w:rsid w:val="00852D65"/>
    <w:rsid w:val="00854482"/>
    <w:rsid w:val="008546DF"/>
    <w:rsid w:val="00860AAC"/>
    <w:rsid w:val="00871E96"/>
    <w:rsid w:val="00881E14"/>
    <w:rsid w:val="008836C3"/>
    <w:rsid w:val="00893835"/>
    <w:rsid w:val="008A10C2"/>
    <w:rsid w:val="008A146A"/>
    <w:rsid w:val="008A3626"/>
    <w:rsid w:val="008A4F42"/>
    <w:rsid w:val="008B1529"/>
    <w:rsid w:val="008B4B0E"/>
    <w:rsid w:val="008B59D3"/>
    <w:rsid w:val="008D3BC9"/>
    <w:rsid w:val="008D7E3B"/>
    <w:rsid w:val="008E116C"/>
    <w:rsid w:val="008F0DF8"/>
    <w:rsid w:val="008F2D84"/>
    <w:rsid w:val="008F67AC"/>
    <w:rsid w:val="008F7FAE"/>
    <w:rsid w:val="009024F7"/>
    <w:rsid w:val="0090468D"/>
    <w:rsid w:val="009103C0"/>
    <w:rsid w:val="00911AD4"/>
    <w:rsid w:val="00913BBD"/>
    <w:rsid w:val="009224B3"/>
    <w:rsid w:val="009260CD"/>
    <w:rsid w:val="0092643C"/>
    <w:rsid w:val="0093692B"/>
    <w:rsid w:val="0095295A"/>
    <w:rsid w:val="00952C25"/>
    <w:rsid w:val="00955151"/>
    <w:rsid w:val="009806CE"/>
    <w:rsid w:val="009838D3"/>
    <w:rsid w:val="009847C5"/>
    <w:rsid w:val="0099327A"/>
    <w:rsid w:val="009A09AC"/>
    <w:rsid w:val="009A0D90"/>
    <w:rsid w:val="009A3C6C"/>
    <w:rsid w:val="009A3F5D"/>
    <w:rsid w:val="009A6B76"/>
    <w:rsid w:val="009B5275"/>
    <w:rsid w:val="009B6228"/>
    <w:rsid w:val="009C0CB2"/>
    <w:rsid w:val="009C0DD8"/>
    <w:rsid w:val="009C2F30"/>
    <w:rsid w:val="009C33A5"/>
    <w:rsid w:val="009C435F"/>
    <w:rsid w:val="009C6A12"/>
    <w:rsid w:val="009E4FD4"/>
    <w:rsid w:val="009F1E65"/>
    <w:rsid w:val="009F2B9E"/>
    <w:rsid w:val="009F2DB9"/>
    <w:rsid w:val="009F50BD"/>
    <w:rsid w:val="00A00B2E"/>
    <w:rsid w:val="00A02D88"/>
    <w:rsid w:val="00A11808"/>
    <w:rsid w:val="00A2118D"/>
    <w:rsid w:val="00A2503E"/>
    <w:rsid w:val="00A30F90"/>
    <w:rsid w:val="00A33955"/>
    <w:rsid w:val="00A36385"/>
    <w:rsid w:val="00A375CF"/>
    <w:rsid w:val="00A47A72"/>
    <w:rsid w:val="00A50C92"/>
    <w:rsid w:val="00A52CFE"/>
    <w:rsid w:val="00A54A6C"/>
    <w:rsid w:val="00A56A9D"/>
    <w:rsid w:val="00A56FAF"/>
    <w:rsid w:val="00A63BC0"/>
    <w:rsid w:val="00A711A7"/>
    <w:rsid w:val="00A714B8"/>
    <w:rsid w:val="00A8220D"/>
    <w:rsid w:val="00A83CEC"/>
    <w:rsid w:val="00A90D45"/>
    <w:rsid w:val="00A93C88"/>
    <w:rsid w:val="00AA394A"/>
    <w:rsid w:val="00AA58EA"/>
    <w:rsid w:val="00AA5DC4"/>
    <w:rsid w:val="00AB0E32"/>
    <w:rsid w:val="00AB48C8"/>
    <w:rsid w:val="00AD76E2"/>
    <w:rsid w:val="00AE7E73"/>
    <w:rsid w:val="00AF178C"/>
    <w:rsid w:val="00AF73A7"/>
    <w:rsid w:val="00B02F68"/>
    <w:rsid w:val="00B16122"/>
    <w:rsid w:val="00B20152"/>
    <w:rsid w:val="00B23AE8"/>
    <w:rsid w:val="00B27832"/>
    <w:rsid w:val="00B301A6"/>
    <w:rsid w:val="00B3116A"/>
    <w:rsid w:val="00B32318"/>
    <w:rsid w:val="00B359E4"/>
    <w:rsid w:val="00B35EE4"/>
    <w:rsid w:val="00B45EE6"/>
    <w:rsid w:val="00B47669"/>
    <w:rsid w:val="00B57D98"/>
    <w:rsid w:val="00B57F73"/>
    <w:rsid w:val="00B70850"/>
    <w:rsid w:val="00B90C27"/>
    <w:rsid w:val="00B92DDC"/>
    <w:rsid w:val="00BA1692"/>
    <w:rsid w:val="00BA3390"/>
    <w:rsid w:val="00BA5150"/>
    <w:rsid w:val="00BA6E37"/>
    <w:rsid w:val="00BB2C1C"/>
    <w:rsid w:val="00BB6962"/>
    <w:rsid w:val="00BB7D07"/>
    <w:rsid w:val="00BC00BB"/>
    <w:rsid w:val="00BC0DF3"/>
    <w:rsid w:val="00BC2F6E"/>
    <w:rsid w:val="00BF243C"/>
    <w:rsid w:val="00BF399D"/>
    <w:rsid w:val="00BF3FA0"/>
    <w:rsid w:val="00BF58BA"/>
    <w:rsid w:val="00C04A79"/>
    <w:rsid w:val="00C066B6"/>
    <w:rsid w:val="00C108EF"/>
    <w:rsid w:val="00C160DC"/>
    <w:rsid w:val="00C22E5C"/>
    <w:rsid w:val="00C313C5"/>
    <w:rsid w:val="00C346AE"/>
    <w:rsid w:val="00C3592F"/>
    <w:rsid w:val="00C36951"/>
    <w:rsid w:val="00C36B00"/>
    <w:rsid w:val="00C37BA1"/>
    <w:rsid w:val="00C40547"/>
    <w:rsid w:val="00C438E7"/>
    <w:rsid w:val="00C4674C"/>
    <w:rsid w:val="00C506CF"/>
    <w:rsid w:val="00C50C67"/>
    <w:rsid w:val="00C546CF"/>
    <w:rsid w:val="00C72BED"/>
    <w:rsid w:val="00C80AD4"/>
    <w:rsid w:val="00C85DD2"/>
    <w:rsid w:val="00C90332"/>
    <w:rsid w:val="00C9578B"/>
    <w:rsid w:val="00C96A7A"/>
    <w:rsid w:val="00CA4EBE"/>
    <w:rsid w:val="00CA5664"/>
    <w:rsid w:val="00CA719E"/>
    <w:rsid w:val="00CB0055"/>
    <w:rsid w:val="00CB640C"/>
    <w:rsid w:val="00CC0B80"/>
    <w:rsid w:val="00CC0C6D"/>
    <w:rsid w:val="00CD31DA"/>
    <w:rsid w:val="00CD35AF"/>
    <w:rsid w:val="00CE3D25"/>
    <w:rsid w:val="00CE4554"/>
    <w:rsid w:val="00D005BD"/>
    <w:rsid w:val="00D03FEF"/>
    <w:rsid w:val="00D04BFE"/>
    <w:rsid w:val="00D06270"/>
    <w:rsid w:val="00D11AC3"/>
    <w:rsid w:val="00D11F36"/>
    <w:rsid w:val="00D15D77"/>
    <w:rsid w:val="00D17D8B"/>
    <w:rsid w:val="00D2522B"/>
    <w:rsid w:val="00D365FF"/>
    <w:rsid w:val="00D41536"/>
    <w:rsid w:val="00D422DE"/>
    <w:rsid w:val="00D43B45"/>
    <w:rsid w:val="00D43D4F"/>
    <w:rsid w:val="00D47162"/>
    <w:rsid w:val="00D53113"/>
    <w:rsid w:val="00D5459D"/>
    <w:rsid w:val="00D62815"/>
    <w:rsid w:val="00D63AC9"/>
    <w:rsid w:val="00D66D1C"/>
    <w:rsid w:val="00D7614F"/>
    <w:rsid w:val="00D81E6F"/>
    <w:rsid w:val="00D83C6E"/>
    <w:rsid w:val="00D909EE"/>
    <w:rsid w:val="00D94A68"/>
    <w:rsid w:val="00DA1F4D"/>
    <w:rsid w:val="00DA56FF"/>
    <w:rsid w:val="00DA7FC9"/>
    <w:rsid w:val="00DB0A2F"/>
    <w:rsid w:val="00DB2512"/>
    <w:rsid w:val="00DB2BA8"/>
    <w:rsid w:val="00DC504F"/>
    <w:rsid w:val="00DC56EB"/>
    <w:rsid w:val="00DD0196"/>
    <w:rsid w:val="00DD172A"/>
    <w:rsid w:val="00DF212B"/>
    <w:rsid w:val="00E01F78"/>
    <w:rsid w:val="00E02350"/>
    <w:rsid w:val="00E0340C"/>
    <w:rsid w:val="00E10995"/>
    <w:rsid w:val="00E2368A"/>
    <w:rsid w:val="00E25A26"/>
    <w:rsid w:val="00E27037"/>
    <w:rsid w:val="00E30A3A"/>
    <w:rsid w:val="00E35D4A"/>
    <w:rsid w:val="00E42CBF"/>
    <w:rsid w:val="00E4381A"/>
    <w:rsid w:val="00E5486E"/>
    <w:rsid w:val="00E55693"/>
    <w:rsid w:val="00E55D74"/>
    <w:rsid w:val="00E644C7"/>
    <w:rsid w:val="00E67FDA"/>
    <w:rsid w:val="00E74AEC"/>
    <w:rsid w:val="00E75DA3"/>
    <w:rsid w:val="00E8279B"/>
    <w:rsid w:val="00E90AD5"/>
    <w:rsid w:val="00E90E0D"/>
    <w:rsid w:val="00E92911"/>
    <w:rsid w:val="00E94D60"/>
    <w:rsid w:val="00EA61DE"/>
    <w:rsid w:val="00EB4911"/>
    <w:rsid w:val="00EB4DE7"/>
    <w:rsid w:val="00EC5677"/>
    <w:rsid w:val="00EC7116"/>
    <w:rsid w:val="00EC73B1"/>
    <w:rsid w:val="00ED0305"/>
    <w:rsid w:val="00ED0BD4"/>
    <w:rsid w:val="00EE18FF"/>
    <w:rsid w:val="00EE4C8D"/>
    <w:rsid w:val="00EF3FE7"/>
    <w:rsid w:val="00F1070D"/>
    <w:rsid w:val="00F11535"/>
    <w:rsid w:val="00F17007"/>
    <w:rsid w:val="00F2149B"/>
    <w:rsid w:val="00F2642B"/>
    <w:rsid w:val="00F30225"/>
    <w:rsid w:val="00F33DE4"/>
    <w:rsid w:val="00F51B9E"/>
    <w:rsid w:val="00F54504"/>
    <w:rsid w:val="00F60274"/>
    <w:rsid w:val="00F608B6"/>
    <w:rsid w:val="00F76D6D"/>
    <w:rsid w:val="00F773CF"/>
    <w:rsid w:val="00F77FB9"/>
    <w:rsid w:val="00F90EF9"/>
    <w:rsid w:val="00F94526"/>
    <w:rsid w:val="00F9514D"/>
    <w:rsid w:val="00FB068F"/>
    <w:rsid w:val="00FB1EA3"/>
    <w:rsid w:val="00FB2DAF"/>
    <w:rsid w:val="00FB5059"/>
    <w:rsid w:val="00FC50D1"/>
    <w:rsid w:val="00FC6B1E"/>
    <w:rsid w:val="00FD091E"/>
    <w:rsid w:val="00FF3B1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99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6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7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39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8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1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834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01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6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2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6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400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8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28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03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6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5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71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4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6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1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3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1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6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20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5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39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4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32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82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2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30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74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21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20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98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873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7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5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5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5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95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4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691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0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3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0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1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5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19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932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71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6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74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22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38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71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095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20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411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4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27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1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19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9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49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2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613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23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10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77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221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2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26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919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8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47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90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DDEE"/>
            <w:right w:val="none" w:sz="0" w:space="0" w:color="auto"/>
          </w:divBdr>
          <w:divsChild>
            <w:div w:id="1586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iv-e.climatecontrolsing.com/" TargetMode="External"/><Relationship Id="rId18" Type="http://schemas.openxmlformats.org/officeDocument/2006/relationships/hyperlink" Target="https://github.com/EricMartinezAc/ClimateControls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ricMartinezAc/ise_col-check_apirestfull0cfaa061df16.gi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ricMartinezAc/Leonhardu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ontroller-web.onrender.com/" TargetMode="External"/><Relationship Id="rId20" Type="http://schemas.openxmlformats.org/officeDocument/2006/relationships/hyperlink" Target="https://github.com/EricMartinezAc/springToDoList.g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ricmartinezacelas.climatecontrolsing.com/" TargetMode="External"/><Relationship Id="rId24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sgsst-front.onrender.com/dashboard" TargetMode="External"/><Relationship Id="rId23" Type="http://schemas.openxmlformats.org/officeDocument/2006/relationships/hyperlink" Target="https://drive.google.com/drive/folders/1Z2_OetuPVQJHu5a8S_YRxKY2mJpWyzmx?usp=drive_link" TargetMode="External"/><Relationship Id="rId10" Type="http://schemas.openxmlformats.org/officeDocument/2006/relationships/hyperlink" Target="https://ericmartinezacelas.climatecontrolsing.com/" TargetMode="External"/><Relationship Id="rId19" Type="http://schemas.openxmlformats.org/officeDocument/2006/relationships/hyperlink" Target="https://github.com/EricMartinezAc/vrf_app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iheng.vercel.app/" TargetMode="External"/><Relationship Id="rId22" Type="http://schemas.openxmlformats.org/officeDocument/2006/relationships/hyperlink" Target="https://github.com/EricMartinezAc?tab=repositories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s-CO%7bCDE41E81-0761-4B66-8A57-097260A4596B%7d\%7b2FC29A62-8DF5-42C2-B840-5F8E2DB6D043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A5EFF901-59F6-48CB-9D1D-17DC92B177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{2FC29A62-8DF5-42C2-B840-5F8E2DB6D043}tf00546271_win32</Template>
  <TotalTime>0</TotalTime>
  <Pages>3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2024-09-06T05:18:00Z</dcterms:created>
  <dcterms:modified xsi:type="dcterms:W3CDTF">2024-09-07T19:21:00Z</dcterms:modified>
</cp:coreProperties>
</file>