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9"/>
        <w:gridCol w:w="6453"/>
      </w:tblGrid>
      <w:tr w:rsidR="007B7C80" w:rsidRPr="007B7C80" w14:paraId="1AF97F28" w14:textId="77777777" w:rsidTr="007B7C80">
        <w:trPr>
          <w:trHeight w:val="15599"/>
        </w:trPr>
        <w:tc>
          <w:tcPr>
            <w:tcW w:w="3969" w:type="dxa"/>
          </w:tcPr>
          <w:p w14:paraId="52F6CD4E" w14:textId="79578A41" w:rsidR="007B7C80" w:rsidRPr="00311578" w:rsidRDefault="007B7C80" w:rsidP="00ED0305">
            <w:pPr>
              <w:pStyle w:val="Ttulo3"/>
              <w:rPr>
                <w:lang w:val="es-CO"/>
              </w:rPr>
            </w:pPr>
            <w:r>
              <w:rPr>
                <w:lang w:val="es-CO"/>
              </w:rPr>
              <w:t>Acerca de mi</w:t>
            </w:r>
          </w:p>
          <w:p w14:paraId="77CE3994" w14:textId="0BAC29DB" w:rsidR="007B7C80" w:rsidRDefault="007B7C80" w:rsidP="00DA7FC9">
            <w:pPr>
              <w:jc w:val="both"/>
              <w:rPr>
                <w:lang w:val="es-CO"/>
              </w:rPr>
            </w:pPr>
            <w:r w:rsidRPr="00311578">
              <w:rPr>
                <w:lang w:val="es-CO"/>
              </w:rPr>
              <w:t>Líder, promotor de buenas prácticas y de la calidad, capaz de</w:t>
            </w:r>
            <w:r>
              <w:rPr>
                <w:lang w:val="es-CO"/>
              </w:rPr>
              <w:t xml:space="preserve"> buscar y</w:t>
            </w:r>
            <w:r w:rsidRPr="00311578">
              <w:rPr>
                <w:lang w:val="es-CO"/>
              </w:rPr>
              <w:t xml:space="preserve"> afrontar retos</w:t>
            </w:r>
            <w:r>
              <w:rPr>
                <w:lang w:val="es-CO"/>
              </w:rPr>
              <w:t xml:space="preserve">, </w:t>
            </w:r>
            <w:r w:rsidRPr="00311578">
              <w:rPr>
                <w:lang w:val="es-CO"/>
              </w:rPr>
              <w:t>orientado al logro, optimista y responsable, con sólidos principios éticos y gran disposición para el aprendizaje tanto guiado como autónomo. Mentalidad basada en el análisis de riesgos y anticipación a situaciones que puedan ocasionar resultados inesperados, garantizando el cumplimiento de los objetivos.</w:t>
            </w:r>
          </w:p>
          <w:p w14:paraId="5B4FEA62" w14:textId="77777777" w:rsidR="007B7C80" w:rsidRPr="000A0CEA" w:rsidRDefault="007B7C80" w:rsidP="000A0CEA">
            <w:pPr>
              <w:jc w:val="both"/>
              <w:rPr>
                <w:lang w:val="es-CO"/>
              </w:rPr>
            </w:pPr>
          </w:p>
          <w:p w14:paraId="29759488" w14:textId="16057E0F" w:rsidR="007B7C80" w:rsidRPr="00311578" w:rsidRDefault="007B7C80" w:rsidP="00DA7FC9">
            <w:pPr>
              <w:pStyle w:val="Ttulo3"/>
              <w:rPr>
                <w:rFonts w:eastAsiaTheme="minorEastAsia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</w:pPr>
            <w:r>
              <w:rPr>
                <w:lang w:val="es-CO"/>
              </w:rPr>
              <w:t>i</w:t>
            </w:r>
            <w:r w:rsidRPr="00311578">
              <w:rPr>
                <w:lang w:val="es-CO"/>
              </w:rPr>
              <w:t>NFORMA</w:t>
            </w:r>
            <w:r>
              <w:rPr>
                <w:lang w:val="es-CO"/>
              </w:rPr>
              <w:t>ción personal</w:t>
            </w:r>
          </w:p>
          <w:p w14:paraId="1518889D" w14:textId="77777777" w:rsidR="007B7C80" w:rsidRPr="00311578" w:rsidRDefault="007B7C80" w:rsidP="0092643C">
            <w:pPr>
              <w:rPr>
                <w:lang w:val="es-CO"/>
              </w:rPr>
            </w:pPr>
          </w:p>
          <w:p w14:paraId="11D5CD93" w14:textId="6EF39CC6" w:rsidR="007B7C80" w:rsidRPr="00311578" w:rsidRDefault="007B7C80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>Fecha de nacimiento:</w:t>
            </w:r>
          </w:p>
          <w:p w14:paraId="05C9A271" w14:textId="12D24926" w:rsidR="007B7C80" w:rsidRPr="00311578" w:rsidRDefault="007B7C80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>Jun 16, 1992 (Colombia)</w:t>
            </w:r>
          </w:p>
          <w:p w14:paraId="3BD48683" w14:textId="77777777" w:rsidR="007B7C80" w:rsidRPr="00311578" w:rsidRDefault="007B7C80" w:rsidP="00BA3390">
            <w:pPr>
              <w:rPr>
                <w:lang w:val="es-CO"/>
              </w:rPr>
            </w:pPr>
          </w:p>
          <w:p w14:paraId="21C0C09A" w14:textId="2060F888" w:rsidR="007B7C80" w:rsidRPr="00311578" w:rsidRDefault="007B7C80" w:rsidP="00BA3390">
            <w:pPr>
              <w:rPr>
                <w:lang w:val="es-CO"/>
              </w:rPr>
            </w:pPr>
            <w:r w:rsidRPr="00311578">
              <w:rPr>
                <w:lang w:val="es-CO"/>
              </w:rPr>
              <w:t>Lugar de residencia:</w:t>
            </w:r>
          </w:p>
          <w:p w14:paraId="32959FC9" w14:textId="5EC5E350" w:rsidR="007B7C80" w:rsidRPr="00311578" w:rsidRDefault="007B7C80" w:rsidP="00BA3390">
            <w:pPr>
              <w:rPr>
                <w:spacing w:val="-58"/>
                <w:lang w:val="es-CO"/>
              </w:rPr>
            </w:pPr>
            <w:r w:rsidRPr="00311578">
              <w:rPr>
                <w:lang w:val="es-CO"/>
              </w:rPr>
              <w:t>K 12 #77b – 67</w:t>
            </w:r>
            <w:r w:rsidRPr="00311578">
              <w:rPr>
                <w:spacing w:val="-58"/>
                <w:lang w:val="es-CO"/>
              </w:rPr>
              <w:t xml:space="preserve">, </w:t>
            </w:r>
          </w:p>
          <w:p w14:paraId="5B280BF7" w14:textId="1DCF3E4C" w:rsidR="007B7C80" w:rsidRPr="00311578" w:rsidRDefault="007B7C80" w:rsidP="00BA3390">
            <w:pPr>
              <w:rPr>
                <w:lang w:val="es-CO"/>
              </w:rPr>
            </w:pPr>
            <w:r w:rsidRPr="00311578">
              <w:rPr>
                <w:lang w:val="es-CO"/>
              </w:rPr>
              <w:t>Soledad – Atlántico</w:t>
            </w:r>
          </w:p>
          <w:p w14:paraId="678AF469" w14:textId="77777777" w:rsidR="007B7C80" w:rsidRPr="00311578" w:rsidRDefault="007B7C80" w:rsidP="00BA3390">
            <w:pPr>
              <w:rPr>
                <w:lang w:val="es-CO"/>
              </w:rPr>
            </w:pPr>
          </w:p>
          <w:p w14:paraId="7C59A6A9" w14:textId="7F50DF14" w:rsidR="007B7C80" w:rsidRPr="00311578" w:rsidRDefault="007B7C80" w:rsidP="00E8279B">
            <w:pPr>
              <w:rPr>
                <w:lang w:val="es-CO"/>
              </w:rPr>
            </w:pPr>
            <w:r w:rsidRPr="00311578">
              <w:rPr>
                <w:lang w:val="es-CO"/>
              </w:rPr>
              <w:t>Contacto:</w:t>
            </w:r>
          </w:p>
          <w:p w14:paraId="165B9370" w14:textId="5280183D" w:rsidR="007B7C80" w:rsidRPr="00311578" w:rsidRDefault="007B7C80" w:rsidP="00E8279B">
            <w:pPr>
              <w:rPr>
                <w:lang w:val="es-CO"/>
              </w:rPr>
            </w:pPr>
            <w:r>
              <w:rPr>
                <w:lang w:val="es-CO"/>
              </w:rPr>
              <w:t>3009858518</w:t>
            </w:r>
          </w:p>
          <w:p w14:paraId="1128BE70" w14:textId="7C20B211" w:rsidR="007B7C80" w:rsidRPr="00311578" w:rsidRDefault="007B7C80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 xml:space="preserve"> </w:t>
            </w:r>
          </w:p>
          <w:p w14:paraId="6EB6E2DE" w14:textId="3B404396" w:rsidR="007B7C80" w:rsidRPr="00311578" w:rsidRDefault="007B7C80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>e-mail:</w:t>
            </w:r>
          </w:p>
          <w:p w14:paraId="0FF9D0EF" w14:textId="134E9A2C" w:rsidR="007B7C80" w:rsidRPr="004C0CAC" w:rsidRDefault="007B7C80" w:rsidP="004D3011">
            <w:pPr>
              <w:rPr>
                <w:color w:val="B85A22" w:themeColor="accent2" w:themeShade="BF"/>
                <w:szCs w:val="18"/>
                <w:u w:val="single"/>
                <w:lang w:val="es-CO"/>
              </w:rPr>
            </w:pPr>
            <w:r w:rsidRPr="00311578">
              <w:rPr>
                <w:color w:val="B85A22" w:themeColor="accent2" w:themeShade="BF"/>
                <w:szCs w:val="18"/>
                <w:u w:val="single"/>
                <w:lang w:val="es-CO"/>
              </w:rPr>
              <w:t>emartinezacelas@</w:t>
            </w:r>
            <w:r>
              <w:rPr>
                <w:color w:val="B85A22" w:themeColor="accent2" w:themeShade="BF"/>
                <w:szCs w:val="18"/>
                <w:u w:val="single"/>
                <w:lang w:val="es-CO"/>
              </w:rPr>
              <w:t>gmail</w:t>
            </w:r>
            <w:r w:rsidRPr="00311578">
              <w:rPr>
                <w:color w:val="B85A22" w:themeColor="accent2" w:themeShade="BF"/>
                <w:szCs w:val="18"/>
                <w:u w:val="single"/>
                <w:lang w:val="es-CO"/>
              </w:rPr>
              <w:t>.com</w:t>
            </w:r>
          </w:p>
          <w:p w14:paraId="7DD120A9" w14:textId="72B51C18" w:rsidR="007B7C80" w:rsidRPr="00311578" w:rsidRDefault="007B7C80" w:rsidP="00366C2A">
            <w:pPr>
              <w:pStyle w:val="Ttulo3"/>
              <w:rPr>
                <w:rFonts w:eastAsiaTheme="minorEastAsia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</w:pPr>
            <w:r w:rsidRPr="00311578">
              <w:rPr>
                <w:lang w:val="es-CO"/>
              </w:rPr>
              <w:t>Skills</w:t>
            </w:r>
          </w:p>
          <w:p w14:paraId="77D0E6EB" w14:textId="0735FD27" w:rsidR="007B7C80" w:rsidRPr="00311578" w:rsidRDefault="007B7C80" w:rsidP="00D17D8B">
            <w:p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Lenguajes</w:t>
            </w:r>
          </w:p>
          <w:p w14:paraId="04D424AE" w14:textId="77777777" w:rsidR="007B7C80" w:rsidRPr="00311578" w:rsidRDefault="007B7C80" w:rsidP="00D17D8B">
            <w:pPr>
              <w:rPr>
                <w:sz w:val="16"/>
                <w:szCs w:val="20"/>
                <w:lang w:val="es-CO"/>
              </w:rPr>
            </w:pPr>
          </w:p>
          <w:p w14:paraId="7E14DDBA" w14:textId="5D02E772" w:rsidR="007B7C80" w:rsidRPr="00311578" w:rsidRDefault="007B7C80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Español (nativo)</w:t>
            </w:r>
          </w:p>
          <w:p w14:paraId="3E958477" w14:textId="308EA263" w:rsidR="007B7C80" w:rsidRPr="00311578" w:rsidRDefault="007B7C80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Inglés (A2) - técnico</w:t>
            </w:r>
          </w:p>
          <w:p w14:paraId="3E6D6189" w14:textId="77777777" w:rsidR="007B7C80" w:rsidRPr="00311578" w:rsidRDefault="007B7C80" w:rsidP="00311578">
            <w:pPr>
              <w:rPr>
                <w:sz w:val="16"/>
                <w:szCs w:val="20"/>
                <w:lang w:val="es-CO"/>
              </w:rPr>
            </w:pPr>
          </w:p>
          <w:p w14:paraId="0543A761" w14:textId="6E5D6B43" w:rsidR="007B7C80" w:rsidRPr="00311578" w:rsidRDefault="007B7C80" w:rsidP="00311578">
            <w:p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>Herramientas ofimáticas y tecnológicas</w:t>
            </w:r>
          </w:p>
          <w:p w14:paraId="6094B174" w14:textId="77777777" w:rsidR="007B7C80" w:rsidRPr="00DC56EB" w:rsidRDefault="007B7C80" w:rsidP="00DC56EB">
            <w:pPr>
              <w:rPr>
                <w:sz w:val="16"/>
                <w:szCs w:val="20"/>
                <w:lang w:val="es-CO"/>
              </w:rPr>
            </w:pPr>
          </w:p>
          <w:p w14:paraId="436897AA" w14:textId="77777777" w:rsidR="007B7C80" w:rsidRDefault="007B7C80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 xml:space="preserve">Word, Excel, </w:t>
            </w:r>
            <w:proofErr w:type="spellStart"/>
            <w:r>
              <w:rPr>
                <w:sz w:val="16"/>
                <w:szCs w:val="20"/>
                <w:lang w:val="es-CO"/>
              </w:rPr>
              <w:t>Power</w:t>
            </w:r>
            <w:proofErr w:type="spellEnd"/>
            <w:r>
              <w:rPr>
                <w:sz w:val="16"/>
                <w:szCs w:val="20"/>
                <w:lang w:val="es-CO"/>
              </w:rPr>
              <w:t xml:space="preserve"> BI</w:t>
            </w:r>
          </w:p>
          <w:p w14:paraId="0E909ABE" w14:textId="77777777" w:rsidR="007B7C80" w:rsidRDefault="007B7C80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proofErr w:type="spellStart"/>
            <w:r>
              <w:rPr>
                <w:sz w:val="16"/>
                <w:szCs w:val="20"/>
                <w:lang w:val="es-CO"/>
              </w:rPr>
              <w:t>autoCAD</w:t>
            </w:r>
            <w:proofErr w:type="spellEnd"/>
          </w:p>
          <w:p w14:paraId="76A31D41" w14:textId="6B494F92" w:rsidR="007B7C80" w:rsidRPr="009A0D90" w:rsidRDefault="007B7C80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</w:rPr>
            </w:pPr>
            <w:r w:rsidRPr="009A0D90">
              <w:rPr>
                <w:sz w:val="16"/>
                <w:szCs w:val="20"/>
              </w:rPr>
              <w:t>LGMV</w:t>
            </w:r>
            <w:r>
              <w:rPr>
                <w:sz w:val="16"/>
                <w:szCs w:val="20"/>
              </w:rPr>
              <w:t>, Last LG, PSH</w:t>
            </w:r>
            <w:r w:rsidRPr="009A0D90">
              <w:rPr>
                <w:sz w:val="16"/>
                <w:szCs w:val="20"/>
              </w:rPr>
              <w:t>, Metasys Jonson controls</w:t>
            </w:r>
            <w:r>
              <w:rPr>
                <w:sz w:val="16"/>
                <w:szCs w:val="20"/>
              </w:rPr>
              <w:t>.</w:t>
            </w:r>
          </w:p>
          <w:p w14:paraId="292E512C" w14:textId="1D18EEFA" w:rsidR="007B7C80" w:rsidRDefault="007B7C80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proofErr w:type="spellStart"/>
            <w:r>
              <w:rPr>
                <w:sz w:val="16"/>
                <w:szCs w:val="20"/>
                <w:lang w:val="es-CO"/>
              </w:rPr>
              <w:t>ZelioSoft</w:t>
            </w:r>
            <w:proofErr w:type="spellEnd"/>
          </w:p>
          <w:p w14:paraId="05AAF5ED" w14:textId="49E87A28" w:rsidR="007B7C80" w:rsidRDefault="007B7C80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DC56EB">
              <w:rPr>
                <w:sz w:val="16"/>
                <w:szCs w:val="20"/>
              </w:rPr>
              <w:t xml:space="preserve">Jupiter </w:t>
            </w:r>
            <w:proofErr w:type="spellStart"/>
            <w:r w:rsidRPr="00DC56EB">
              <w:rPr>
                <w:sz w:val="16"/>
                <w:szCs w:val="20"/>
              </w:rPr>
              <w:t>NtBook</w:t>
            </w:r>
            <w:proofErr w:type="spellEnd"/>
            <w:r w:rsidRPr="00DC56EB">
              <w:rPr>
                <w:sz w:val="16"/>
                <w:szCs w:val="20"/>
              </w:rPr>
              <w:t xml:space="preserve">, </w:t>
            </w:r>
            <w:proofErr w:type="spellStart"/>
            <w:r w:rsidRPr="00DC56EB">
              <w:rPr>
                <w:sz w:val="16"/>
                <w:szCs w:val="20"/>
              </w:rPr>
              <w:t>Rstudio</w:t>
            </w:r>
            <w:proofErr w:type="spellEnd"/>
            <w:r w:rsidRPr="00DC56EB">
              <w:rPr>
                <w:sz w:val="16"/>
                <w:szCs w:val="20"/>
              </w:rPr>
              <w:t>, TensorFlow.</w:t>
            </w:r>
            <w:r w:rsidRPr="009A0D90">
              <w:rPr>
                <w:sz w:val="16"/>
                <w:szCs w:val="20"/>
              </w:rPr>
              <w:t xml:space="preserve"> B</w:t>
            </w:r>
            <w:r>
              <w:rPr>
                <w:sz w:val="16"/>
                <w:szCs w:val="20"/>
              </w:rPr>
              <w:t>MS</w:t>
            </w:r>
          </w:p>
          <w:p w14:paraId="43C3BB12" w14:textId="41FF349A" w:rsidR="007B7C80" w:rsidRDefault="007B7C80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proofErr w:type="spellStart"/>
            <w:r>
              <w:rPr>
                <w:sz w:val="16"/>
                <w:szCs w:val="20"/>
                <w:lang w:val="es-CO"/>
              </w:rPr>
              <w:t>Facttal</w:t>
            </w:r>
            <w:proofErr w:type="spellEnd"/>
            <w:r>
              <w:rPr>
                <w:sz w:val="16"/>
                <w:szCs w:val="20"/>
                <w:lang w:val="es-CO"/>
              </w:rPr>
              <w:t>, Trello</w:t>
            </w:r>
          </w:p>
          <w:p w14:paraId="2E6568EA" w14:textId="77777777" w:rsidR="007B7C80" w:rsidRPr="00112F66" w:rsidRDefault="007B7C80" w:rsidP="00112F66">
            <w:pPr>
              <w:rPr>
                <w:sz w:val="16"/>
                <w:szCs w:val="20"/>
                <w:lang w:val="es-CO"/>
              </w:rPr>
            </w:pPr>
          </w:p>
          <w:p w14:paraId="7AA0B856" w14:textId="7977C829" w:rsidR="007B7C80" w:rsidRPr="00311578" w:rsidRDefault="007B7C80" w:rsidP="00D17D8B">
            <w:p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L. de programación</w:t>
            </w:r>
          </w:p>
          <w:p w14:paraId="6569DEAF" w14:textId="77777777" w:rsidR="007B7C80" w:rsidRPr="00311578" w:rsidRDefault="007B7C80" w:rsidP="00D17D8B">
            <w:pPr>
              <w:rPr>
                <w:sz w:val="16"/>
                <w:szCs w:val="20"/>
                <w:lang w:val="es-CO"/>
              </w:rPr>
            </w:pPr>
          </w:p>
          <w:p w14:paraId="09237F50" w14:textId="740EA9AB" w:rsidR="007B7C80" w:rsidRPr="00311578" w:rsidRDefault="007B7C80" w:rsidP="005C4C6E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JavaScript</w:t>
            </w:r>
          </w:p>
          <w:p w14:paraId="199D674F" w14:textId="5986E9E0" w:rsidR="007B7C80" w:rsidRPr="00311578" w:rsidRDefault="007B7C80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Python</w:t>
            </w:r>
          </w:p>
          <w:p w14:paraId="6186B0B5" w14:textId="1A9E772F" w:rsidR="007B7C80" w:rsidRDefault="007B7C80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JAVA</w:t>
            </w:r>
          </w:p>
          <w:p w14:paraId="0E4C7670" w14:textId="77777777" w:rsidR="007B7C80" w:rsidRPr="00311578" w:rsidRDefault="007B7C80" w:rsidP="00DC56EB">
            <w:pPr>
              <w:pStyle w:val="Prrafodelista"/>
              <w:rPr>
                <w:sz w:val="16"/>
                <w:szCs w:val="20"/>
                <w:lang w:val="es-CO"/>
              </w:rPr>
            </w:pPr>
          </w:p>
          <w:p w14:paraId="32A4C8BF" w14:textId="196DE507" w:rsidR="007B7C80" w:rsidRPr="00311578" w:rsidRDefault="007B7C80" w:rsidP="00D17D8B">
            <w:p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>Bases de datos</w:t>
            </w:r>
          </w:p>
          <w:p w14:paraId="60BE059E" w14:textId="77777777" w:rsidR="007B7C80" w:rsidRPr="00311578" w:rsidRDefault="007B7C80" w:rsidP="00D17D8B">
            <w:pPr>
              <w:rPr>
                <w:sz w:val="16"/>
                <w:szCs w:val="20"/>
                <w:lang w:val="es-CO"/>
              </w:rPr>
            </w:pPr>
          </w:p>
          <w:p w14:paraId="1FA80F2A" w14:textId="698442CA" w:rsidR="007B7C80" w:rsidRPr="00311578" w:rsidRDefault="007B7C80" w:rsidP="00D17D8B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MongoDB</w:t>
            </w:r>
            <w:r>
              <w:rPr>
                <w:sz w:val="16"/>
                <w:szCs w:val="20"/>
                <w:lang w:val="es-CO"/>
              </w:rPr>
              <w:t xml:space="preserve">, Redis, </w:t>
            </w:r>
            <w:proofErr w:type="spellStart"/>
            <w:r>
              <w:rPr>
                <w:sz w:val="16"/>
                <w:szCs w:val="20"/>
                <w:lang w:val="es-CO"/>
              </w:rPr>
              <w:t>Firebase</w:t>
            </w:r>
            <w:proofErr w:type="spellEnd"/>
          </w:p>
          <w:p w14:paraId="3F545979" w14:textId="2D9E0E9F" w:rsidR="007B7C80" w:rsidRPr="00955151" w:rsidRDefault="007B7C80" w:rsidP="000A1416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20"/>
                <w:lang w:val="es-CO"/>
              </w:rPr>
            </w:pPr>
            <w:r w:rsidRPr="00955151">
              <w:rPr>
                <w:sz w:val="16"/>
                <w:szCs w:val="20"/>
                <w:lang w:val="es-CO"/>
              </w:rPr>
              <w:t>MySQL</w:t>
            </w:r>
            <w:r>
              <w:rPr>
                <w:sz w:val="16"/>
                <w:szCs w:val="20"/>
                <w:lang w:val="es-CO"/>
              </w:rPr>
              <w:t xml:space="preserve">, </w:t>
            </w:r>
            <w:r w:rsidRPr="00955151">
              <w:rPr>
                <w:sz w:val="16"/>
                <w:szCs w:val="20"/>
                <w:lang w:val="es-CO"/>
              </w:rPr>
              <w:t>PostgreSQL</w:t>
            </w:r>
          </w:p>
          <w:p w14:paraId="4419B8BC" w14:textId="77777777" w:rsidR="007B7C80" w:rsidRPr="00311578" w:rsidRDefault="007B7C80" w:rsidP="00E55693">
            <w:pPr>
              <w:rPr>
                <w:lang w:val="es-CO"/>
              </w:rPr>
            </w:pPr>
          </w:p>
          <w:p w14:paraId="2CD07D9A" w14:textId="77777777" w:rsidR="007B7C80" w:rsidRPr="00311578" w:rsidRDefault="007B7C80" w:rsidP="00E55693">
            <w:pPr>
              <w:rPr>
                <w:lang w:val="es-CO"/>
              </w:rPr>
            </w:pPr>
          </w:p>
          <w:p w14:paraId="565B51F1" w14:textId="77777777" w:rsidR="007B7C80" w:rsidRPr="00311578" w:rsidRDefault="007B7C80" w:rsidP="00366C2A">
            <w:pPr>
              <w:rPr>
                <w:lang w:val="es-CO"/>
              </w:rPr>
            </w:pPr>
          </w:p>
          <w:p w14:paraId="616EC98A" w14:textId="007952BA" w:rsidR="007B7C80" w:rsidRPr="00311578" w:rsidRDefault="007B7C80" w:rsidP="004D3011">
            <w:pPr>
              <w:rPr>
                <w:lang w:val="es-CO"/>
              </w:rPr>
            </w:pPr>
          </w:p>
        </w:tc>
        <w:tc>
          <w:tcPr>
            <w:tcW w:w="6453" w:type="dxa"/>
          </w:tcPr>
          <w:p w14:paraId="3B372633" w14:textId="3E1BA3E3" w:rsidR="007B7C80" w:rsidRPr="00311578" w:rsidRDefault="007B7C80" w:rsidP="00383380">
            <w:pPr>
              <w:pStyle w:val="Ttulo2"/>
              <w:rPr>
                <w:lang w:val="es-CO"/>
              </w:rPr>
            </w:pPr>
            <w:r w:rsidRPr="00311578">
              <w:rPr>
                <w:lang w:val="es-CO"/>
              </w:rPr>
              <w:t>PRERFIL PROFESIONAL</w:t>
            </w:r>
          </w:p>
          <w:p w14:paraId="2FC1B5BE" w14:textId="26838BC4" w:rsidR="007B7C80" w:rsidRDefault="007B7C80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Supervis</w:t>
            </w:r>
            <w:r w:rsidRPr="00311578">
              <w:rPr>
                <w:lang w:val="es-CO"/>
              </w:rPr>
              <w:t>or</w:t>
            </w:r>
            <w:r>
              <w:rPr>
                <w:lang w:val="es-CO"/>
              </w:rPr>
              <w:t xml:space="preserve"> técnico</w:t>
            </w:r>
            <w:r w:rsidRPr="00311578">
              <w:rPr>
                <w:lang w:val="es-CO"/>
              </w:rPr>
              <w:t>,</w:t>
            </w:r>
            <w:r>
              <w:rPr>
                <w:lang w:val="es-CO"/>
              </w:rPr>
              <w:t xml:space="preserve"> </w:t>
            </w:r>
            <w:r w:rsidRPr="00D909EE">
              <w:rPr>
                <w:lang w:val="es-CO"/>
              </w:rPr>
              <w:t xml:space="preserve">especializado en HVAC (aires acondicionados tipo </w:t>
            </w:r>
            <w:proofErr w:type="spellStart"/>
            <w:r w:rsidRPr="00D909EE">
              <w:rPr>
                <w:lang w:val="es-CO"/>
              </w:rPr>
              <w:t>chillers</w:t>
            </w:r>
            <w:proofErr w:type="spellEnd"/>
            <w:r w:rsidRPr="00D909EE">
              <w:rPr>
                <w:lang w:val="es-CO"/>
              </w:rPr>
              <w:t xml:space="preserve">, compactos, </w:t>
            </w:r>
            <w:proofErr w:type="spellStart"/>
            <w:r>
              <w:rPr>
                <w:lang w:val="es-CO"/>
              </w:rPr>
              <w:t>minisplit</w:t>
            </w:r>
            <w:proofErr w:type="spellEnd"/>
            <w:r>
              <w:rPr>
                <w:lang w:val="es-CO"/>
              </w:rPr>
              <w:t xml:space="preserve">, centrales, </w:t>
            </w:r>
            <w:proofErr w:type="spellStart"/>
            <w:r>
              <w:rPr>
                <w:lang w:val="es-CO"/>
              </w:rPr>
              <w:t>pisotecho</w:t>
            </w:r>
            <w:proofErr w:type="spellEnd"/>
            <w:r>
              <w:rPr>
                <w:lang w:val="es-CO"/>
              </w:rPr>
              <w:t xml:space="preserve"> </w:t>
            </w:r>
            <w:r w:rsidRPr="00D909EE">
              <w:rPr>
                <w:lang w:val="es-CO"/>
              </w:rPr>
              <w:t>y sistemas de refrigerante variable</w:t>
            </w:r>
            <w:r>
              <w:rPr>
                <w:lang w:val="es-CO"/>
              </w:rPr>
              <w:t>)</w:t>
            </w:r>
            <w:r w:rsidRPr="00D909EE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con amplio conocimiento y experiencia en </w:t>
            </w:r>
            <w:r w:rsidRPr="00D909EE">
              <w:rPr>
                <w:lang w:val="es-CO"/>
              </w:rPr>
              <w:t>controles y monitoreo automatizados</w:t>
            </w:r>
            <w:r>
              <w:rPr>
                <w:lang w:val="es-CO"/>
              </w:rPr>
              <w:t>, e instrumentación. Con capacidad de</w:t>
            </w:r>
            <w:r w:rsidRPr="00D909EE">
              <w:rPr>
                <w:lang w:val="es-CO"/>
              </w:rPr>
              <w:t xml:space="preserve"> planificación, coordinación, ejecución, control y seguimiento de operaciones, y manejo del personal.</w:t>
            </w:r>
            <w:r>
              <w:rPr>
                <w:lang w:val="es-CO"/>
              </w:rPr>
              <w:t xml:space="preserve"> He afrontado diferentes campos y áreas de conocimiento, </w:t>
            </w:r>
            <w:r w:rsidRPr="00D909EE">
              <w:rPr>
                <w:lang w:val="es-CO"/>
              </w:rPr>
              <w:t xml:space="preserve">en la elaboración de informes técnicos y artefactos de soporte. </w:t>
            </w:r>
          </w:p>
          <w:p w14:paraId="1C43FC1F" w14:textId="58258FF9" w:rsidR="007B7C80" w:rsidRPr="00311578" w:rsidRDefault="007B7C80" w:rsidP="00A56FAF">
            <w:pPr>
              <w:jc w:val="both"/>
              <w:rPr>
                <w:lang w:val="es-CO"/>
              </w:rPr>
            </w:pPr>
            <w:r w:rsidRPr="00D909EE">
              <w:rPr>
                <w:lang w:val="es-CO"/>
              </w:rPr>
              <w:t>Mis conocimientos abarcan la gestión del mantenimiento</w:t>
            </w:r>
            <w:r>
              <w:rPr>
                <w:lang w:val="es-CO"/>
              </w:rPr>
              <w:t xml:space="preserve"> y proyectos</w:t>
            </w:r>
            <w:r w:rsidRPr="00D909EE">
              <w:rPr>
                <w:lang w:val="es-CO"/>
              </w:rPr>
              <w:t>,</w:t>
            </w:r>
            <w:r>
              <w:rPr>
                <w:lang w:val="es-CO"/>
              </w:rPr>
              <w:t xml:space="preserve"> control, vigilancia e implementación</w:t>
            </w:r>
            <w:r w:rsidRPr="00D909EE">
              <w:rPr>
                <w:lang w:val="es-CO"/>
              </w:rPr>
              <w:t xml:space="preserve"> HSEQ, electricidad</w:t>
            </w:r>
            <w:r>
              <w:rPr>
                <w:lang w:val="es-CO"/>
              </w:rPr>
              <w:t xml:space="preserve"> residencial avanzada e industrial intermedia</w:t>
            </w:r>
            <w:r w:rsidRPr="00D909EE">
              <w:rPr>
                <w:lang w:val="es-CO"/>
              </w:rPr>
              <w:t>, circuitos eléctricos</w:t>
            </w:r>
            <w:r>
              <w:rPr>
                <w:lang w:val="es-CO"/>
              </w:rPr>
              <w:t>/electrónicos</w:t>
            </w:r>
            <w:r w:rsidRPr="00D909EE">
              <w:rPr>
                <w:lang w:val="es-CO"/>
              </w:rPr>
              <w:t xml:space="preserve">, mecánica y automatización industrial (tableros de control eléctricos, gestión de edificios y HVAC con controladores Network y VDF). Además, </w:t>
            </w:r>
            <w:r>
              <w:rPr>
                <w:lang w:val="es-CO"/>
              </w:rPr>
              <w:t>poseo habilidades de manejo de herramientas ofimáticas necesarias.</w:t>
            </w:r>
          </w:p>
          <w:p w14:paraId="5972D26F" w14:textId="77777777" w:rsidR="007B7C80" w:rsidRPr="00311578" w:rsidRDefault="007B7C80" w:rsidP="00A56FAF">
            <w:pPr>
              <w:jc w:val="both"/>
              <w:rPr>
                <w:lang w:val="es-CO"/>
              </w:rPr>
            </w:pPr>
          </w:p>
          <w:p w14:paraId="3512585E" w14:textId="15635A23" w:rsidR="007B7C80" w:rsidRPr="00311578" w:rsidRDefault="007B7C80" w:rsidP="00036450">
            <w:pPr>
              <w:pStyle w:val="Ttulo2"/>
              <w:rPr>
                <w:lang w:val="es-CO"/>
              </w:rPr>
            </w:pPr>
            <w:r>
              <w:rPr>
                <w:lang w:val="es-CO"/>
              </w:rPr>
              <w:t>educación</w:t>
            </w:r>
          </w:p>
          <w:p w14:paraId="23A0BDAA" w14:textId="77777777" w:rsidR="007B7C80" w:rsidRDefault="007B7C80" w:rsidP="00B27832">
            <w:pPr>
              <w:rPr>
                <w:b/>
                <w:bCs/>
                <w:lang w:val="es-CO"/>
              </w:rPr>
            </w:pPr>
            <w:r w:rsidRPr="00B27832">
              <w:rPr>
                <w:b/>
                <w:bCs/>
                <w:lang w:val="es-CO"/>
              </w:rPr>
              <w:t>Universidad:</w:t>
            </w:r>
            <w:r w:rsidRPr="00B27832">
              <w:rPr>
                <w:lang w:val="es-CO"/>
              </w:rPr>
              <w:t xml:space="preserve"> Politécnico Gran Colombiano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Ingeniería de Software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 xml:space="preserve">Pregrado </w:t>
            </w:r>
            <w:r>
              <w:rPr>
                <w:b/>
                <w:bCs/>
                <w:lang w:val="es-CO"/>
              </w:rPr>
              <w:t xml:space="preserve">en espera de certificación </w:t>
            </w:r>
          </w:p>
          <w:p w14:paraId="51E2A568" w14:textId="55C8D1F1" w:rsidR="007B7C80" w:rsidRDefault="007B7C80" w:rsidP="00B27832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Grado: 1/octubre/2024</w:t>
            </w:r>
          </w:p>
          <w:p w14:paraId="7D5B166C" w14:textId="6508F4B5" w:rsidR="007B7C80" w:rsidRDefault="007B7C80" w:rsidP="00B27832">
            <w:pPr>
              <w:rPr>
                <w:lang w:val="es-CO"/>
              </w:rPr>
            </w:pPr>
            <w:r w:rsidRPr="00B27832">
              <w:rPr>
                <w:b/>
                <w:bCs/>
                <w:lang w:val="es-CO"/>
              </w:rPr>
              <w:t>Código:</w:t>
            </w:r>
            <w:r w:rsidRPr="00B27832">
              <w:rPr>
                <w:lang w:val="es-CO"/>
              </w:rPr>
              <w:t xml:space="preserve"> 1921980017</w:t>
            </w:r>
          </w:p>
          <w:p w14:paraId="5FE51301" w14:textId="77777777" w:rsidR="007B7C80" w:rsidRPr="00B27832" w:rsidRDefault="007B7C80" w:rsidP="00B27832">
            <w:pPr>
              <w:rPr>
                <w:lang w:val="es-CO"/>
              </w:rPr>
            </w:pPr>
          </w:p>
          <w:p w14:paraId="2A783036" w14:textId="1F093944" w:rsidR="007B7C80" w:rsidRDefault="007B7C80" w:rsidP="00B27832">
            <w:pPr>
              <w:rPr>
                <w:lang w:val="es-CO"/>
              </w:rPr>
            </w:pPr>
            <w:r w:rsidRPr="00B27832">
              <w:rPr>
                <w:b/>
                <w:bCs/>
                <w:lang w:val="es-CO"/>
              </w:rPr>
              <w:t>Universidad:</w:t>
            </w:r>
            <w:r w:rsidRPr="00B27832">
              <w:rPr>
                <w:lang w:val="es-CO"/>
              </w:rPr>
              <w:t xml:space="preserve"> SENA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Tecnólogo en ADSI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Graduado</w:t>
            </w:r>
            <w:r>
              <w:rPr>
                <w:b/>
                <w:bCs/>
                <w:lang w:val="es-CO"/>
              </w:rPr>
              <w:t>:</w:t>
            </w:r>
            <w:r w:rsidRPr="00B27832">
              <w:rPr>
                <w:lang w:val="es-CO"/>
              </w:rPr>
              <w:t xml:space="preserve"> 2016 - 2018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Código:</w:t>
            </w:r>
            <w:r w:rsidRPr="00B27832">
              <w:rPr>
                <w:lang w:val="es-CO"/>
              </w:rPr>
              <w:t xml:space="preserve"> 40267391</w:t>
            </w:r>
          </w:p>
          <w:p w14:paraId="1D6630D5" w14:textId="77777777" w:rsidR="007B7C80" w:rsidRPr="00B27832" w:rsidRDefault="007B7C80" w:rsidP="00B27832">
            <w:pPr>
              <w:rPr>
                <w:lang w:val="es-CO"/>
              </w:rPr>
            </w:pPr>
          </w:p>
          <w:p w14:paraId="5FDE4E93" w14:textId="77777777" w:rsidR="007B7C80" w:rsidRPr="00B27832" w:rsidRDefault="007B7C80" w:rsidP="00B27832">
            <w:pPr>
              <w:rPr>
                <w:b/>
                <w:bCs/>
                <w:lang w:val="es-CO"/>
              </w:rPr>
            </w:pPr>
            <w:r w:rsidRPr="00B27832">
              <w:rPr>
                <w:b/>
                <w:bCs/>
                <w:lang w:val="es-CO"/>
              </w:rPr>
              <w:t>Colegio:</w:t>
            </w:r>
            <w:r w:rsidRPr="00B27832">
              <w:rPr>
                <w:lang w:val="es-CO"/>
              </w:rPr>
              <w:t xml:space="preserve"> I.E.T. Francisco de Paula Santander (Soledad – Atlántico)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Diploma de Educación Secundaria Técnica</w:t>
            </w:r>
            <w:r w:rsidRPr="00B27832">
              <w:rPr>
                <w:lang w:val="es-CO"/>
              </w:rPr>
              <w:br/>
              <w:t>(Énfasis en Electricidad y énfasis en Mantenimiento y Reparación de Computadoras)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Acta de Graduación #005-2007</w:t>
            </w:r>
          </w:p>
          <w:p w14:paraId="4D6C8D4B" w14:textId="77777777" w:rsidR="007B7C80" w:rsidRDefault="007B7C80" w:rsidP="0029691D">
            <w:pPr>
              <w:rPr>
                <w:lang w:val="es-CO"/>
              </w:rPr>
            </w:pPr>
          </w:p>
          <w:p w14:paraId="186444B6" w14:textId="77777777" w:rsidR="007B7C80" w:rsidRDefault="007B7C80" w:rsidP="0074681F">
            <w:pPr>
              <w:rPr>
                <w:lang w:val="es-CO" w:bidi="es-ES"/>
              </w:rPr>
            </w:pPr>
          </w:p>
          <w:p w14:paraId="54974355" w14:textId="77777777" w:rsidR="007B7C80" w:rsidRDefault="007B7C80" w:rsidP="0074681F">
            <w:pPr>
              <w:rPr>
                <w:lang w:val="es-CO" w:bidi="es-ES"/>
              </w:rPr>
            </w:pPr>
          </w:p>
          <w:p w14:paraId="55C42890" w14:textId="77777777" w:rsidR="007B7C80" w:rsidRPr="00D41536" w:rsidRDefault="007B7C80" w:rsidP="0074681F">
            <w:pPr>
              <w:rPr>
                <w:lang w:val="es-CO" w:bidi="es-ES"/>
              </w:rPr>
            </w:pPr>
          </w:p>
          <w:p w14:paraId="0DBC96ED" w14:textId="3ED02431" w:rsidR="007B7C80" w:rsidRPr="00311578" w:rsidRDefault="007B7C80" w:rsidP="00036450">
            <w:pPr>
              <w:rPr>
                <w:lang w:val="es-CO"/>
              </w:rPr>
            </w:pPr>
            <w:r w:rsidRPr="00311578">
              <w:rPr>
                <w:lang w:val="es-CO" w:bidi="es-ES"/>
              </w:rPr>
              <w:t xml:space="preserve"> </w:t>
            </w:r>
          </w:p>
          <w:p w14:paraId="6252BBBF" w14:textId="28AE3330" w:rsidR="007B7C80" w:rsidRPr="00311578" w:rsidRDefault="007B7C80" w:rsidP="00383380">
            <w:pPr>
              <w:rPr>
                <w:color w:val="FFFFFF" w:themeColor="background1"/>
                <w:lang w:val="es-CO"/>
              </w:rPr>
            </w:pPr>
          </w:p>
        </w:tc>
      </w:tr>
    </w:tbl>
    <w:p w14:paraId="25D1DF55" w14:textId="1F95A4F0" w:rsidR="00B3116A" w:rsidRDefault="007B7C80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D87C3" wp14:editId="7AE54FCA">
                <wp:simplePos x="0" y="0"/>
                <wp:positionH relativeFrom="margin">
                  <wp:posOffset>2714534</wp:posOffset>
                </wp:positionH>
                <wp:positionV relativeFrom="paragraph">
                  <wp:posOffset>-10813688</wp:posOffset>
                </wp:positionV>
                <wp:extent cx="4021050" cy="903383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050" cy="903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3035D5" w14:textId="77777777" w:rsidR="007B7C80" w:rsidRDefault="007B7C80" w:rsidP="007B7C80">
                            <w:pPr>
                              <w:rPr>
                                <w:sz w:val="44"/>
                                <w:szCs w:val="52"/>
                                <w:lang w:val="es-ES"/>
                              </w:rPr>
                            </w:pPr>
                            <w:r w:rsidRPr="00A36385">
                              <w:rPr>
                                <w:sz w:val="44"/>
                                <w:szCs w:val="52"/>
                                <w:lang w:val="es-ES"/>
                              </w:rPr>
                              <w:t>Eric Arturo Martinez Acelas</w:t>
                            </w:r>
                          </w:p>
                          <w:p w14:paraId="6B8DD2D1" w14:textId="77777777" w:rsidR="007B7C80" w:rsidRPr="00DC56EB" w:rsidRDefault="007B7C80" w:rsidP="007B7C80">
                            <w:pPr>
                              <w:rPr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  <w:lang w:val="es-ES"/>
                              </w:rPr>
                              <w:t>Id: 1140851982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D87C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13.75pt;margin-top:-851.45pt;width:316.6pt;height:71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" filled="f" stroked="f">
                <v:textbox>
                  <w:txbxContent>
                    <w:p w14:paraId="033035D5" w14:textId="77777777" w:rsidR="007B7C80" w:rsidRDefault="007B7C80" w:rsidP="007B7C80">
                      <w:pPr>
                        <w:rPr>
                          <w:sz w:val="44"/>
                          <w:szCs w:val="52"/>
                          <w:lang w:val="es-ES"/>
                        </w:rPr>
                      </w:pPr>
                      <w:r w:rsidRPr="00A36385">
                        <w:rPr>
                          <w:sz w:val="44"/>
                          <w:szCs w:val="52"/>
                          <w:lang w:val="es-ES"/>
                        </w:rPr>
                        <w:t>Eric Arturo Martinez Acelas</w:t>
                      </w:r>
                    </w:p>
                    <w:p w14:paraId="6B8DD2D1" w14:textId="77777777" w:rsidR="007B7C80" w:rsidRPr="00DC56EB" w:rsidRDefault="007B7C80" w:rsidP="007B7C80">
                      <w:pPr>
                        <w:rPr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sz w:val="32"/>
                          <w:szCs w:val="40"/>
                          <w:lang w:val="es-ES"/>
                        </w:rPr>
                        <w:t>Id: 1140851982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1578">
        <w:rPr>
          <w:noProof/>
          <w:lang w:val="es-CO"/>
        </w:rPr>
        <w:drawing>
          <wp:anchor distT="0" distB="0" distL="114300" distR="114300" simplePos="0" relativeHeight="251671552" behindDoc="0" locked="0" layoutInCell="1" allowOverlap="1" wp14:anchorId="31CBACA7" wp14:editId="32BF8463">
            <wp:simplePos x="0" y="0"/>
            <wp:positionH relativeFrom="column">
              <wp:posOffset>1045845</wp:posOffset>
            </wp:positionH>
            <wp:positionV relativeFrom="paragraph">
              <wp:posOffset>-10897597</wp:posOffset>
            </wp:positionV>
            <wp:extent cx="1341664" cy="1285808"/>
            <wp:effectExtent l="76200" t="57150" r="49530" b="8102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19967"/>
                    <a:stretch/>
                  </pic:blipFill>
                  <pic:spPr bwMode="auto">
                    <a:xfrm>
                      <a:off x="0" y="0"/>
                      <a:ext cx="1341664" cy="128580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1268" w:tblpY="-1613"/>
        <w:tblOverlap w:val="never"/>
        <w:tblW w:w="83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110"/>
      </w:tblGrid>
      <w:tr w:rsidR="00B3116A" w:rsidRPr="00D83C6E" w14:paraId="5A225104" w14:textId="77777777" w:rsidTr="00A27409">
        <w:tc>
          <w:tcPr>
            <w:tcW w:w="4253" w:type="dxa"/>
          </w:tcPr>
          <w:p w14:paraId="780A9F95" w14:textId="4F0C0856" w:rsidR="00B3116A" w:rsidRPr="00311578" w:rsidRDefault="00B3116A" w:rsidP="00A27409">
            <w:pPr>
              <w:pStyle w:val="Ttulo2"/>
              <w:ind w:right="-3791"/>
              <w:rPr>
                <w:lang w:val="es-CO"/>
              </w:rPr>
            </w:pPr>
            <w:r>
              <w:rPr>
                <w:lang w:val="es-CO"/>
              </w:rPr>
              <w:lastRenderedPageBreak/>
              <w:t>Experiencia laboral</w:t>
            </w:r>
          </w:p>
          <w:p w14:paraId="464D11F8" w14:textId="77777777" w:rsidR="00542A66" w:rsidRDefault="00542A66" w:rsidP="00B3116A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Cargo:</w:t>
            </w:r>
            <w:r w:rsidRPr="00542A66">
              <w:rPr>
                <w:lang w:val="es-CO"/>
              </w:rPr>
              <w:t xml:space="preserve"> Supervisor Técnico </w:t>
            </w:r>
          </w:p>
          <w:p w14:paraId="3024EF44" w14:textId="77777777" w:rsidR="00542A66" w:rsidRDefault="00542A66" w:rsidP="00B3116A">
            <w:pPr>
              <w:rPr>
                <w:b/>
                <w:bCs/>
                <w:lang w:val="es-CO"/>
              </w:rPr>
            </w:pPr>
            <w:r w:rsidRPr="00542A66">
              <w:rPr>
                <w:b/>
                <w:bCs/>
                <w:lang w:val="es-CO"/>
              </w:rPr>
              <w:t xml:space="preserve">Logro: </w:t>
            </w:r>
          </w:p>
          <w:p w14:paraId="32180A7A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Ascendido a supervisor abril 2019</w:t>
            </w:r>
          </w:p>
          <w:p w14:paraId="1E570E94" w14:textId="77777777" w:rsidR="00542A66" w:rsidRPr="007B7C80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</w:pPr>
            <w:proofErr w:type="spellStart"/>
            <w:r w:rsidRPr="007B7C80">
              <w:t>Chillert</w:t>
            </w:r>
            <w:proofErr w:type="spellEnd"/>
            <w:r w:rsidRPr="007B7C80">
              <w:t xml:space="preserve"> service partner program of LG electronics </w:t>
            </w:r>
          </w:p>
          <w:p w14:paraId="169BAEAD" w14:textId="77777777" w:rsidR="00542A66" w:rsidRDefault="00542A66" w:rsidP="00542A66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Empresa:</w:t>
            </w:r>
            <w:r w:rsidRPr="00542A66">
              <w:rPr>
                <w:lang w:val="es-CO"/>
              </w:rPr>
              <w:t xml:space="preserve"> VRF Ingeniería S.A.S.</w:t>
            </w:r>
          </w:p>
          <w:p w14:paraId="37C2CD1C" w14:textId="77777777" w:rsidR="00542A66" w:rsidRDefault="00542A66" w:rsidP="00542A66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4D30F91B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Auditoría, Inspección y levantamiento general de equipos e infraestructura. </w:t>
            </w:r>
          </w:p>
          <w:p w14:paraId="4C7BB45F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Planificación de proyectos y mantenimientos de equipos.</w:t>
            </w:r>
          </w:p>
          <w:p w14:paraId="26CF19A5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Coordinación y divulgación del plan de trabajo. </w:t>
            </w:r>
          </w:p>
          <w:p w14:paraId="0D4339E8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Reuniones, capacitaciones y charlas técnicas/HSEQ previo y periódico. </w:t>
            </w:r>
          </w:p>
          <w:p w14:paraId="181FE976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Generación de documentación necesaria. </w:t>
            </w:r>
          </w:p>
          <w:p w14:paraId="52EA1CCA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Control horario y de personal de actividades.</w:t>
            </w:r>
          </w:p>
          <w:p w14:paraId="6BD1FC38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Gestión logística de adquisición y control de recursos. </w:t>
            </w:r>
          </w:p>
          <w:p w14:paraId="4D79CCEB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Gestión de requisición y compra de recursos. </w:t>
            </w:r>
          </w:p>
          <w:p w14:paraId="14BB265C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Apoyo ejecución de proyectos y mantenimientos. </w:t>
            </w:r>
          </w:p>
          <w:p w14:paraId="2CF8F974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Participación activa en seguridad industrial. </w:t>
            </w:r>
          </w:p>
          <w:p w14:paraId="5720EBC9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Entrega de actividades a clientes/gerentes/jefe. </w:t>
            </w:r>
          </w:p>
          <w:p w14:paraId="6A247439" w14:textId="77777777" w:rsidR="00542A66" w:rsidRDefault="00542A66" w:rsidP="00542A6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Levantamiento de información oportuna de parámetros y diagnósticos de equipos orientado a predicción de daños/paro de operación. </w:t>
            </w:r>
          </w:p>
          <w:p w14:paraId="7ADEEAA2" w14:textId="77777777" w:rsidR="00542A66" w:rsidRDefault="00542A66" w:rsidP="00542A66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Duración del empleo:</w:t>
            </w:r>
            <w:r w:rsidRPr="00542A66">
              <w:rPr>
                <w:lang w:val="es-CO"/>
              </w:rPr>
              <w:t xml:space="preserve"> </w:t>
            </w:r>
          </w:p>
          <w:p w14:paraId="06FF73CC" w14:textId="77777777" w:rsidR="00542A66" w:rsidRDefault="00542A66" w:rsidP="00542A66">
            <w:pPr>
              <w:rPr>
                <w:lang w:val="es-CO"/>
              </w:rPr>
            </w:pPr>
            <w:r w:rsidRPr="00542A66">
              <w:rPr>
                <w:lang w:val="es-CO"/>
              </w:rPr>
              <w:t xml:space="preserve">abr. de 2016 - Actualidad </w:t>
            </w:r>
          </w:p>
          <w:p w14:paraId="171164CE" w14:textId="42A9CBE2" w:rsidR="00B3116A" w:rsidRDefault="00542A66" w:rsidP="00542A66">
            <w:pPr>
              <w:rPr>
                <w:lang w:val="es-CO"/>
              </w:rPr>
            </w:pPr>
            <w:r w:rsidRPr="00542A66">
              <w:rPr>
                <w:lang w:val="es-CO"/>
              </w:rPr>
              <w:t xml:space="preserve">Colombia </w:t>
            </w:r>
          </w:p>
          <w:p w14:paraId="642BF3D5" w14:textId="77777777" w:rsidR="00540600" w:rsidRDefault="00540600" w:rsidP="00542A66">
            <w:pPr>
              <w:rPr>
                <w:lang w:val="es-CO"/>
              </w:rPr>
            </w:pPr>
          </w:p>
          <w:p w14:paraId="16A91224" w14:textId="171B748D" w:rsidR="00540600" w:rsidRDefault="00540600" w:rsidP="00540600">
            <w:pPr>
              <w:rPr>
                <w:lang w:val="es-CO" w:bidi="es-ES"/>
              </w:rPr>
            </w:pPr>
            <w:r w:rsidRPr="00B02F6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T</w:t>
            </w:r>
            <w:r>
              <w:rPr>
                <w:lang w:val="es-CO" w:bidi="es-ES"/>
              </w:rPr>
              <w:t>é</w:t>
            </w:r>
            <w:r w:rsidRPr="00D41536">
              <w:rPr>
                <w:lang w:val="es-CO" w:bidi="es-ES"/>
              </w:rPr>
              <w:t xml:space="preserve">cnico </w:t>
            </w:r>
            <w:r>
              <w:rPr>
                <w:lang w:val="es-CO" w:bidi="es-ES"/>
              </w:rPr>
              <w:t xml:space="preserve">líder </w:t>
            </w:r>
            <w:r w:rsidRPr="00D41536">
              <w:rPr>
                <w:lang w:val="es-CO" w:bidi="es-ES"/>
              </w:rPr>
              <w:t xml:space="preserve">en climatización </w:t>
            </w:r>
          </w:p>
          <w:p w14:paraId="6F29B12A" w14:textId="77777777" w:rsidR="00540600" w:rsidRDefault="00540600" w:rsidP="00540600">
            <w:pPr>
              <w:rPr>
                <w:lang w:val="es-CO" w:bidi="es-ES"/>
              </w:rPr>
            </w:pPr>
            <w:r w:rsidRPr="007B5343">
              <w:rPr>
                <w:b/>
                <w:bCs/>
                <w:lang w:val="es-CO" w:bidi="es-ES"/>
              </w:rPr>
              <w:t>Empresa:</w:t>
            </w:r>
            <w:r>
              <w:rPr>
                <w:lang w:val="es-CO" w:bidi="es-ES"/>
              </w:rPr>
              <w:t xml:space="preserve"> </w:t>
            </w:r>
            <w:r w:rsidRPr="00D41536">
              <w:rPr>
                <w:lang w:val="es-CO" w:bidi="es-ES"/>
              </w:rPr>
              <w:t xml:space="preserve">Global Outsourcing Ingenieros S.A.S. </w:t>
            </w:r>
          </w:p>
          <w:p w14:paraId="2D7E7A0A" w14:textId="77777777" w:rsidR="00540600" w:rsidRDefault="00540600" w:rsidP="00540600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681CAD1E" w14:textId="77777777" w:rsidR="00540600" w:rsidRDefault="00540600" w:rsidP="00540600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Inspección, Instalación, mantenimiento y diagnóstico técnico de AC</w:t>
            </w:r>
            <w:r w:rsidRPr="00542A66">
              <w:rPr>
                <w:lang w:val="es-CO"/>
              </w:rPr>
              <w:t xml:space="preserve">. </w:t>
            </w:r>
          </w:p>
          <w:p w14:paraId="2F2A4FC9" w14:textId="77777777" w:rsidR="00540600" w:rsidRDefault="00540600" w:rsidP="00540600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Mantener al día documentación de equipos HV y reportes técnicos.</w:t>
            </w:r>
          </w:p>
          <w:p w14:paraId="29A3DB0B" w14:textId="3573B1A7" w:rsidR="00540600" w:rsidRPr="00540600" w:rsidRDefault="00540600" w:rsidP="00540600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Apoyar y recibir servicios técnicos del grupo de trabajo.</w:t>
            </w:r>
          </w:p>
          <w:p w14:paraId="05439D7A" w14:textId="77777777" w:rsidR="00540600" w:rsidRDefault="00540600" w:rsidP="00540600">
            <w:pPr>
              <w:rPr>
                <w:lang w:val="es-CO" w:bidi="es-ES"/>
              </w:rPr>
            </w:pPr>
            <w:r w:rsidRPr="007B5343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0DFD016D" w14:textId="77777777" w:rsidR="00540600" w:rsidRDefault="00540600" w:rsidP="00540600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3 meses feb. de 2016 – abr. de 2016 </w:t>
            </w:r>
          </w:p>
          <w:p w14:paraId="3E2C7D9A" w14:textId="77777777" w:rsidR="00540600" w:rsidRDefault="00540600" w:rsidP="00540600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09B59886" w14:textId="77777777" w:rsidR="00540600" w:rsidRDefault="00540600" w:rsidP="00542A66">
            <w:pPr>
              <w:rPr>
                <w:lang w:val="es-CO"/>
              </w:rPr>
            </w:pPr>
          </w:p>
          <w:p w14:paraId="2086C183" w14:textId="031DC460" w:rsidR="00B3116A" w:rsidRPr="00311578" w:rsidRDefault="00B3116A" w:rsidP="00BC0DF3">
            <w:pPr>
              <w:rPr>
                <w:lang w:val="es-CO"/>
              </w:rPr>
            </w:pPr>
          </w:p>
        </w:tc>
        <w:tc>
          <w:tcPr>
            <w:tcW w:w="4110" w:type="dxa"/>
          </w:tcPr>
          <w:p w14:paraId="6CBA84F2" w14:textId="77777777" w:rsidR="00B3116A" w:rsidRPr="00311578" w:rsidRDefault="00B3116A" w:rsidP="00A27409">
            <w:pPr>
              <w:rPr>
                <w:lang w:val="es-CO" w:bidi="es-ES"/>
              </w:rPr>
            </w:pPr>
          </w:p>
          <w:p w14:paraId="57ABE3D8" w14:textId="40366496" w:rsidR="00BC0DF3" w:rsidRPr="00540600" w:rsidRDefault="00B3116A" w:rsidP="00540600">
            <w:pPr>
              <w:rPr>
                <w:b/>
                <w:bCs/>
                <w:lang w:val="es-CO" w:bidi="es-ES"/>
              </w:rPr>
            </w:pPr>
            <w:r w:rsidRPr="00311578">
              <w:rPr>
                <w:lang w:val="es-CO" w:bidi="es-ES"/>
              </w:rPr>
              <w:br/>
            </w:r>
          </w:p>
          <w:p w14:paraId="7850BBC8" w14:textId="77777777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T</w:t>
            </w:r>
            <w:r>
              <w:rPr>
                <w:lang w:val="es-CO" w:bidi="es-ES"/>
              </w:rPr>
              <w:t>é</w:t>
            </w:r>
            <w:r w:rsidRPr="00D41536">
              <w:rPr>
                <w:lang w:val="es-CO" w:bidi="es-ES"/>
              </w:rPr>
              <w:t xml:space="preserve">cnico en mantenimiento </w:t>
            </w:r>
          </w:p>
          <w:p w14:paraId="2D6CE1A2" w14:textId="5A269CD4" w:rsidR="00540600" w:rsidRDefault="00BC0DF3" w:rsidP="00540600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OINSAT S.A.S. </w:t>
            </w:r>
          </w:p>
          <w:p w14:paraId="4518C1E4" w14:textId="77777777" w:rsidR="00540600" w:rsidRDefault="00540600" w:rsidP="00540600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61D330F3" w14:textId="77777777" w:rsidR="00540600" w:rsidRDefault="00540600" w:rsidP="00540600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Inspección, Instalación, mantenimiento y diagnóstico técnico de AC</w:t>
            </w:r>
            <w:r w:rsidRPr="00542A66">
              <w:rPr>
                <w:lang w:val="es-CO"/>
              </w:rPr>
              <w:t xml:space="preserve">. </w:t>
            </w:r>
          </w:p>
          <w:p w14:paraId="2A201FB3" w14:textId="746B2099" w:rsidR="00540600" w:rsidRPr="00540600" w:rsidRDefault="00540600" w:rsidP="00BC0DF3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Mantener al día documentación de equipos HV y reportes técnicos.</w:t>
            </w:r>
          </w:p>
          <w:p w14:paraId="6E56F3E9" w14:textId="77777777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8D814B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1 año y 11 meses feb. de 2014 – dic. de 2015 </w:t>
            </w:r>
          </w:p>
          <w:p w14:paraId="349EF5F6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514EBD86" w14:textId="77777777" w:rsidR="00BC0DF3" w:rsidRDefault="00BC0DF3" w:rsidP="00BC0DF3">
            <w:pPr>
              <w:rPr>
                <w:lang w:val="es-CO" w:bidi="es-ES"/>
              </w:rPr>
            </w:pPr>
          </w:p>
          <w:p w14:paraId="54C9B1BE" w14:textId="77777777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Contratista Aire acondicionado </w:t>
            </w:r>
          </w:p>
          <w:p w14:paraId="1F3BF1D7" w14:textId="77777777" w:rsidR="005340D0" w:rsidRDefault="00BC0DF3" w:rsidP="005340D0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RAMIRO HERRERA SAS </w:t>
            </w:r>
          </w:p>
          <w:p w14:paraId="59B99474" w14:textId="77777777" w:rsidR="005340D0" w:rsidRDefault="005340D0" w:rsidP="005340D0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58B4ADB9" w14:textId="78E7D154" w:rsidR="00BC0DF3" w:rsidRPr="005340D0" w:rsidRDefault="005340D0" w:rsidP="00437238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 w:bidi="es-ES"/>
              </w:rPr>
            </w:pPr>
            <w:r w:rsidRPr="005340D0">
              <w:rPr>
                <w:lang w:val="es-CO"/>
              </w:rPr>
              <w:t xml:space="preserve">Inspección, Instalación, mantenimiento y diagnóstico técnico de AC. </w:t>
            </w:r>
          </w:p>
          <w:p w14:paraId="26797B09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D71C02B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1 año y 1 mes ene 2013 - feb 2014 </w:t>
            </w:r>
          </w:p>
          <w:p w14:paraId="2FE5F86E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24786064" w14:textId="77777777" w:rsidR="00BC0DF3" w:rsidRDefault="00BC0DF3" w:rsidP="00BC0DF3">
            <w:pPr>
              <w:rPr>
                <w:lang w:val="es-CO" w:bidi="es-ES"/>
              </w:rPr>
            </w:pPr>
          </w:p>
          <w:p w14:paraId="39169A4B" w14:textId="60A5F359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Aux. Técnico de Electricista </w:t>
            </w:r>
            <w:r w:rsidR="0066327F">
              <w:rPr>
                <w:lang w:val="es-CO" w:bidi="es-ES"/>
              </w:rPr>
              <w:t>y varios</w:t>
            </w:r>
          </w:p>
          <w:p w14:paraId="6529E333" w14:textId="77777777" w:rsidR="0066327F" w:rsidRDefault="00BC0DF3" w:rsidP="0066327F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TRANSNAVAL Ltda</w:t>
            </w:r>
            <w:r>
              <w:rPr>
                <w:lang w:val="es-CO" w:bidi="es-ES"/>
              </w:rPr>
              <w:t>.</w:t>
            </w:r>
            <w:r w:rsidRPr="00D41536">
              <w:rPr>
                <w:lang w:val="es-CO" w:bidi="es-ES"/>
              </w:rPr>
              <w:t xml:space="preserve"> </w:t>
            </w:r>
          </w:p>
          <w:p w14:paraId="12FDFF8F" w14:textId="77777777" w:rsidR="0066327F" w:rsidRDefault="0066327F" w:rsidP="0066327F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332A1167" w14:textId="7488DF5E" w:rsidR="00BC0DF3" w:rsidRDefault="0066327F" w:rsidP="00BC0DF3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 w:bidi="es-ES"/>
              </w:rPr>
            </w:pPr>
            <w:r w:rsidRPr="005340D0">
              <w:rPr>
                <w:lang w:val="es-CO"/>
              </w:rPr>
              <w:t xml:space="preserve">Inspección, Instalación, mantenimiento y diagnóstico técnico de AC. </w:t>
            </w:r>
          </w:p>
          <w:p w14:paraId="654F8F06" w14:textId="73E9A438" w:rsidR="0066327F" w:rsidRDefault="0066327F" w:rsidP="00BC0DF3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 w:bidi="es-ES"/>
              </w:rPr>
            </w:pPr>
            <w:r>
              <w:rPr>
                <w:lang w:val="es-CO"/>
              </w:rPr>
              <w:t>Instalación de red eléctrica de remolcador.</w:t>
            </w:r>
          </w:p>
          <w:p w14:paraId="52BCA9A2" w14:textId="5147967E" w:rsidR="0066327F" w:rsidRDefault="0066327F" w:rsidP="00BC0DF3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 w:bidi="es-ES"/>
              </w:rPr>
            </w:pPr>
            <w:r>
              <w:rPr>
                <w:lang w:val="es-CO"/>
              </w:rPr>
              <w:t>Apoyo en reparaciones eléctricas en montacargas.</w:t>
            </w:r>
          </w:p>
          <w:p w14:paraId="4DB09246" w14:textId="3F1C2FD1" w:rsidR="0066327F" w:rsidRPr="0066327F" w:rsidRDefault="0066327F" w:rsidP="009725E6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 w:bidi="es-ES"/>
              </w:rPr>
            </w:pPr>
            <w:r w:rsidRPr="0066327F">
              <w:rPr>
                <w:lang w:val="es-CO"/>
              </w:rPr>
              <w:t xml:space="preserve">Apoyo en instalación eléctricas y de </w:t>
            </w:r>
            <w:proofErr w:type="spellStart"/>
            <w:r w:rsidRPr="0066327F">
              <w:rPr>
                <w:lang w:val="es-CO"/>
              </w:rPr>
              <w:t>izaje</w:t>
            </w:r>
            <w:proofErr w:type="spellEnd"/>
            <w:r w:rsidRPr="0066327F">
              <w:rPr>
                <w:lang w:val="es-CO"/>
              </w:rPr>
              <w:t xml:space="preserve"> de motores remolcador.</w:t>
            </w:r>
          </w:p>
          <w:p w14:paraId="3EDEDF09" w14:textId="1C4E4BA1" w:rsidR="0066327F" w:rsidRPr="0066327F" w:rsidRDefault="0066327F" w:rsidP="00BC0DF3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 w:bidi="es-ES"/>
              </w:rPr>
            </w:pPr>
            <w:r>
              <w:rPr>
                <w:lang w:val="es-CO"/>
              </w:rPr>
              <w:t>Apoyo en oficios varios.</w:t>
            </w:r>
          </w:p>
          <w:p w14:paraId="6FEA744E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07CD70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6 meses jun 2012 - dic 2012 </w:t>
            </w:r>
          </w:p>
          <w:p w14:paraId="20515F8A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6CCAF59D" w14:textId="77777777" w:rsidR="00BC0DF3" w:rsidRDefault="00BC0DF3" w:rsidP="00BC0DF3">
            <w:pPr>
              <w:rPr>
                <w:lang w:val="es-CO" w:bidi="es-ES"/>
              </w:rPr>
            </w:pPr>
          </w:p>
          <w:p w14:paraId="413D88FD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Contratista Aire acondicionado </w:t>
            </w:r>
          </w:p>
          <w:p w14:paraId="69978609" w14:textId="77777777" w:rsidR="0066327F" w:rsidRDefault="00BC0DF3" w:rsidP="0066327F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TECNIFRÍO SAS </w:t>
            </w:r>
          </w:p>
          <w:p w14:paraId="74FDEED1" w14:textId="77777777" w:rsidR="0066327F" w:rsidRDefault="0066327F" w:rsidP="0066327F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70BD1C9C" w14:textId="43E0DC10" w:rsidR="00BC0DF3" w:rsidRPr="0066327F" w:rsidRDefault="0066327F" w:rsidP="00BC0DF3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 w:bidi="es-ES"/>
              </w:rPr>
            </w:pPr>
            <w:r w:rsidRPr="005340D0">
              <w:rPr>
                <w:lang w:val="es-CO"/>
              </w:rPr>
              <w:t xml:space="preserve">Inspección, Instalación, mantenimiento y diagnóstico técnico de AC. </w:t>
            </w:r>
          </w:p>
          <w:p w14:paraId="21FF908C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645918B5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5 meses ene 2012 - jun 2012 </w:t>
            </w:r>
          </w:p>
          <w:p w14:paraId="4915CD6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>Colombia</w:t>
            </w:r>
          </w:p>
          <w:p w14:paraId="10CB37DF" w14:textId="77777777" w:rsidR="00B3116A" w:rsidRPr="00A90D45" w:rsidRDefault="00B3116A" w:rsidP="00A27409">
            <w:pPr>
              <w:rPr>
                <w:b/>
                <w:bCs/>
                <w:lang w:val="es-CO"/>
              </w:rPr>
            </w:pPr>
          </w:p>
          <w:p w14:paraId="0713CC7D" w14:textId="77777777" w:rsidR="00B3116A" w:rsidRPr="00311578" w:rsidRDefault="00B3116A" w:rsidP="00A27409">
            <w:pPr>
              <w:pStyle w:val="Prrafodelista"/>
              <w:rPr>
                <w:lang w:val="es-CO"/>
              </w:rPr>
            </w:pPr>
          </w:p>
          <w:p w14:paraId="1D988A5D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0000D90C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3B934ADF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1CAC189E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1139313B" w14:textId="77777777" w:rsidR="00B3116A" w:rsidRPr="00311578" w:rsidRDefault="00B3116A" w:rsidP="00A27409">
            <w:pPr>
              <w:rPr>
                <w:lang w:val="es-CO"/>
              </w:rPr>
            </w:pPr>
          </w:p>
        </w:tc>
      </w:tr>
    </w:tbl>
    <w:p w14:paraId="41403AC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168B57F5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E1D8998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1E60FAEA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0AC3AAAC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6BDCA2B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760502E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35E02102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3A588B9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9318AB4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62F7267C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24EBE36F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099A20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73326A17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201E77E0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7732486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F91C38F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30360132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708FE32A" w14:textId="76081C63" w:rsidR="00654030" w:rsidRPr="00311578" w:rsidRDefault="00581464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57216" behindDoc="0" locked="0" layoutInCell="1" allowOverlap="1" wp14:anchorId="3E728045" wp14:editId="75B4A266">
            <wp:simplePos x="0" y="0"/>
            <wp:positionH relativeFrom="column">
              <wp:posOffset>1019175</wp:posOffset>
            </wp:positionH>
            <wp:positionV relativeFrom="paragraph">
              <wp:posOffset>-11540490</wp:posOffset>
            </wp:positionV>
            <wp:extent cx="1540510" cy="1476375"/>
            <wp:effectExtent l="57150" t="57150" r="59690" b="8286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19967"/>
                    <a:stretch/>
                  </pic:blipFill>
                  <pic:spPr bwMode="auto">
                    <a:xfrm>
                      <a:off x="0" y="0"/>
                      <a:ext cx="1540510" cy="14763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385" w:rsidRPr="0031157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ABFBE" wp14:editId="02B47502">
                <wp:simplePos x="0" y="0"/>
                <wp:positionH relativeFrom="margin">
                  <wp:align>right</wp:align>
                </wp:positionH>
                <wp:positionV relativeFrom="paragraph">
                  <wp:posOffset>-11424323</wp:posOffset>
                </wp:positionV>
                <wp:extent cx="4021050" cy="90338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050" cy="903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018BC" w14:textId="5E0ACCA3" w:rsidR="00A36385" w:rsidRDefault="00A36385">
                            <w:pPr>
                              <w:rPr>
                                <w:sz w:val="44"/>
                                <w:szCs w:val="52"/>
                                <w:lang w:val="es-ES"/>
                              </w:rPr>
                            </w:pPr>
                            <w:r w:rsidRPr="00A36385">
                              <w:rPr>
                                <w:sz w:val="44"/>
                                <w:szCs w:val="52"/>
                                <w:lang w:val="es-ES"/>
                              </w:rPr>
                              <w:t>Eric Arturo Martinez Acelas</w:t>
                            </w:r>
                          </w:p>
                          <w:p w14:paraId="071C7504" w14:textId="616F83C0" w:rsidR="00A36385" w:rsidRPr="00DC56EB" w:rsidRDefault="00A36385">
                            <w:pPr>
                              <w:rPr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  <w:lang w:val="es-ES"/>
                              </w:rPr>
                              <w:t>Id: 1140851982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ABFBE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265.4pt;margin-top:-899.55pt;width:316.6pt;height:7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" filled="f" stroked="f">
                <v:textbox>
                  <w:txbxContent>
                    <w:p w14:paraId="4F7018BC" w14:textId="5E0ACCA3" w:rsidR="00A36385" w:rsidRDefault="00A36385">
                      <w:pPr>
                        <w:rPr>
                          <w:sz w:val="44"/>
                          <w:szCs w:val="52"/>
                          <w:lang w:val="es-ES"/>
                        </w:rPr>
                      </w:pPr>
                      <w:r w:rsidRPr="00A36385">
                        <w:rPr>
                          <w:sz w:val="44"/>
                          <w:szCs w:val="52"/>
                          <w:lang w:val="es-ES"/>
                        </w:rPr>
                        <w:t>Eric Arturo Martinez Acelas</w:t>
                      </w:r>
                    </w:p>
                    <w:p w14:paraId="071C7504" w14:textId="616F83C0" w:rsidR="00A36385" w:rsidRPr="00DC56EB" w:rsidRDefault="00A36385">
                      <w:pPr>
                        <w:rPr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sz w:val="32"/>
                          <w:szCs w:val="40"/>
                          <w:lang w:val="es-ES"/>
                        </w:rPr>
                        <w:t>Id: 1140851982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1268" w:tblpY="-1613"/>
        <w:tblOverlap w:val="never"/>
        <w:tblW w:w="83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110"/>
      </w:tblGrid>
      <w:tr w:rsidR="00DC56EB" w:rsidRPr="007B7C80" w14:paraId="6F8C3DEE" w14:textId="77777777" w:rsidTr="00DC56EB">
        <w:tc>
          <w:tcPr>
            <w:tcW w:w="4253" w:type="dxa"/>
          </w:tcPr>
          <w:p w14:paraId="31B6B763" w14:textId="4EC6043F" w:rsidR="00DC56EB" w:rsidRPr="00311578" w:rsidRDefault="00DC56EB" w:rsidP="00DC56EB">
            <w:pPr>
              <w:pStyle w:val="Ttulo2"/>
              <w:ind w:right="-3791"/>
              <w:rPr>
                <w:lang w:val="es-CO"/>
              </w:rPr>
            </w:pPr>
            <w:r>
              <w:rPr>
                <w:lang w:val="es-CO"/>
              </w:rPr>
              <w:lastRenderedPageBreak/>
              <w:t>cursos</w:t>
            </w:r>
            <w:r w:rsidRPr="00311578">
              <w:rPr>
                <w:lang w:val="es-CO"/>
              </w:rPr>
              <w:t>/</w:t>
            </w:r>
            <w:r>
              <w:rPr>
                <w:lang w:val="es-CO"/>
              </w:rPr>
              <w:t xml:space="preserve">Especializaciones </w:t>
            </w:r>
          </w:p>
          <w:p w14:paraId="49A617D9" w14:textId="77777777" w:rsidR="00DC56EB" w:rsidRPr="00DC56EB" w:rsidRDefault="00DC56EB" w:rsidP="00DC56EB">
            <w:pPr>
              <w:rPr>
                <w:lang w:val="es-CO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DC56EB">
              <w:rPr>
                <w:lang w:val="es-CO"/>
              </w:rPr>
              <w:t>GERENCIA DE PROYECTOS</w:t>
            </w:r>
          </w:p>
          <w:p w14:paraId="03EDB33B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>
              <w:rPr>
                <w:lang w:val="es-CO" w:bidi="es-ES"/>
              </w:rPr>
              <w:t>POLITÉCNICO DE COLOMBIA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DC56EB">
              <w:rPr>
                <w:lang w:val="es-CO"/>
              </w:rPr>
              <w:t>0020240713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>
              <w:rPr>
                <w:lang w:val="es-CO" w:bidi="es-ES"/>
              </w:rPr>
              <w:t>2024</w:t>
            </w:r>
          </w:p>
          <w:p w14:paraId="51019847" w14:textId="77777777" w:rsidR="00DC56EB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453BBE53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>Título</w:t>
            </w:r>
            <w:r w:rsidRPr="003D080F">
              <w:rPr>
                <w:lang w:val="es-CO" w:bidi="es-ES"/>
              </w:rPr>
              <w:t>: PCAP, Fundamentos de Programación en Python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 xml:space="preserve">Python </w:t>
            </w:r>
            <w:proofErr w:type="spellStart"/>
            <w:r w:rsidRPr="003D080F">
              <w:rPr>
                <w:lang w:val="es-CO" w:bidi="es-ES"/>
              </w:rPr>
              <w:t>Institute</w:t>
            </w:r>
            <w:proofErr w:type="spellEnd"/>
            <w:r w:rsidRPr="003D080F">
              <w:rPr>
                <w:lang w:val="es-CO" w:bidi="es-ES"/>
              </w:rPr>
              <w:t xml:space="preserve">, curso de Cisco </w:t>
            </w:r>
            <w:proofErr w:type="spellStart"/>
            <w:r w:rsidRPr="003D080F">
              <w:rPr>
                <w:lang w:val="es-CO" w:bidi="es-ES"/>
              </w:rPr>
              <w:t>Networking</w:t>
            </w:r>
            <w:proofErr w:type="spellEnd"/>
            <w:r w:rsidRPr="003D080F">
              <w:rPr>
                <w:lang w:val="es-CO" w:bidi="es-ES"/>
              </w:rPr>
              <w:t xml:space="preserve"> </w:t>
            </w:r>
            <w:proofErr w:type="spellStart"/>
            <w:r w:rsidRPr="003D080F">
              <w:rPr>
                <w:lang w:val="es-CO" w:bidi="es-ES"/>
              </w:rPr>
              <w:t>Academy</w:t>
            </w:r>
            <w:proofErr w:type="spellEnd"/>
            <w:r w:rsidRPr="003D080F">
              <w:rPr>
                <w:lang w:val="es-CO" w:bidi="es-ES"/>
              </w:rPr>
              <w:t>®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20014A86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C94BE62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Computación en la Nube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Google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2158AF4A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2495CC2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Desarrollo de Aplicaciones Móviles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Google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33786521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2CCC76FC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Modelos de Calidad de Software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62181452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2019</w:t>
            </w:r>
          </w:p>
          <w:p w14:paraId="3AFD6CC7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2742CFDB" w14:textId="77777777" w:rsidR="00DC56EB" w:rsidRDefault="00DC56EB" w:rsidP="00DC56EB">
            <w:pPr>
              <w:ind w:right="596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Sistema de Gestión de Seguridad y Salud en el Trabajo SG-SST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57783795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2019</w:t>
            </w:r>
          </w:p>
          <w:p w14:paraId="492CDBED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58FDE4FE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Auditoría Interna de Calidad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56441452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1F46D292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7B08ECE6" w14:textId="77777777" w:rsidR="00DC56EB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Redes y Seguridad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55283075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207526CC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495E21AC" w14:textId="77777777" w:rsidR="00DC56EB" w:rsidRDefault="00DC56EB" w:rsidP="00DC56EB">
            <w:pPr>
              <w:ind w:right="596"/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Instalación y Configuración de XAMPP como Servidor Local en Windows</w:t>
            </w:r>
            <w:r w:rsidRPr="003D080F">
              <w:rPr>
                <w:b/>
                <w:bCs/>
                <w:lang w:val="es-CO" w:bidi="es-ES"/>
              </w:rPr>
              <w:br/>
              <w:t xml:space="preserve">Evento: </w:t>
            </w:r>
            <w:r w:rsidRPr="003D080F">
              <w:rPr>
                <w:lang w:val="es-CO" w:bidi="es-ES"/>
              </w:rPr>
              <w:t>Difusión Tecnológica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4510674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3B3E9ADA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BC76F17" w14:textId="77777777" w:rsidR="00DC56EB" w:rsidRPr="003D080F" w:rsidRDefault="00DC56EB" w:rsidP="00DC56EB">
            <w:pPr>
              <w:ind w:right="738"/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Procesos para la Calidad del Software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53988135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5CFDB3A6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Electrónica Digital Secuencial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48817136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0BE1CF89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70E36148" w14:textId="77777777" w:rsidR="00DC56EB" w:rsidRDefault="00DC56EB" w:rsidP="00DC56EB">
            <w:pPr>
              <w:ind w:right="879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Conceptualización del Lenguaje de Programación C++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46854276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5E17EEEE" w14:textId="77777777" w:rsidR="00DC56EB" w:rsidRPr="003D080F" w:rsidRDefault="00DC56EB" w:rsidP="00DC56EB">
            <w:pPr>
              <w:ind w:right="879"/>
              <w:rPr>
                <w:b/>
                <w:bCs/>
                <w:lang w:val="es-CO" w:bidi="es-ES"/>
              </w:rPr>
            </w:pPr>
          </w:p>
          <w:p w14:paraId="57361054" w14:textId="77777777" w:rsidR="00DC56EB" w:rsidRDefault="00DC56EB" w:rsidP="00DC56EB">
            <w:pPr>
              <w:ind w:right="596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Diseño de Productos Electrónicos con Microcontroladores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435000889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501D479F" w14:textId="77777777" w:rsidR="00DC56EB" w:rsidRPr="00311578" w:rsidRDefault="00DC56EB" w:rsidP="00DC56EB">
            <w:pPr>
              <w:rPr>
                <w:lang w:val="es-CO"/>
              </w:rPr>
            </w:pPr>
          </w:p>
        </w:tc>
        <w:tc>
          <w:tcPr>
            <w:tcW w:w="4110" w:type="dxa"/>
          </w:tcPr>
          <w:p w14:paraId="0E518830" w14:textId="77777777" w:rsidR="00DC56EB" w:rsidRPr="00311578" w:rsidRDefault="00DC56EB" w:rsidP="00DC56EB">
            <w:pPr>
              <w:rPr>
                <w:lang w:val="es-CO" w:bidi="es-ES"/>
              </w:rPr>
            </w:pPr>
          </w:p>
          <w:p w14:paraId="68E262B7" w14:textId="51386948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  <w:r>
              <w:rPr>
                <w:lang w:val="es-CO" w:bidi="es-ES"/>
              </w:rPr>
              <w:t xml:space="preserve">Ver certificados </w:t>
            </w:r>
            <w:hyperlink r:id="rId11" w:history="1">
              <w:r w:rsidRPr="00DC56EB">
                <w:rPr>
                  <w:rStyle w:val="Hipervnculo"/>
                  <w:lang w:val="es-CO" w:bidi="es-ES"/>
                </w:rPr>
                <w:t>aquí</w:t>
              </w:r>
            </w:hyperlink>
            <w:r w:rsidRPr="00311578">
              <w:rPr>
                <w:lang w:val="es-CO" w:bidi="es-ES"/>
              </w:rPr>
              <w:br/>
            </w:r>
          </w:p>
          <w:p w14:paraId="4FF1F90C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Gestión de Seguridad de la Información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43071354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10EC10C9" w14:textId="77777777" w:rsidR="00DC56EB" w:rsidRDefault="00DC56EB" w:rsidP="00DC56EB">
            <w:pPr>
              <w:rPr>
                <w:b/>
                <w:bCs/>
                <w:lang w:val="es-CO"/>
              </w:rPr>
            </w:pPr>
          </w:p>
          <w:p w14:paraId="4B4CB72D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Servicios de Automatización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42320924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2017</w:t>
            </w:r>
          </w:p>
          <w:p w14:paraId="591C101D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24A30F6A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Operación e Instalación de Máquinas Eléctricas Rotativas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39643151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1E93180C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0C0E433A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 xml:space="preserve">Aplicación de </w:t>
            </w:r>
            <w:proofErr w:type="spellStart"/>
            <w:r w:rsidRPr="00A90D45">
              <w:rPr>
                <w:lang w:val="es-CO"/>
              </w:rPr>
              <w:t>PLCs</w:t>
            </w:r>
            <w:proofErr w:type="spellEnd"/>
            <w:r w:rsidRPr="00A90D45">
              <w:rPr>
                <w:lang w:val="es-CO"/>
              </w:rPr>
              <w:t xml:space="preserve"> en Automatización de Procesos Industriales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37677519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1A35CAC2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1CB04148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Electrónica, Magnitudes, Leyes y Aplicaciones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36080290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30C5219A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15A6DE80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Seguridad en Riesgos Eléctricos, Filosofía de Prevención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36080290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3DB287E7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051473A0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Almacenamiento y Manejo Básico de Mercancías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35185748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7CA47845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CA6E348" w14:textId="77777777" w:rsidR="00DC56EB" w:rsidRPr="00311578" w:rsidRDefault="00000000" w:rsidP="00DC56EB">
            <w:pPr>
              <w:rPr>
                <w:lang w:val="es-CO"/>
              </w:rPr>
            </w:pPr>
            <w:r>
              <w:rPr>
                <w:lang w:val="es-CO"/>
              </w:rPr>
              <w:pict w14:anchorId="3D48B4A8">
                <v:rect id="_x0000_i1025" style="width:0;height:1.5pt" o:hralign="center" o:hrstd="t" o:hr="t" fillcolor="#a0a0a0" stroked="f"/>
              </w:pict>
            </w:r>
          </w:p>
          <w:p w14:paraId="396A1082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</w:p>
          <w:p w14:paraId="35080C6A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Referencias personales</w:t>
            </w:r>
          </w:p>
          <w:p w14:paraId="10D1196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0C81E32" w14:textId="77777777" w:rsidR="00DC56EB" w:rsidRPr="00311578" w:rsidRDefault="00DC56EB" w:rsidP="00DC56EB">
            <w:pPr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Sheilys Ayala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Profesión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Logística portuaria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3007830019</w:t>
            </w:r>
          </w:p>
          <w:p w14:paraId="583B2A39" w14:textId="77777777" w:rsidR="00DC56EB" w:rsidRPr="00311578" w:rsidRDefault="00DC56EB" w:rsidP="00DC56EB">
            <w:pPr>
              <w:ind w:left="720"/>
              <w:rPr>
                <w:lang w:val="es-CO"/>
              </w:rPr>
            </w:pPr>
          </w:p>
          <w:p w14:paraId="70CFA02D" w14:textId="77777777" w:rsidR="00DC56EB" w:rsidRPr="00311578" w:rsidRDefault="00DC56EB" w:rsidP="00DC56EB">
            <w:pPr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proofErr w:type="spellStart"/>
            <w:r w:rsidRPr="00311578">
              <w:rPr>
                <w:lang w:val="es-CO"/>
              </w:rPr>
              <w:t>Eluis</w:t>
            </w:r>
            <w:proofErr w:type="spellEnd"/>
            <w:r w:rsidRPr="00311578">
              <w:rPr>
                <w:lang w:val="es-CO"/>
              </w:rPr>
              <w:t xml:space="preserve"> Galv</w:t>
            </w:r>
            <w:r>
              <w:rPr>
                <w:lang w:val="es-CO"/>
              </w:rPr>
              <w:t>á</w:t>
            </w:r>
            <w:r w:rsidRPr="00311578">
              <w:rPr>
                <w:lang w:val="es-CO"/>
              </w:rPr>
              <w:t>n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Profesión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Profesor de educación físico</w:t>
            </w:r>
            <w:r w:rsidRPr="00311578">
              <w:rPr>
                <w:lang w:val="es-CO"/>
              </w:rPr>
              <w:t xml:space="preserve"> 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3008136215</w:t>
            </w:r>
          </w:p>
          <w:p w14:paraId="6840C586" w14:textId="77777777" w:rsidR="00DC56EB" w:rsidRPr="00311578" w:rsidRDefault="00DC56EB" w:rsidP="00DC56EB">
            <w:pPr>
              <w:pStyle w:val="Prrafodelista"/>
              <w:rPr>
                <w:lang w:val="es-CO"/>
              </w:rPr>
            </w:pPr>
          </w:p>
          <w:p w14:paraId="17E6842B" w14:textId="77777777" w:rsidR="00DC56EB" w:rsidRPr="00311578" w:rsidRDefault="00000000" w:rsidP="00DC56EB">
            <w:pPr>
              <w:rPr>
                <w:lang w:val="es-CO"/>
              </w:rPr>
            </w:pPr>
            <w:r>
              <w:rPr>
                <w:lang w:val="es-CO"/>
              </w:rPr>
              <w:pict w14:anchorId="29475C90">
                <v:rect id="_x0000_i1026" style="width:0;height:1.5pt" o:hralign="center" o:hrstd="t" o:hr="t" fillcolor="#a0a0a0" stroked="f"/>
              </w:pict>
            </w:r>
          </w:p>
          <w:p w14:paraId="01691AF9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</w:p>
          <w:p w14:paraId="383C8286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Referencias familiares</w:t>
            </w:r>
          </w:p>
          <w:p w14:paraId="04680DC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26E521A0" w14:textId="77777777" w:rsidR="00DC56EB" w:rsidRPr="00311578" w:rsidRDefault="00DC56EB" w:rsidP="00DC56EB">
            <w:pPr>
              <w:numPr>
                <w:ilvl w:val="0"/>
                <w:numId w:val="30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Andrea Contreras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Relación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Compañera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3014958042</w:t>
            </w:r>
          </w:p>
          <w:p w14:paraId="3F47AF8C" w14:textId="77777777" w:rsidR="00DC56EB" w:rsidRPr="00311578" w:rsidRDefault="00DC56EB" w:rsidP="00DC56EB">
            <w:pPr>
              <w:ind w:left="720"/>
              <w:rPr>
                <w:lang w:val="es-CO"/>
              </w:rPr>
            </w:pPr>
          </w:p>
          <w:p w14:paraId="3C265F15" w14:textId="77777777" w:rsidR="00DC56EB" w:rsidRPr="00311578" w:rsidRDefault="00DC56EB" w:rsidP="00DC56EB">
            <w:pPr>
              <w:numPr>
                <w:ilvl w:val="0"/>
                <w:numId w:val="30"/>
              </w:numPr>
              <w:rPr>
                <w:lang w:val="es-CO"/>
              </w:rPr>
            </w:pPr>
            <w:r w:rsidRPr="00311578">
              <w:rPr>
                <w:b/>
                <w:bCs/>
                <w:lang w:val="es-CO"/>
              </w:rPr>
              <w:t>N</w:t>
            </w:r>
            <w:r>
              <w:rPr>
                <w:b/>
                <w:bCs/>
                <w:lang w:val="es-CO"/>
              </w:rPr>
              <w:t>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proofErr w:type="spellStart"/>
            <w:r w:rsidRPr="00311578">
              <w:rPr>
                <w:lang w:val="es-CO"/>
              </w:rPr>
              <w:t>Cleotílde</w:t>
            </w:r>
            <w:proofErr w:type="spellEnd"/>
            <w:r w:rsidRPr="00311578">
              <w:rPr>
                <w:lang w:val="es-CO"/>
              </w:rPr>
              <w:t xml:space="preserve"> Acelas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Relación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Madre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3024022049</w:t>
            </w:r>
          </w:p>
          <w:p w14:paraId="271A7E93" w14:textId="77777777" w:rsidR="00DC56EB" w:rsidRPr="00311578" w:rsidRDefault="00DC56EB" w:rsidP="00DC56EB">
            <w:pPr>
              <w:pStyle w:val="Prrafodelista"/>
              <w:rPr>
                <w:lang w:val="es-CO"/>
              </w:rPr>
            </w:pPr>
          </w:p>
          <w:p w14:paraId="3E768DFE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653212C7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D073D6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29CB5B7B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798146F6" w14:textId="77777777" w:rsidR="00DC56EB" w:rsidRPr="00311578" w:rsidRDefault="00DC56EB" w:rsidP="00DC56EB">
            <w:pPr>
              <w:rPr>
                <w:lang w:val="es-CO"/>
              </w:rPr>
            </w:pPr>
          </w:p>
        </w:tc>
      </w:tr>
    </w:tbl>
    <w:p w14:paraId="16D6EA07" w14:textId="77777777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2AB5785A" w14:textId="6A439AD4" w:rsidR="00E27037" w:rsidRPr="00311578" w:rsidRDefault="00E27037" w:rsidP="00E27037">
      <w:pPr>
        <w:rPr>
          <w:lang w:val="es-CO"/>
        </w:rPr>
      </w:pPr>
    </w:p>
    <w:p w14:paraId="614E4BB5" w14:textId="77777777" w:rsidR="00E27037" w:rsidRPr="00311578" w:rsidRDefault="00E27037" w:rsidP="00E27037">
      <w:pPr>
        <w:rPr>
          <w:lang w:val="es-CO"/>
        </w:rPr>
      </w:pPr>
    </w:p>
    <w:p w14:paraId="10BBEDCA" w14:textId="77777777" w:rsidR="00E27037" w:rsidRPr="00311578" w:rsidRDefault="00E27037" w:rsidP="00E27037">
      <w:pPr>
        <w:rPr>
          <w:lang w:val="es-CO"/>
        </w:rPr>
      </w:pPr>
    </w:p>
    <w:p w14:paraId="117B9B70" w14:textId="77777777" w:rsidR="00E27037" w:rsidRPr="00311578" w:rsidRDefault="00E27037" w:rsidP="00E27037">
      <w:pPr>
        <w:rPr>
          <w:lang w:val="es-CO"/>
        </w:rPr>
      </w:pPr>
    </w:p>
    <w:p w14:paraId="78253F7A" w14:textId="77777777" w:rsidR="00E27037" w:rsidRPr="00311578" w:rsidRDefault="00E27037" w:rsidP="00E27037">
      <w:pPr>
        <w:rPr>
          <w:lang w:val="es-CO"/>
        </w:rPr>
      </w:pPr>
    </w:p>
    <w:p w14:paraId="6C3AF01A" w14:textId="77777777" w:rsidR="00E27037" w:rsidRPr="00311578" w:rsidRDefault="00E27037" w:rsidP="00E27037">
      <w:pPr>
        <w:rPr>
          <w:lang w:val="es-CO"/>
        </w:rPr>
      </w:pPr>
    </w:p>
    <w:p w14:paraId="7D8CCC31" w14:textId="77777777" w:rsidR="00E27037" w:rsidRPr="00311578" w:rsidRDefault="00E27037" w:rsidP="00E27037">
      <w:pPr>
        <w:rPr>
          <w:lang w:val="es-CO"/>
        </w:rPr>
      </w:pPr>
    </w:p>
    <w:p w14:paraId="304A4074" w14:textId="77777777" w:rsidR="00E27037" w:rsidRPr="00311578" w:rsidRDefault="00E27037" w:rsidP="00E27037">
      <w:pPr>
        <w:rPr>
          <w:lang w:val="es-CO"/>
        </w:rPr>
      </w:pPr>
    </w:p>
    <w:p w14:paraId="6CE3C4B5" w14:textId="77777777" w:rsidR="00E27037" w:rsidRPr="00311578" w:rsidRDefault="00E27037" w:rsidP="00E27037">
      <w:pPr>
        <w:rPr>
          <w:lang w:val="es-CO"/>
        </w:rPr>
      </w:pPr>
    </w:p>
    <w:p w14:paraId="4E1324C1" w14:textId="77777777" w:rsidR="00E27037" w:rsidRPr="00311578" w:rsidRDefault="00E27037" w:rsidP="00E27037">
      <w:pPr>
        <w:rPr>
          <w:lang w:val="es-CO"/>
        </w:rPr>
      </w:pPr>
    </w:p>
    <w:p w14:paraId="7A171634" w14:textId="77777777" w:rsidR="00E27037" w:rsidRPr="00311578" w:rsidRDefault="00E27037" w:rsidP="00E27037">
      <w:pPr>
        <w:rPr>
          <w:lang w:val="es-CO"/>
        </w:rPr>
      </w:pPr>
    </w:p>
    <w:p w14:paraId="562D5159" w14:textId="77777777" w:rsidR="00E27037" w:rsidRPr="00311578" w:rsidRDefault="00E27037" w:rsidP="00E27037">
      <w:pPr>
        <w:rPr>
          <w:lang w:val="es-CO"/>
        </w:rPr>
      </w:pPr>
    </w:p>
    <w:p w14:paraId="65E73DD5" w14:textId="77777777" w:rsidR="00E27037" w:rsidRPr="00311578" w:rsidRDefault="00E27037" w:rsidP="00E27037">
      <w:pPr>
        <w:rPr>
          <w:lang w:val="es-CO"/>
        </w:rPr>
      </w:pPr>
    </w:p>
    <w:p w14:paraId="612B1E1A" w14:textId="77777777" w:rsidR="00E27037" w:rsidRPr="00311578" w:rsidRDefault="00E27037" w:rsidP="00E27037">
      <w:pPr>
        <w:rPr>
          <w:lang w:val="es-CO"/>
        </w:rPr>
      </w:pPr>
    </w:p>
    <w:p w14:paraId="7372BA8B" w14:textId="77777777" w:rsidR="00E27037" w:rsidRPr="00311578" w:rsidRDefault="00E27037" w:rsidP="00E27037">
      <w:pPr>
        <w:rPr>
          <w:lang w:val="es-CO"/>
        </w:rPr>
      </w:pPr>
    </w:p>
    <w:p w14:paraId="19F3B6EA" w14:textId="77777777" w:rsidR="00E27037" w:rsidRPr="00311578" w:rsidRDefault="00E27037" w:rsidP="00E27037">
      <w:pPr>
        <w:rPr>
          <w:lang w:val="es-CO"/>
        </w:rPr>
      </w:pPr>
    </w:p>
    <w:p w14:paraId="2DC77880" w14:textId="77777777" w:rsidR="00E27037" w:rsidRPr="00311578" w:rsidRDefault="00E27037" w:rsidP="00E27037">
      <w:pPr>
        <w:rPr>
          <w:lang w:val="es-CO"/>
        </w:rPr>
      </w:pPr>
    </w:p>
    <w:p w14:paraId="71B7F714" w14:textId="77777777" w:rsidR="00E27037" w:rsidRPr="00311578" w:rsidRDefault="00E27037" w:rsidP="00E27037">
      <w:pPr>
        <w:rPr>
          <w:lang w:val="es-CO"/>
        </w:rPr>
      </w:pPr>
    </w:p>
    <w:p w14:paraId="340FF9DB" w14:textId="77777777" w:rsidR="00E27037" w:rsidRPr="00311578" w:rsidRDefault="00E27037" w:rsidP="00E27037">
      <w:pPr>
        <w:rPr>
          <w:lang w:val="es-CO"/>
        </w:rPr>
      </w:pPr>
    </w:p>
    <w:p w14:paraId="32EAEC72" w14:textId="77777777" w:rsidR="00E27037" w:rsidRPr="00311578" w:rsidRDefault="00E27037" w:rsidP="00E27037">
      <w:pPr>
        <w:rPr>
          <w:lang w:val="es-CO"/>
        </w:rPr>
      </w:pPr>
    </w:p>
    <w:p w14:paraId="636DA1D0" w14:textId="77777777" w:rsidR="00E27037" w:rsidRPr="00311578" w:rsidRDefault="00E27037" w:rsidP="00E27037">
      <w:pPr>
        <w:rPr>
          <w:lang w:val="es-CO"/>
        </w:rPr>
      </w:pPr>
    </w:p>
    <w:p w14:paraId="23FEED20" w14:textId="77777777" w:rsidR="00E27037" w:rsidRPr="00311578" w:rsidRDefault="00E27037" w:rsidP="00E27037">
      <w:pPr>
        <w:rPr>
          <w:lang w:val="es-CO"/>
        </w:rPr>
      </w:pPr>
    </w:p>
    <w:p w14:paraId="56A5D540" w14:textId="77777777" w:rsidR="00E27037" w:rsidRPr="00311578" w:rsidRDefault="00E27037" w:rsidP="00E27037">
      <w:pPr>
        <w:rPr>
          <w:lang w:val="es-CO"/>
        </w:rPr>
      </w:pPr>
    </w:p>
    <w:p w14:paraId="2B582CAA" w14:textId="77777777" w:rsidR="00E27037" w:rsidRPr="00311578" w:rsidRDefault="00E27037" w:rsidP="00E27037">
      <w:pPr>
        <w:rPr>
          <w:lang w:val="es-CO"/>
        </w:rPr>
      </w:pPr>
    </w:p>
    <w:p w14:paraId="18EB225E" w14:textId="77777777" w:rsidR="00E27037" w:rsidRPr="00311578" w:rsidRDefault="00E27037" w:rsidP="00E27037">
      <w:pPr>
        <w:rPr>
          <w:lang w:val="es-CO"/>
        </w:rPr>
      </w:pPr>
    </w:p>
    <w:p w14:paraId="742885E6" w14:textId="77777777" w:rsidR="00E27037" w:rsidRPr="00311578" w:rsidRDefault="00E27037" w:rsidP="00E27037">
      <w:pPr>
        <w:rPr>
          <w:lang w:val="es-CO"/>
        </w:rPr>
      </w:pPr>
    </w:p>
    <w:p w14:paraId="5D9568EF" w14:textId="77777777" w:rsidR="00E27037" w:rsidRPr="00311578" w:rsidRDefault="00E27037" w:rsidP="00E27037">
      <w:pPr>
        <w:rPr>
          <w:lang w:val="es-CO"/>
        </w:rPr>
      </w:pPr>
    </w:p>
    <w:p w14:paraId="15409445" w14:textId="77777777" w:rsidR="00E27037" w:rsidRPr="00311578" w:rsidRDefault="00E27037" w:rsidP="00E27037">
      <w:pPr>
        <w:rPr>
          <w:lang w:val="es-CO"/>
        </w:rPr>
      </w:pPr>
    </w:p>
    <w:p w14:paraId="27141ABF" w14:textId="77777777" w:rsidR="00E27037" w:rsidRPr="00311578" w:rsidRDefault="00E27037" w:rsidP="00E27037">
      <w:pPr>
        <w:rPr>
          <w:lang w:val="es-CO"/>
        </w:rPr>
      </w:pPr>
    </w:p>
    <w:p w14:paraId="0BFA4E8D" w14:textId="77777777" w:rsidR="00E27037" w:rsidRPr="00311578" w:rsidRDefault="00E27037" w:rsidP="00E27037">
      <w:pPr>
        <w:rPr>
          <w:lang w:val="es-CO"/>
        </w:rPr>
      </w:pPr>
    </w:p>
    <w:p w14:paraId="5EDC1FA8" w14:textId="77777777" w:rsidR="00E27037" w:rsidRPr="00311578" w:rsidRDefault="00E27037" w:rsidP="00E27037">
      <w:pPr>
        <w:rPr>
          <w:lang w:val="es-CO"/>
        </w:rPr>
      </w:pPr>
    </w:p>
    <w:p w14:paraId="3FBE71F6" w14:textId="77777777" w:rsidR="00E27037" w:rsidRPr="00311578" w:rsidRDefault="00E27037" w:rsidP="00E27037">
      <w:pPr>
        <w:rPr>
          <w:lang w:val="es-CO"/>
        </w:rPr>
      </w:pPr>
    </w:p>
    <w:p w14:paraId="54447FC7" w14:textId="77777777" w:rsidR="00E27037" w:rsidRPr="00311578" w:rsidRDefault="00E27037" w:rsidP="00E27037">
      <w:pPr>
        <w:rPr>
          <w:lang w:val="es-CO"/>
        </w:rPr>
      </w:pPr>
    </w:p>
    <w:p w14:paraId="4A438CEE" w14:textId="77777777" w:rsidR="00E27037" w:rsidRPr="00311578" w:rsidRDefault="00E27037" w:rsidP="00E27037">
      <w:pPr>
        <w:rPr>
          <w:lang w:val="es-CO"/>
        </w:rPr>
      </w:pPr>
    </w:p>
    <w:p w14:paraId="51DD4E53" w14:textId="77777777" w:rsidR="00E27037" w:rsidRPr="00311578" w:rsidRDefault="00E27037" w:rsidP="00E27037">
      <w:pPr>
        <w:rPr>
          <w:lang w:val="es-CO"/>
        </w:rPr>
      </w:pPr>
    </w:p>
    <w:p w14:paraId="0F2089FE" w14:textId="77777777" w:rsidR="00E27037" w:rsidRPr="00311578" w:rsidRDefault="00E27037" w:rsidP="00E27037">
      <w:pPr>
        <w:rPr>
          <w:lang w:val="es-CO"/>
        </w:rPr>
      </w:pPr>
    </w:p>
    <w:p w14:paraId="234293A8" w14:textId="77777777" w:rsidR="00E27037" w:rsidRPr="00311578" w:rsidRDefault="00E27037" w:rsidP="00E27037">
      <w:pPr>
        <w:rPr>
          <w:lang w:val="es-CO"/>
        </w:rPr>
      </w:pPr>
    </w:p>
    <w:p w14:paraId="1B2B49AD" w14:textId="77777777" w:rsidR="00E27037" w:rsidRPr="00311578" w:rsidRDefault="00E27037" w:rsidP="00E27037">
      <w:pPr>
        <w:rPr>
          <w:lang w:val="es-CO"/>
        </w:rPr>
      </w:pPr>
    </w:p>
    <w:p w14:paraId="75BFA771" w14:textId="77777777" w:rsidR="00E27037" w:rsidRPr="00311578" w:rsidRDefault="00E27037" w:rsidP="00E27037">
      <w:pPr>
        <w:rPr>
          <w:lang w:val="es-CO"/>
        </w:rPr>
      </w:pPr>
    </w:p>
    <w:p w14:paraId="6E896023" w14:textId="77777777" w:rsidR="00E27037" w:rsidRPr="00311578" w:rsidRDefault="00E27037" w:rsidP="00E27037">
      <w:pPr>
        <w:rPr>
          <w:lang w:val="es-CO"/>
        </w:rPr>
      </w:pPr>
    </w:p>
    <w:p w14:paraId="7A3CE080" w14:textId="77777777" w:rsidR="00E27037" w:rsidRPr="00311578" w:rsidRDefault="00E27037" w:rsidP="00E27037">
      <w:pPr>
        <w:rPr>
          <w:lang w:val="es-CO"/>
        </w:rPr>
      </w:pPr>
    </w:p>
    <w:p w14:paraId="44EA22F7" w14:textId="77777777" w:rsidR="00E27037" w:rsidRPr="00311578" w:rsidRDefault="00E27037" w:rsidP="00E27037">
      <w:pPr>
        <w:rPr>
          <w:lang w:val="es-CO"/>
        </w:rPr>
      </w:pPr>
    </w:p>
    <w:p w14:paraId="3A38B3FA" w14:textId="77777777" w:rsidR="00E27037" w:rsidRPr="00311578" w:rsidRDefault="00E27037" w:rsidP="00E27037">
      <w:pPr>
        <w:rPr>
          <w:lang w:val="es-CO"/>
        </w:rPr>
      </w:pPr>
    </w:p>
    <w:p w14:paraId="11BCB9CE" w14:textId="77777777" w:rsidR="00E27037" w:rsidRPr="00311578" w:rsidRDefault="00E27037" w:rsidP="00E27037">
      <w:pPr>
        <w:rPr>
          <w:lang w:val="es-CO"/>
        </w:rPr>
      </w:pPr>
    </w:p>
    <w:p w14:paraId="3C74A18D" w14:textId="77777777" w:rsidR="00E27037" w:rsidRPr="00311578" w:rsidRDefault="00E27037" w:rsidP="00E27037">
      <w:pPr>
        <w:rPr>
          <w:lang w:val="es-CO"/>
        </w:rPr>
      </w:pPr>
    </w:p>
    <w:p w14:paraId="32863615" w14:textId="77777777" w:rsidR="00E27037" w:rsidRPr="00311578" w:rsidRDefault="00E27037" w:rsidP="00E27037">
      <w:pPr>
        <w:rPr>
          <w:lang w:val="es-CO"/>
        </w:rPr>
      </w:pPr>
    </w:p>
    <w:p w14:paraId="57F61992" w14:textId="77777777" w:rsidR="00E27037" w:rsidRPr="00311578" w:rsidRDefault="00E27037" w:rsidP="00E27037">
      <w:pPr>
        <w:rPr>
          <w:lang w:val="es-CO"/>
        </w:rPr>
      </w:pPr>
    </w:p>
    <w:p w14:paraId="07E58798" w14:textId="77777777" w:rsidR="00E27037" w:rsidRPr="00311578" w:rsidRDefault="00E27037" w:rsidP="00E27037">
      <w:pPr>
        <w:rPr>
          <w:lang w:val="es-CO"/>
        </w:rPr>
      </w:pPr>
    </w:p>
    <w:p w14:paraId="1A4583A5" w14:textId="77777777" w:rsidR="00E27037" w:rsidRPr="00311578" w:rsidRDefault="00E27037" w:rsidP="00E27037">
      <w:pPr>
        <w:rPr>
          <w:lang w:val="es-CO"/>
        </w:rPr>
      </w:pPr>
    </w:p>
    <w:p w14:paraId="3456B83E" w14:textId="77777777" w:rsidR="00E27037" w:rsidRPr="00311578" w:rsidRDefault="00E27037" w:rsidP="00E27037">
      <w:pPr>
        <w:rPr>
          <w:lang w:val="es-CO"/>
        </w:rPr>
      </w:pPr>
    </w:p>
    <w:p w14:paraId="21B14A5B" w14:textId="77777777" w:rsidR="00E27037" w:rsidRPr="00311578" w:rsidRDefault="00E27037" w:rsidP="00E27037">
      <w:pPr>
        <w:rPr>
          <w:lang w:val="es-CO"/>
        </w:rPr>
      </w:pPr>
    </w:p>
    <w:p w14:paraId="6CAD1606" w14:textId="77777777" w:rsidR="00E27037" w:rsidRPr="00311578" w:rsidRDefault="00E27037" w:rsidP="00E27037">
      <w:pPr>
        <w:rPr>
          <w:lang w:val="es-CO"/>
        </w:rPr>
      </w:pPr>
    </w:p>
    <w:p w14:paraId="01ECC957" w14:textId="77777777" w:rsidR="00E27037" w:rsidRPr="00311578" w:rsidRDefault="00E27037" w:rsidP="00E27037">
      <w:pPr>
        <w:rPr>
          <w:lang w:val="es-CO"/>
        </w:rPr>
      </w:pPr>
    </w:p>
    <w:p w14:paraId="11CEB9E6" w14:textId="77777777" w:rsidR="00E27037" w:rsidRPr="00311578" w:rsidRDefault="00E27037" w:rsidP="00E27037">
      <w:pPr>
        <w:rPr>
          <w:lang w:val="es-CO"/>
        </w:rPr>
      </w:pPr>
    </w:p>
    <w:p w14:paraId="1D4B9B03" w14:textId="77777777" w:rsidR="00E27037" w:rsidRPr="00311578" w:rsidRDefault="00E27037" w:rsidP="00E27037">
      <w:pPr>
        <w:rPr>
          <w:lang w:val="es-CO"/>
        </w:rPr>
      </w:pPr>
    </w:p>
    <w:p w14:paraId="59928AC3" w14:textId="77777777" w:rsidR="00E27037" w:rsidRPr="00311578" w:rsidRDefault="00E27037" w:rsidP="00E27037">
      <w:pPr>
        <w:rPr>
          <w:lang w:val="es-CO"/>
        </w:rPr>
      </w:pPr>
    </w:p>
    <w:p w14:paraId="3125D33B" w14:textId="3BA72F8C" w:rsidR="00E27037" w:rsidRPr="00311578" w:rsidRDefault="00E27037" w:rsidP="00E27037">
      <w:pPr>
        <w:rPr>
          <w:lang w:val="es-CO"/>
        </w:rPr>
      </w:pPr>
    </w:p>
    <w:p w14:paraId="185122C8" w14:textId="77777777" w:rsidR="00E27037" w:rsidRPr="00311578" w:rsidRDefault="00E27037" w:rsidP="00E27037">
      <w:pPr>
        <w:rPr>
          <w:lang w:val="es-CO"/>
        </w:rPr>
      </w:pPr>
    </w:p>
    <w:p w14:paraId="2AC59994" w14:textId="77777777" w:rsidR="00E27037" w:rsidRPr="00311578" w:rsidRDefault="00E27037" w:rsidP="00E27037">
      <w:pPr>
        <w:rPr>
          <w:lang w:val="es-CO"/>
        </w:rPr>
      </w:pPr>
    </w:p>
    <w:p w14:paraId="43DFE793" w14:textId="77777777" w:rsidR="00E27037" w:rsidRPr="00311578" w:rsidRDefault="00E27037" w:rsidP="00E27037">
      <w:pPr>
        <w:rPr>
          <w:lang w:val="es-CO"/>
        </w:rPr>
      </w:pPr>
    </w:p>
    <w:p w14:paraId="12C1D7C1" w14:textId="77777777" w:rsidR="00E27037" w:rsidRPr="00311578" w:rsidRDefault="00E27037" w:rsidP="00E27037">
      <w:pPr>
        <w:rPr>
          <w:lang w:val="es-CO"/>
        </w:rPr>
      </w:pPr>
    </w:p>
    <w:p w14:paraId="66F3F713" w14:textId="5BC5F3CA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04E26DA4" w14:textId="2D31BBD8" w:rsidR="00E27037" w:rsidRPr="00311578" w:rsidRDefault="00E27037" w:rsidP="00E27037">
      <w:pPr>
        <w:rPr>
          <w:lang w:val="es-CO"/>
        </w:rPr>
      </w:pPr>
    </w:p>
    <w:p w14:paraId="53E2C511" w14:textId="19749836" w:rsidR="00E27037" w:rsidRPr="00311578" w:rsidRDefault="00E27037" w:rsidP="00E27037">
      <w:pPr>
        <w:rPr>
          <w:lang w:val="es-CO"/>
        </w:rPr>
      </w:pPr>
    </w:p>
    <w:p w14:paraId="7DCE1488" w14:textId="6C758447" w:rsidR="00E27037" w:rsidRPr="00311578" w:rsidRDefault="00E27037" w:rsidP="00E27037">
      <w:pPr>
        <w:rPr>
          <w:lang w:val="es-CO"/>
        </w:rPr>
      </w:pPr>
    </w:p>
    <w:p w14:paraId="4469CA54" w14:textId="73A14C3D" w:rsidR="00E27037" w:rsidRPr="00311578" w:rsidRDefault="00E27037" w:rsidP="00E27037">
      <w:pPr>
        <w:rPr>
          <w:lang w:val="es-CO"/>
        </w:rPr>
      </w:pPr>
    </w:p>
    <w:p w14:paraId="430F88E0" w14:textId="7145C4BD" w:rsidR="00E27037" w:rsidRPr="00311578" w:rsidRDefault="00323D66" w:rsidP="00E27037">
      <w:pPr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48796921" wp14:editId="495360A1">
            <wp:simplePos x="0" y="0"/>
            <wp:positionH relativeFrom="column">
              <wp:posOffset>3134299</wp:posOffset>
            </wp:positionH>
            <wp:positionV relativeFrom="paragraph">
              <wp:posOffset>7237</wp:posOffset>
            </wp:positionV>
            <wp:extent cx="2202815" cy="1289646"/>
            <wp:effectExtent l="0" t="0" r="698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64" b="18981"/>
                    <a:stretch/>
                  </pic:blipFill>
                  <pic:spPr bwMode="auto">
                    <a:xfrm>
                      <a:off x="0" y="0"/>
                      <a:ext cx="2209955" cy="129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961A4" w14:textId="086DA453" w:rsidR="00E27037" w:rsidRPr="00311578" w:rsidRDefault="00E27037" w:rsidP="00E27037">
      <w:pPr>
        <w:rPr>
          <w:lang w:val="es-CO"/>
        </w:rPr>
      </w:pPr>
    </w:p>
    <w:p w14:paraId="7B3CB270" w14:textId="08B9803D" w:rsidR="00E27037" w:rsidRPr="00311578" w:rsidRDefault="00E27037" w:rsidP="00E27037">
      <w:pPr>
        <w:rPr>
          <w:lang w:val="es-CO"/>
        </w:rPr>
      </w:pPr>
    </w:p>
    <w:p w14:paraId="3D868BD2" w14:textId="32FED746" w:rsidR="00E27037" w:rsidRPr="00311578" w:rsidRDefault="00E27037" w:rsidP="00E27037">
      <w:pPr>
        <w:rPr>
          <w:lang w:val="es-CO"/>
        </w:rPr>
      </w:pPr>
    </w:p>
    <w:p w14:paraId="6737C98C" w14:textId="6725CDC7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2D943445" w14:textId="22312117" w:rsidR="00E27037" w:rsidRPr="00311578" w:rsidRDefault="00E27037" w:rsidP="00E27037">
      <w:pPr>
        <w:rPr>
          <w:lang w:val="es-CO"/>
        </w:rPr>
      </w:pPr>
    </w:p>
    <w:p w14:paraId="607A7C9C" w14:textId="736A0825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10E09058" w14:textId="45C76A5A" w:rsidR="00B32318" w:rsidRPr="00311578" w:rsidRDefault="00DC56EB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63360" behindDoc="0" locked="0" layoutInCell="1" allowOverlap="1" wp14:anchorId="7892A42A" wp14:editId="0E47E2BA">
            <wp:simplePos x="0" y="0"/>
            <wp:positionH relativeFrom="margin">
              <wp:align>center</wp:align>
            </wp:positionH>
            <wp:positionV relativeFrom="paragraph">
              <wp:posOffset>231607</wp:posOffset>
            </wp:positionV>
            <wp:extent cx="5894025" cy="570847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97"/>
                    <a:stretch/>
                  </pic:blipFill>
                  <pic:spPr bwMode="auto">
                    <a:xfrm>
                      <a:off x="0" y="0"/>
                      <a:ext cx="5894025" cy="5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037" w:rsidRPr="00311578">
        <w:rPr>
          <w:lang w:val="es-CO"/>
        </w:rPr>
        <w:br w:type="textWrapping" w:clear="all"/>
      </w:r>
    </w:p>
    <w:sectPr w:rsidR="00B32318" w:rsidRPr="00311578" w:rsidSect="00A36385">
      <w:headerReference w:type="default" r:id="rId13"/>
      <w:pgSz w:w="12240" w:h="20160" w:code="5"/>
      <w:pgMar w:top="25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2631" w14:textId="77777777" w:rsidR="0031468B" w:rsidRDefault="0031468B" w:rsidP="000C45FF">
      <w:r>
        <w:separator/>
      </w:r>
    </w:p>
  </w:endnote>
  <w:endnote w:type="continuationSeparator" w:id="0">
    <w:p w14:paraId="65671078" w14:textId="77777777" w:rsidR="0031468B" w:rsidRDefault="0031468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6A44" w14:textId="77777777" w:rsidR="0031468B" w:rsidRDefault="0031468B" w:rsidP="000C45FF">
      <w:r>
        <w:separator/>
      </w:r>
    </w:p>
  </w:footnote>
  <w:footnote w:type="continuationSeparator" w:id="0">
    <w:p w14:paraId="24F9EF3C" w14:textId="77777777" w:rsidR="0031468B" w:rsidRDefault="0031468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87258" w14:textId="77777777" w:rsidR="000C45FF" w:rsidRPr="0059649E" w:rsidRDefault="000C45FF" w:rsidP="002C2D03">
    <w:pPr>
      <w:pStyle w:val="Encabezado"/>
      <w:jc w:val="right"/>
    </w:pPr>
    <w:r w:rsidRPr="0059649E"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BA32011" wp14:editId="4C12005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3" name="Gráfico 3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0F6C01"/>
    <w:multiLevelType w:val="multilevel"/>
    <w:tmpl w:val="403E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10DCC"/>
    <w:multiLevelType w:val="hybridMultilevel"/>
    <w:tmpl w:val="0ED2D358"/>
    <w:lvl w:ilvl="0" w:tplc="3F540B2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7530B5"/>
    <w:multiLevelType w:val="multilevel"/>
    <w:tmpl w:val="B3D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05E16"/>
    <w:multiLevelType w:val="multilevel"/>
    <w:tmpl w:val="539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922B3"/>
    <w:multiLevelType w:val="multilevel"/>
    <w:tmpl w:val="E1D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F1DC4"/>
    <w:multiLevelType w:val="hybridMultilevel"/>
    <w:tmpl w:val="961648BE"/>
    <w:lvl w:ilvl="0" w:tplc="375E588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9141B"/>
    <w:multiLevelType w:val="hybridMultilevel"/>
    <w:tmpl w:val="656078C8"/>
    <w:lvl w:ilvl="0" w:tplc="FA206692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B2F37"/>
    <w:multiLevelType w:val="multilevel"/>
    <w:tmpl w:val="30B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0A641C"/>
    <w:multiLevelType w:val="hybridMultilevel"/>
    <w:tmpl w:val="1F322320"/>
    <w:lvl w:ilvl="0" w:tplc="8F90FA26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D1461"/>
    <w:multiLevelType w:val="hybridMultilevel"/>
    <w:tmpl w:val="C4706ED2"/>
    <w:lvl w:ilvl="0" w:tplc="5956C7A6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92281"/>
    <w:multiLevelType w:val="multilevel"/>
    <w:tmpl w:val="DF8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24306"/>
    <w:multiLevelType w:val="multilevel"/>
    <w:tmpl w:val="1B8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61BD8"/>
    <w:multiLevelType w:val="multilevel"/>
    <w:tmpl w:val="B64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74873"/>
    <w:multiLevelType w:val="hybridMultilevel"/>
    <w:tmpl w:val="B9EE62B6"/>
    <w:lvl w:ilvl="0" w:tplc="F558CD2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91438FC"/>
    <w:multiLevelType w:val="multilevel"/>
    <w:tmpl w:val="B506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64D74"/>
    <w:multiLevelType w:val="multilevel"/>
    <w:tmpl w:val="61E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714D4"/>
    <w:multiLevelType w:val="multilevel"/>
    <w:tmpl w:val="D5C8D534"/>
    <w:lvl w:ilvl="0">
      <w:start w:val="1"/>
      <w:numFmt w:val="decimal"/>
      <w:lvlText w:val="%1."/>
      <w:lvlJc w:val="left"/>
      <w:pPr>
        <w:ind w:left="1415" w:hanging="37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35" w:hanging="7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142" w:hanging="7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44" w:hanging="7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46" w:hanging="7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48" w:hanging="7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51" w:hanging="7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53" w:hanging="7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55" w:hanging="735"/>
      </w:pPr>
      <w:rPr>
        <w:rFonts w:hint="default"/>
        <w:lang w:val="es-ES" w:eastAsia="en-US" w:bidi="ar-SA"/>
      </w:rPr>
    </w:lvl>
  </w:abstractNum>
  <w:abstractNum w:abstractNumId="30" w15:restartNumberingAfterBreak="0">
    <w:nsid w:val="7DE05C83"/>
    <w:multiLevelType w:val="multilevel"/>
    <w:tmpl w:val="A28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8159D"/>
    <w:multiLevelType w:val="hybridMultilevel"/>
    <w:tmpl w:val="23E202CE"/>
    <w:lvl w:ilvl="0" w:tplc="49D6F77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8085">
    <w:abstractNumId w:val="12"/>
  </w:num>
  <w:num w:numId="2" w16cid:durableId="452090436">
    <w:abstractNumId w:val="19"/>
  </w:num>
  <w:num w:numId="3" w16cid:durableId="436557788">
    <w:abstractNumId w:val="8"/>
  </w:num>
  <w:num w:numId="4" w16cid:durableId="1621111245">
    <w:abstractNumId w:val="3"/>
  </w:num>
  <w:num w:numId="5" w16cid:durableId="805663528">
    <w:abstractNumId w:val="2"/>
  </w:num>
  <w:num w:numId="6" w16cid:durableId="222789609">
    <w:abstractNumId w:val="1"/>
  </w:num>
  <w:num w:numId="7" w16cid:durableId="775367113">
    <w:abstractNumId w:val="0"/>
  </w:num>
  <w:num w:numId="8" w16cid:durableId="1304311895">
    <w:abstractNumId w:val="9"/>
  </w:num>
  <w:num w:numId="9" w16cid:durableId="1112556392">
    <w:abstractNumId w:val="7"/>
  </w:num>
  <w:num w:numId="10" w16cid:durableId="929048007">
    <w:abstractNumId w:val="6"/>
  </w:num>
  <w:num w:numId="11" w16cid:durableId="807355939">
    <w:abstractNumId w:val="5"/>
  </w:num>
  <w:num w:numId="12" w16cid:durableId="946739468">
    <w:abstractNumId w:val="4"/>
  </w:num>
  <w:num w:numId="13" w16cid:durableId="645014855">
    <w:abstractNumId w:val="26"/>
  </w:num>
  <w:num w:numId="14" w16cid:durableId="1717464590">
    <w:abstractNumId w:val="29"/>
  </w:num>
  <w:num w:numId="15" w16cid:durableId="740953462">
    <w:abstractNumId w:val="21"/>
  </w:num>
  <w:num w:numId="16" w16cid:durableId="41369194">
    <w:abstractNumId w:val="11"/>
  </w:num>
  <w:num w:numId="17" w16cid:durableId="1859654927">
    <w:abstractNumId w:val="16"/>
  </w:num>
  <w:num w:numId="18" w16cid:durableId="976372713">
    <w:abstractNumId w:val="17"/>
  </w:num>
  <w:num w:numId="19" w16cid:durableId="1418558815">
    <w:abstractNumId w:val="25"/>
  </w:num>
  <w:num w:numId="20" w16cid:durableId="319389625">
    <w:abstractNumId w:val="27"/>
  </w:num>
  <w:num w:numId="21" w16cid:durableId="1021978836">
    <w:abstractNumId w:val="15"/>
  </w:num>
  <w:num w:numId="22" w16cid:durableId="905914356">
    <w:abstractNumId w:val="18"/>
  </w:num>
  <w:num w:numId="23" w16cid:durableId="761218288">
    <w:abstractNumId w:val="24"/>
  </w:num>
  <w:num w:numId="24" w16cid:durableId="244388492">
    <w:abstractNumId w:val="28"/>
  </w:num>
  <w:num w:numId="25" w16cid:durableId="1049185134">
    <w:abstractNumId w:val="14"/>
  </w:num>
  <w:num w:numId="26" w16cid:durableId="1872764745">
    <w:abstractNumId w:val="13"/>
  </w:num>
  <w:num w:numId="27" w16cid:durableId="2121298020">
    <w:abstractNumId w:val="23"/>
  </w:num>
  <w:num w:numId="28" w16cid:durableId="242690871">
    <w:abstractNumId w:val="10"/>
  </w:num>
  <w:num w:numId="29" w16cid:durableId="700087154">
    <w:abstractNumId w:val="30"/>
  </w:num>
  <w:num w:numId="30" w16cid:durableId="464280637">
    <w:abstractNumId w:val="22"/>
  </w:num>
  <w:num w:numId="31" w16cid:durableId="1014579408">
    <w:abstractNumId w:val="31"/>
  </w:num>
  <w:num w:numId="32" w16cid:durableId="17746670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85"/>
    <w:rsid w:val="00006D8C"/>
    <w:rsid w:val="00010012"/>
    <w:rsid w:val="0001562C"/>
    <w:rsid w:val="0003584D"/>
    <w:rsid w:val="00036450"/>
    <w:rsid w:val="0004557D"/>
    <w:rsid w:val="00054ACB"/>
    <w:rsid w:val="00060130"/>
    <w:rsid w:val="000642E8"/>
    <w:rsid w:val="00075675"/>
    <w:rsid w:val="000805B9"/>
    <w:rsid w:val="000851D1"/>
    <w:rsid w:val="00086E62"/>
    <w:rsid w:val="00087007"/>
    <w:rsid w:val="00091A13"/>
    <w:rsid w:val="000943AE"/>
    <w:rsid w:val="00094499"/>
    <w:rsid w:val="00096D96"/>
    <w:rsid w:val="000A0CEA"/>
    <w:rsid w:val="000A1EA1"/>
    <w:rsid w:val="000A3C5C"/>
    <w:rsid w:val="000A4AD4"/>
    <w:rsid w:val="000C45FF"/>
    <w:rsid w:val="000D04E8"/>
    <w:rsid w:val="000E2F8D"/>
    <w:rsid w:val="000E3FD1"/>
    <w:rsid w:val="000F217C"/>
    <w:rsid w:val="000F7B74"/>
    <w:rsid w:val="00102479"/>
    <w:rsid w:val="00110E1C"/>
    <w:rsid w:val="00112054"/>
    <w:rsid w:val="00112F66"/>
    <w:rsid w:val="0011566E"/>
    <w:rsid w:val="001250D5"/>
    <w:rsid w:val="00130F93"/>
    <w:rsid w:val="00131AB9"/>
    <w:rsid w:val="00141A05"/>
    <w:rsid w:val="001424E5"/>
    <w:rsid w:val="001525E1"/>
    <w:rsid w:val="00156F38"/>
    <w:rsid w:val="00166150"/>
    <w:rsid w:val="00180329"/>
    <w:rsid w:val="001831F3"/>
    <w:rsid w:val="00186A40"/>
    <w:rsid w:val="0019001F"/>
    <w:rsid w:val="00191739"/>
    <w:rsid w:val="00192C05"/>
    <w:rsid w:val="001A2264"/>
    <w:rsid w:val="001A74A5"/>
    <w:rsid w:val="001A755C"/>
    <w:rsid w:val="001B2ABD"/>
    <w:rsid w:val="001B7A82"/>
    <w:rsid w:val="001C4DCD"/>
    <w:rsid w:val="001D6892"/>
    <w:rsid w:val="001D7F7A"/>
    <w:rsid w:val="001E0391"/>
    <w:rsid w:val="001E1759"/>
    <w:rsid w:val="001E3A1D"/>
    <w:rsid w:val="001E4B25"/>
    <w:rsid w:val="001E5058"/>
    <w:rsid w:val="001F1ECC"/>
    <w:rsid w:val="00210A33"/>
    <w:rsid w:val="0021791B"/>
    <w:rsid w:val="0022081E"/>
    <w:rsid w:val="00222037"/>
    <w:rsid w:val="00222420"/>
    <w:rsid w:val="00225473"/>
    <w:rsid w:val="00234CFE"/>
    <w:rsid w:val="002400EB"/>
    <w:rsid w:val="00246204"/>
    <w:rsid w:val="002559EC"/>
    <w:rsid w:val="00256CF7"/>
    <w:rsid w:val="00281FD5"/>
    <w:rsid w:val="00285676"/>
    <w:rsid w:val="0028744D"/>
    <w:rsid w:val="00295887"/>
    <w:rsid w:val="0029691D"/>
    <w:rsid w:val="00297D08"/>
    <w:rsid w:val="002B52D9"/>
    <w:rsid w:val="002C2D03"/>
    <w:rsid w:val="002C7B78"/>
    <w:rsid w:val="002D3CA3"/>
    <w:rsid w:val="002E73EF"/>
    <w:rsid w:val="002F02D1"/>
    <w:rsid w:val="00301376"/>
    <w:rsid w:val="0030481B"/>
    <w:rsid w:val="00304960"/>
    <w:rsid w:val="00311578"/>
    <w:rsid w:val="0031468B"/>
    <w:rsid w:val="003156FC"/>
    <w:rsid w:val="0032137C"/>
    <w:rsid w:val="00323D66"/>
    <w:rsid w:val="003254B5"/>
    <w:rsid w:val="0032658A"/>
    <w:rsid w:val="00326D00"/>
    <w:rsid w:val="00334582"/>
    <w:rsid w:val="0033642E"/>
    <w:rsid w:val="00342268"/>
    <w:rsid w:val="0035244D"/>
    <w:rsid w:val="00352755"/>
    <w:rsid w:val="003621A7"/>
    <w:rsid w:val="00366C2A"/>
    <w:rsid w:val="00370C0C"/>
    <w:rsid w:val="0037121F"/>
    <w:rsid w:val="00373970"/>
    <w:rsid w:val="003803C7"/>
    <w:rsid w:val="00380CB8"/>
    <w:rsid w:val="00383380"/>
    <w:rsid w:val="0038411A"/>
    <w:rsid w:val="00386914"/>
    <w:rsid w:val="003A30CD"/>
    <w:rsid w:val="003A5151"/>
    <w:rsid w:val="003A6B7D"/>
    <w:rsid w:val="003A6E2C"/>
    <w:rsid w:val="003B06CA"/>
    <w:rsid w:val="003B1CC5"/>
    <w:rsid w:val="003B2B2A"/>
    <w:rsid w:val="003B3DE5"/>
    <w:rsid w:val="003B737C"/>
    <w:rsid w:val="003C5530"/>
    <w:rsid w:val="003D080F"/>
    <w:rsid w:val="003D28AD"/>
    <w:rsid w:val="003E6B28"/>
    <w:rsid w:val="003F2EA5"/>
    <w:rsid w:val="00401143"/>
    <w:rsid w:val="004071FC"/>
    <w:rsid w:val="004142CD"/>
    <w:rsid w:val="00415942"/>
    <w:rsid w:val="00417B32"/>
    <w:rsid w:val="00420BB6"/>
    <w:rsid w:val="00422365"/>
    <w:rsid w:val="004227AE"/>
    <w:rsid w:val="00425BCD"/>
    <w:rsid w:val="00435F31"/>
    <w:rsid w:val="004440C9"/>
    <w:rsid w:val="00445947"/>
    <w:rsid w:val="004517E6"/>
    <w:rsid w:val="00454A74"/>
    <w:rsid w:val="004561E8"/>
    <w:rsid w:val="00460D53"/>
    <w:rsid w:val="00465218"/>
    <w:rsid w:val="00471496"/>
    <w:rsid w:val="004813B3"/>
    <w:rsid w:val="00492B95"/>
    <w:rsid w:val="00496591"/>
    <w:rsid w:val="004977E7"/>
    <w:rsid w:val="004B1004"/>
    <w:rsid w:val="004B3016"/>
    <w:rsid w:val="004B34AF"/>
    <w:rsid w:val="004B486B"/>
    <w:rsid w:val="004B5813"/>
    <w:rsid w:val="004B6721"/>
    <w:rsid w:val="004C0CAC"/>
    <w:rsid w:val="004C63E4"/>
    <w:rsid w:val="004D118C"/>
    <w:rsid w:val="004D3011"/>
    <w:rsid w:val="004E1EF4"/>
    <w:rsid w:val="004E7A52"/>
    <w:rsid w:val="005003FA"/>
    <w:rsid w:val="00504FC2"/>
    <w:rsid w:val="00507445"/>
    <w:rsid w:val="00513C48"/>
    <w:rsid w:val="005140EE"/>
    <w:rsid w:val="00522969"/>
    <w:rsid w:val="005262AC"/>
    <w:rsid w:val="00531549"/>
    <w:rsid w:val="005340D0"/>
    <w:rsid w:val="005370B8"/>
    <w:rsid w:val="00540600"/>
    <w:rsid w:val="00542A66"/>
    <w:rsid w:val="0054567C"/>
    <w:rsid w:val="005560EC"/>
    <w:rsid w:val="005652EE"/>
    <w:rsid w:val="005746FE"/>
    <w:rsid w:val="00581464"/>
    <w:rsid w:val="0059649E"/>
    <w:rsid w:val="005A30AE"/>
    <w:rsid w:val="005A4E32"/>
    <w:rsid w:val="005B2AAE"/>
    <w:rsid w:val="005C15C8"/>
    <w:rsid w:val="005C1A54"/>
    <w:rsid w:val="005C4C6E"/>
    <w:rsid w:val="005D1B2C"/>
    <w:rsid w:val="005D7929"/>
    <w:rsid w:val="005E2A85"/>
    <w:rsid w:val="005E39D5"/>
    <w:rsid w:val="005E3E7D"/>
    <w:rsid w:val="005E5F80"/>
    <w:rsid w:val="005F29F8"/>
    <w:rsid w:val="005F3A13"/>
    <w:rsid w:val="005F4182"/>
    <w:rsid w:val="005F5BCB"/>
    <w:rsid w:val="00600670"/>
    <w:rsid w:val="006012C9"/>
    <w:rsid w:val="0060221D"/>
    <w:rsid w:val="006033E8"/>
    <w:rsid w:val="006045BC"/>
    <w:rsid w:val="006066D7"/>
    <w:rsid w:val="006102BB"/>
    <w:rsid w:val="006109A7"/>
    <w:rsid w:val="00611002"/>
    <w:rsid w:val="00612704"/>
    <w:rsid w:val="00615B9F"/>
    <w:rsid w:val="0062123A"/>
    <w:rsid w:val="00635D57"/>
    <w:rsid w:val="0063697F"/>
    <w:rsid w:val="00644E51"/>
    <w:rsid w:val="00646E75"/>
    <w:rsid w:val="00654030"/>
    <w:rsid w:val="006601B0"/>
    <w:rsid w:val="0066327F"/>
    <w:rsid w:val="00663F48"/>
    <w:rsid w:val="00664CBD"/>
    <w:rsid w:val="006757F9"/>
    <w:rsid w:val="006771D0"/>
    <w:rsid w:val="006845FB"/>
    <w:rsid w:val="00687AF0"/>
    <w:rsid w:val="00690BFA"/>
    <w:rsid w:val="00695970"/>
    <w:rsid w:val="00696214"/>
    <w:rsid w:val="006A5D19"/>
    <w:rsid w:val="006A76CC"/>
    <w:rsid w:val="006B4461"/>
    <w:rsid w:val="006D3926"/>
    <w:rsid w:val="006E0352"/>
    <w:rsid w:val="006E1447"/>
    <w:rsid w:val="006F2959"/>
    <w:rsid w:val="006F6436"/>
    <w:rsid w:val="006F6502"/>
    <w:rsid w:val="00715FCB"/>
    <w:rsid w:val="00742BD7"/>
    <w:rsid w:val="00743101"/>
    <w:rsid w:val="00744EBB"/>
    <w:rsid w:val="0074681F"/>
    <w:rsid w:val="007469BD"/>
    <w:rsid w:val="0075201B"/>
    <w:rsid w:val="007673FD"/>
    <w:rsid w:val="00771B8D"/>
    <w:rsid w:val="007775E1"/>
    <w:rsid w:val="007867A0"/>
    <w:rsid w:val="007927F5"/>
    <w:rsid w:val="00795377"/>
    <w:rsid w:val="007B0FD1"/>
    <w:rsid w:val="007B5343"/>
    <w:rsid w:val="007B7C80"/>
    <w:rsid w:val="007D4F98"/>
    <w:rsid w:val="007D7FE3"/>
    <w:rsid w:val="007E2C84"/>
    <w:rsid w:val="007E7390"/>
    <w:rsid w:val="007E7425"/>
    <w:rsid w:val="007F1FDE"/>
    <w:rsid w:val="007F2AB7"/>
    <w:rsid w:val="007F508E"/>
    <w:rsid w:val="00802CA0"/>
    <w:rsid w:val="00812F0E"/>
    <w:rsid w:val="00820F00"/>
    <w:rsid w:val="0082320B"/>
    <w:rsid w:val="00830FBC"/>
    <w:rsid w:val="008345E9"/>
    <w:rsid w:val="008357A4"/>
    <w:rsid w:val="0083733A"/>
    <w:rsid w:val="008434FA"/>
    <w:rsid w:val="00843FE2"/>
    <w:rsid w:val="00852D65"/>
    <w:rsid w:val="00854482"/>
    <w:rsid w:val="008546DF"/>
    <w:rsid w:val="00860AAC"/>
    <w:rsid w:val="00871E96"/>
    <w:rsid w:val="00881E14"/>
    <w:rsid w:val="008836C3"/>
    <w:rsid w:val="00893835"/>
    <w:rsid w:val="008A146A"/>
    <w:rsid w:val="008A3626"/>
    <w:rsid w:val="008A4F42"/>
    <w:rsid w:val="008B1529"/>
    <w:rsid w:val="008B4B0E"/>
    <w:rsid w:val="008B59D3"/>
    <w:rsid w:val="008D3BC9"/>
    <w:rsid w:val="008D7E3B"/>
    <w:rsid w:val="008E116C"/>
    <w:rsid w:val="008F0DF8"/>
    <w:rsid w:val="008F2D84"/>
    <w:rsid w:val="008F7FAE"/>
    <w:rsid w:val="009024F7"/>
    <w:rsid w:val="0090468D"/>
    <w:rsid w:val="009103C0"/>
    <w:rsid w:val="00911AD4"/>
    <w:rsid w:val="00913BBD"/>
    <w:rsid w:val="009224B3"/>
    <w:rsid w:val="009260CD"/>
    <w:rsid w:val="0092643C"/>
    <w:rsid w:val="0093692B"/>
    <w:rsid w:val="0095295A"/>
    <w:rsid w:val="00952C25"/>
    <w:rsid w:val="00955151"/>
    <w:rsid w:val="009806CE"/>
    <w:rsid w:val="009838D3"/>
    <w:rsid w:val="009847C5"/>
    <w:rsid w:val="009A09AC"/>
    <w:rsid w:val="009A0D90"/>
    <w:rsid w:val="009A3C6C"/>
    <w:rsid w:val="009A3F5D"/>
    <w:rsid w:val="009A6B76"/>
    <w:rsid w:val="009B5275"/>
    <w:rsid w:val="009B6228"/>
    <w:rsid w:val="009C0CB2"/>
    <w:rsid w:val="009C2F30"/>
    <w:rsid w:val="009C33A5"/>
    <w:rsid w:val="009C435F"/>
    <w:rsid w:val="009C6A12"/>
    <w:rsid w:val="009E4FD4"/>
    <w:rsid w:val="009F1E65"/>
    <w:rsid w:val="009F2B9E"/>
    <w:rsid w:val="009F2DB9"/>
    <w:rsid w:val="009F50BD"/>
    <w:rsid w:val="00A00B2E"/>
    <w:rsid w:val="00A02D88"/>
    <w:rsid w:val="00A2118D"/>
    <w:rsid w:val="00A30F90"/>
    <w:rsid w:val="00A33955"/>
    <w:rsid w:val="00A36385"/>
    <w:rsid w:val="00A375CF"/>
    <w:rsid w:val="00A47A72"/>
    <w:rsid w:val="00A50C92"/>
    <w:rsid w:val="00A54A6C"/>
    <w:rsid w:val="00A56FAF"/>
    <w:rsid w:val="00A63BC0"/>
    <w:rsid w:val="00A711A7"/>
    <w:rsid w:val="00A714B8"/>
    <w:rsid w:val="00A8220D"/>
    <w:rsid w:val="00A83CEC"/>
    <w:rsid w:val="00A90D45"/>
    <w:rsid w:val="00A93C88"/>
    <w:rsid w:val="00AA394A"/>
    <w:rsid w:val="00AA58EA"/>
    <w:rsid w:val="00AA5DC4"/>
    <w:rsid w:val="00AB0E32"/>
    <w:rsid w:val="00AB48C8"/>
    <w:rsid w:val="00AD76E2"/>
    <w:rsid w:val="00AE7E73"/>
    <w:rsid w:val="00AF178C"/>
    <w:rsid w:val="00AF73A7"/>
    <w:rsid w:val="00B02F68"/>
    <w:rsid w:val="00B16122"/>
    <w:rsid w:val="00B20152"/>
    <w:rsid w:val="00B23AE8"/>
    <w:rsid w:val="00B27832"/>
    <w:rsid w:val="00B301A6"/>
    <w:rsid w:val="00B3116A"/>
    <w:rsid w:val="00B32318"/>
    <w:rsid w:val="00B359E4"/>
    <w:rsid w:val="00B35EE4"/>
    <w:rsid w:val="00B45EE6"/>
    <w:rsid w:val="00B47669"/>
    <w:rsid w:val="00B57D98"/>
    <w:rsid w:val="00B57F73"/>
    <w:rsid w:val="00B70850"/>
    <w:rsid w:val="00B90C27"/>
    <w:rsid w:val="00B92DDC"/>
    <w:rsid w:val="00BA1692"/>
    <w:rsid w:val="00BA3390"/>
    <w:rsid w:val="00BA5150"/>
    <w:rsid w:val="00BA6E37"/>
    <w:rsid w:val="00BB2C1C"/>
    <w:rsid w:val="00BB6962"/>
    <w:rsid w:val="00BB7D07"/>
    <w:rsid w:val="00BC0DF3"/>
    <w:rsid w:val="00BC2F6E"/>
    <w:rsid w:val="00BF243C"/>
    <w:rsid w:val="00BF3FA0"/>
    <w:rsid w:val="00BF58BA"/>
    <w:rsid w:val="00C04A79"/>
    <w:rsid w:val="00C066B6"/>
    <w:rsid w:val="00C108EF"/>
    <w:rsid w:val="00C160DC"/>
    <w:rsid w:val="00C22E5C"/>
    <w:rsid w:val="00C313C5"/>
    <w:rsid w:val="00C346AE"/>
    <w:rsid w:val="00C3592F"/>
    <w:rsid w:val="00C36B00"/>
    <w:rsid w:val="00C37BA1"/>
    <w:rsid w:val="00C40547"/>
    <w:rsid w:val="00C438E7"/>
    <w:rsid w:val="00C4674C"/>
    <w:rsid w:val="00C506CF"/>
    <w:rsid w:val="00C50C67"/>
    <w:rsid w:val="00C546CF"/>
    <w:rsid w:val="00C72BED"/>
    <w:rsid w:val="00C80AD4"/>
    <w:rsid w:val="00C85DD2"/>
    <w:rsid w:val="00C90332"/>
    <w:rsid w:val="00C9578B"/>
    <w:rsid w:val="00C96A7A"/>
    <w:rsid w:val="00CA4EBE"/>
    <w:rsid w:val="00CA5664"/>
    <w:rsid w:val="00CA719E"/>
    <w:rsid w:val="00CB0055"/>
    <w:rsid w:val="00CB640C"/>
    <w:rsid w:val="00CC0B80"/>
    <w:rsid w:val="00CC0C6D"/>
    <w:rsid w:val="00CD31DA"/>
    <w:rsid w:val="00CD35AF"/>
    <w:rsid w:val="00CE3D25"/>
    <w:rsid w:val="00CE4554"/>
    <w:rsid w:val="00D005BD"/>
    <w:rsid w:val="00D04BFE"/>
    <w:rsid w:val="00D06270"/>
    <w:rsid w:val="00D11AC3"/>
    <w:rsid w:val="00D11F36"/>
    <w:rsid w:val="00D15D77"/>
    <w:rsid w:val="00D17D8B"/>
    <w:rsid w:val="00D2522B"/>
    <w:rsid w:val="00D365FF"/>
    <w:rsid w:val="00D41536"/>
    <w:rsid w:val="00D422DE"/>
    <w:rsid w:val="00D43D4F"/>
    <w:rsid w:val="00D47162"/>
    <w:rsid w:val="00D53113"/>
    <w:rsid w:val="00D5459D"/>
    <w:rsid w:val="00D62815"/>
    <w:rsid w:val="00D63AC9"/>
    <w:rsid w:val="00D66D1C"/>
    <w:rsid w:val="00D81E6F"/>
    <w:rsid w:val="00D83C6E"/>
    <w:rsid w:val="00D909EE"/>
    <w:rsid w:val="00D94A68"/>
    <w:rsid w:val="00DA1F4D"/>
    <w:rsid w:val="00DA56FF"/>
    <w:rsid w:val="00DA7FC9"/>
    <w:rsid w:val="00DB2BA8"/>
    <w:rsid w:val="00DC504F"/>
    <w:rsid w:val="00DC56EB"/>
    <w:rsid w:val="00DD0196"/>
    <w:rsid w:val="00DD172A"/>
    <w:rsid w:val="00E01F78"/>
    <w:rsid w:val="00E02350"/>
    <w:rsid w:val="00E0340C"/>
    <w:rsid w:val="00E10995"/>
    <w:rsid w:val="00E2368A"/>
    <w:rsid w:val="00E25A26"/>
    <w:rsid w:val="00E27037"/>
    <w:rsid w:val="00E30A3A"/>
    <w:rsid w:val="00E35D4A"/>
    <w:rsid w:val="00E42CBF"/>
    <w:rsid w:val="00E4381A"/>
    <w:rsid w:val="00E5486E"/>
    <w:rsid w:val="00E55693"/>
    <w:rsid w:val="00E55D74"/>
    <w:rsid w:val="00E644C7"/>
    <w:rsid w:val="00E67FDA"/>
    <w:rsid w:val="00E75DA3"/>
    <w:rsid w:val="00E8279B"/>
    <w:rsid w:val="00E90AD5"/>
    <w:rsid w:val="00E90E0D"/>
    <w:rsid w:val="00E92911"/>
    <w:rsid w:val="00E94D60"/>
    <w:rsid w:val="00EA61DE"/>
    <w:rsid w:val="00EB4DE7"/>
    <w:rsid w:val="00EC5677"/>
    <w:rsid w:val="00EC7116"/>
    <w:rsid w:val="00EC73B1"/>
    <w:rsid w:val="00ED0305"/>
    <w:rsid w:val="00ED0BD4"/>
    <w:rsid w:val="00EE18FF"/>
    <w:rsid w:val="00EE4C8D"/>
    <w:rsid w:val="00EF3FE7"/>
    <w:rsid w:val="00F1070D"/>
    <w:rsid w:val="00F17007"/>
    <w:rsid w:val="00F2149B"/>
    <w:rsid w:val="00F2642B"/>
    <w:rsid w:val="00F30225"/>
    <w:rsid w:val="00F33DE4"/>
    <w:rsid w:val="00F51B9E"/>
    <w:rsid w:val="00F60274"/>
    <w:rsid w:val="00F608B6"/>
    <w:rsid w:val="00F76D6D"/>
    <w:rsid w:val="00F773CF"/>
    <w:rsid w:val="00F77FB9"/>
    <w:rsid w:val="00F90EF9"/>
    <w:rsid w:val="00F94526"/>
    <w:rsid w:val="00F9514D"/>
    <w:rsid w:val="00FB068F"/>
    <w:rsid w:val="00FB1EA3"/>
    <w:rsid w:val="00FB2DAF"/>
    <w:rsid w:val="00FB5059"/>
    <w:rsid w:val="00FC50D1"/>
    <w:rsid w:val="00FC6B1E"/>
    <w:rsid w:val="00FD091E"/>
    <w:rsid w:val="00FF3B1A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99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64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7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398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49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8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1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834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1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91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1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961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28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62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00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081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28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03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6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57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71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4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6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1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23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1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76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2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5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39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4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32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82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2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30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74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21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20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98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73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7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5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5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51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95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4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91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02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3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02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1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19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932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71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68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4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22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85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871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095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20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11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4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27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1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9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89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49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2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13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23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3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10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7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21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52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268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19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8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7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90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586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Z2_OetuPVQJHu5a8S_YRxKY2mJpWyzmx?usp=drive_lin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s-CO%7bCDE41E81-0761-4B66-8A57-097260A4596B%7d\%7b2FC29A62-8DF5-42C2-B840-5F8E2DB6D043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EFF901-59F6-48CB-9D1D-17DC92B1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{2FC29A62-8DF5-42C2-B840-5F8E2DB6D043}tf00546271_win32</Template>
  <TotalTime>0</TotalTime>
  <Pages>3</Pages>
  <Words>1134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2024-09-06T05:11:00Z</dcterms:created>
  <dcterms:modified xsi:type="dcterms:W3CDTF">2024-09-06T05:31:00Z</dcterms:modified>
</cp:coreProperties>
</file>